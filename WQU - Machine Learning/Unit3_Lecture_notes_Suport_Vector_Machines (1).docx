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97" w:rsidRDefault="006C21B7" w:rsidP="00B90897">
      <w:pPr>
        <w:pStyle w:val="Heading3"/>
        <w:rPr>
          <w:rFonts w:cstheme="minorHAnsi"/>
          <w:sz w:val="32"/>
          <w:szCs w:val="32"/>
        </w:rPr>
      </w:pPr>
      <w:r>
        <w:rPr>
          <w:rFonts w:cstheme="minorHAnsi"/>
          <w:sz w:val="32"/>
          <w:szCs w:val="32"/>
        </w:rPr>
        <w:t>Introduction</w:t>
      </w:r>
    </w:p>
    <w:p w:rsidR="007D18BF" w:rsidRPr="000B6486" w:rsidRDefault="000B6486" w:rsidP="007D18BF">
      <w:pPr>
        <w:rPr>
          <w:rFonts w:ascii="Times New Roman" w:hAnsi="Times New Roman" w:cs="Times New Roman"/>
          <w:sz w:val="24"/>
          <w:szCs w:val="24"/>
        </w:rPr>
      </w:pPr>
      <w:r>
        <w:rPr>
          <w:rFonts w:ascii="Times New Roman" w:hAnsi="Times New Roman" w:cs="Times New Roman"/>
          <w:sz w:val="24"/>
          <w:szCs w:val="24"/>
        </w:rPr>
        <w:t xml:space="preserve">Support Vector Machines (SVMs) were first introduced by Vladimir </w:t>
      </w:r>
      <w:proofErr w:type="spellStart"/>
      <w:r>
        <w:rPr>
          <w:rFonts w:ascii="Times New Roman" w:hAnsi="Times New Roman" w:cs="Times New Roman"/>
          <w:sz w:val="24"/>
          <w:szCs w:val="24"/>
        </w:rPr>
        <w:t>Vapnik</w:t>
      </w:r>
      <w:proofErr w:type="spellEnd"/>
      <w:r w:rsidR="00B06421">
        <w:rPr>
          <w:rFonts w:ascii="Times New Roman" w:hAnsi="Times New Roman" w:cs="Times New Roman"/>
          <w:sz w:val="24"/>
          <w:szCs w:val="24"/>
        </w:rPr>
        <w:t xml:space="preserve"> and represent a supervised classification technique. </w:t>
      </w:r>
      <w:r w:rsidR="006478B4">
        <w:rPr>
          <w:rFonts w:ascii="Times New Roman" w:hAnsi="Times New Roman" w:cs="Times New Roman"/>
          <w:sz w:val="24"/>
          <w:szCs w:val="24"/>
        </w:rPr>
        <w:t xml:space="preserve">The model can be used for classification and regression. </w:t>
      </w:r>
    </w:p>
    <w:p w:rsidR="00940AAC" w:rsidRDefault="00EB38D1" w:rsidP="00940AAC">
      <w:pPr>
        <w:pStyle w:val="Heading3"/>
        <w:rPr>
          <w:rFonts w:cstheme="minorHAnsi"/>
          <w:sz w:val="32"/>
          <w:szCs w:val="32"/>
        </w:rPr>
      </w:pPr>
      <w:r>
        <w:rPr>
          <w:rFonts w:cstheme="minorHAnsi"/>
          <w:sz w:val="32"/>
          <w:szCs w:val="32"/>
        </w:rPr>
        <w:t xml:space="preserve">SVMs </w:t>
      </w:r>
      <w:r w:rsidR="00940AAC">
        <w:rPr>
          <w:rFonts w:cstheme="minorHAnsi"/>
          <w:sz w:val="32"/>
          <w:szCs w:val="32"/>
        </w:rPr>
        <w:t>Advantages</w:t>
      </w:r>
    </w:p>
    <w:p w:rsidR="001A4A84" w:rsidRDefault="004A28B5" w:rsidP="00F214D6">
      <w:pPr>
        <w:pStyle w:val="ListParagraph"/>
        <w:numPr>
          <w:ilvl w:val="0"/>
          <w:numId w:val="27"/>
        </w:numPr>
        <w:tabs>
          <w:tab w:val="left" w:pos="180"/>
        </w:tabs>
        <w:ind w:left="0" w:firstLine="0"/>
      </w:pPr>
      <w:r>
        <w:t>High-Dimensionality</w:t>
      </w:r>
    </w:p>
    <w:p w:rsidR="004A28B5" w:rsidRDefault="004A28B5" w:rsidP="00F214D6">
      <w:pPr>
        <w:pStyle w:val="ListParagraph"/>
        <w:numPr>
          <w:ilvl w:val="0"/>
          <w:numId w:val="27"/>
        </w:numPr>
        <w:tabs>
          <w:tab w:val="left" w:pos="180"/>
        </w:tabs>
        <w:ind w:left="0" w:firstLine="0"/>
      </w:pPr>
      <w:r>
        <w:t>Memory Efficiency</w:t>
      </w:r>
    </w:p>
    <w:p w:rsidR="00940AAC" w:rsidRDefault="004A28B5" w:rsidP="00F214D6">
      <w:pPr>
        <w:pStyle w:val="ListParagraph"/>
        <w:numPr>
          <w:ilvl w:val="0"/>
          <w:numId w:val="27"/>
        </w:numPr>
        <w:tabs>
          <w:tab w:val="left" w:pos="180"/>
        </w:tabs>
        <w:ind w:left="0" w:firstLine="0"/>
      </w:pPr>
      <w:r>
        <w:t xml:space="preserve">Versatility </w:t>
      </w:r>
      <w:r w:rsidR="002D314E">
        <w:br/>
      </w:r>
    </w:p>
    <w:p w:rsidR="002D314E" w:rsidRDefault="00EB38D1" w:rsidP="002D314E">
      <w:pPr>
        <w:pStyle w:val="Heading3"/>
        <w:rPr>
          <w:rFonts w:cstheme="minorHAnsi"/>
          <w:sz w:val="32"/>
          <w:szCs w:val="32"/>
        </w:rPr>
      </w:pPr>
      <w:r>
        <w:rPr>
          <w:rFonts w:cstheme="minorHAnsi"/>
          <w:sz w:val="32"/>
          <w:szCs w:val="32"/>
        </w:rPr>
        <w:t xml:space="preserve">SVMs </w:t>
      </w:r>
      <w:r w:rsidR="002D314E">
        <w:rPr>
          <w:rFonts w:cstheme="minorHAnsi"/>
          <w:sz w:val="32"/>
          <w:szCs w:val="32"/>
        </w:rPr>
        <w:t>Disadvantages</w:t>
      </w:r>
    </w:p>
    <w:p w:rsidR="002D314E" w:rsidRDefault="00CC7E14" w:rsidP="00991824">
      <w:pPr>
        <w:pStyle w:val="ListParagraph"/>
        <w:numPr>
          <w:ilvl w:val="0"/>
          <w:numId w:val="27"/>
        </w:numPr>
        <w:tabs>
          <w:tab w:val="left" w:pos="180"/>
        </w:tabs>
        <w:ind w:left="0" w:firstLine="0"/>
      </w:pPr>
      <w:r>
        <w:t xml:space="preserve">Performs poorly when the number of training data samples is less than the number of features for each object </w:t>
      </w:r>
    </w:p>
    <w:p w:rsidR="006C7F7F" w:rsidRDefault="00CE1C2D" w:rsidP="00991824">
      <w:pPr>
        <w:pStyle w:val="ListParagraph"/>
        <w:numPr>
          <w:ilvl w:val="0"/>
          <w:numId w:val="27"/>
        </w:numPr>
        <w:tabs>
          <w:tab w:val="left" w:pos="180"/>
        </w:tabs>
        <w:ind w:left="0" w:firstLine="0"/>
      </w:pPr>
      <w:r>
        <w:t xml:space="preserve">Non-probabilistic algorithm – The classifier places objects above and </w:t>
      </w:r>
      <w:proofErr w:type="spellStart"/>
      <w:r>
        <w:t>bellow</w:t>
      </w:r>
      <w:proofErr w:type="spellEnd"/>
      <w:r>
        <w:t xml:space="preserve"> a </w:t>
      </w:r>
      <w:proofErr w:type="spellStart"/>
      <w:r>
        <w:t>hyperplane</w:t>
      </w:r>
      <w:proofErr w:type="spellEnd"/>
      <w:r>
        <w:t xml:space="preserve"> but there is no direct probabilistic interpretation of group membership </w:t>
      </w:r>
      <w:r w:rsidR="006C7F7F">
        <w:t xml:space="preserve"> </w:t>
      </w:r>
    </w:p>
    <w:p w:rsidR="006478B4" w:rsidRDefault="004651D0" w:rsidP="006478B4">
      <w:pPr>
        <w:pStyle w:val="Heading3"/>
        <w:rPr>
          <w:rFonts w:cstheme="minorHAnsi"/>
          <w:sz w:val="32"/>
          <w:szCs w:val="32"/>
        </w:rPr>
      </w:pPr>
      <w:r>
        <w:rPr>
          <w:rFonts w:cstheme="minorHAnsi"/>
          <w:sz w:val="32"/>
          <w:szCs w:val="32"/>
        </w:rPr>
        <w:t>Linear Separating Hyperplane</w:t>
      </w:r>
    </w:p>
    <w:p w:rsidR="00A346AE" w:rsidRDefault="00FB2299" w:rsidP="00B20C24">
      <w:pPr>
        <w:pStyle w:val="ListParagraph"/>
        <w:numPr>
          <w:ilvl w:val="0"/>
          <w:numId w:val="27"/>
        </w:numPr>
        <w:tabs>
          <w:tab w:val="left" w:pos="180"/>
        </w:tabs>
        <w:ind w:left="0" w:firstLine="0"/>
      </w:pPr>
      <w:r>
        <w:t>Represent</w:t>
      </w:r>
      <w:r w:rsidR="004651D0">
        <w:t>s</w:t>
      </w:r>
      <w:r>
        <w:t xml:space="preserve"> a key concept in SVM theory </w:t>
      </w:r>
    </w:p>
    <w:p w:rsidR="00FB2299" w:rsidRDefault="00FB2299" w:rsidP="00B20C24">
      <w:pPr>
        <w:pStyle w:val="ListParagraph"/>
        <w:numPr>
          <w:ilvl w:val="0"/>
          <w:numId w:val="27"/>
        </w:numPr>
        <w:tabs>
          <w:tab w:val="left" w:pos="180"/>
        </w:tabs>
        <w:ind w:left="0" w:firstLine="0"/>
      </w:pPr>
      <w:r>
        <w:t>It is a one dimension object that divides the feature space in two regions</w:t>
      </w:r>
    </w:p>
    <w:p w:rsidR="001C7FF5" w:rsidRDefault="001C7FF5" w:rsidP="00B20C24">
      <w:pPr>
        <w:pStyle w:val="ListParagraph"/>
        <w:numPr>
          <w:ilvl w:val="0"/>
          <w:numId w:val="27"/>
        </w:numPr>
        <w:tabs>
          <w:tab w:val="left" w:pos="180"/>
        </w:tabs>
        <w:ind w:left="0" w:firstLine="0"/>
      </w:pPr>
      <w:r>
        <w:t xml:space="preserve">Let’s consider a two dimensional feature </w:t>
      </w:r>
      <w:proofErr w:type="gramStart"/>
      <w:r>
        <w:t xml:space="preserve">space </w:t>
      </w:r>
      <w:proofErr w:type="gramEnd"/>
      <m:oMath>
        <m:r>
          <w:rPr>
            <w:rFonts w:ascii="Cambria Math" w:hAnsi="Cambria Math"/>
          </w:rPr>
          <m:t>(p=2)</m:t>
        </m:r>
      </m:oMath>
      <w:r w:rsidR="0006398A">
        <w:t xml:space="preserve">. In this case the </w:t>
      </w:r>
      <w:proofErr w:type="spellStart"/>
      <w:r w:rsidR="0006398A">
        <w:t>hyperplane</w:t>
      </w:r>
      <w:proofErr w:type="spellEnd"/>
      <w:r w:rsidR="0006398A">
        <w:t xml:space="preserve"> is just a straight line as shown </w:t>
      </w:r>
      <w:proofErr w:type="spellStart"/>
      <w:r w:rsidR="0006398A">
        <w:t>bellow</w:t>
      </w:r>
      <w:proofErr w:type="spellEnd"/>
      <w:r w:rsidR="0006398A">
        <w:t xml:space="preserve">: </w:t>
      </w:r>
    </w:p>
    <w:p w:rsidR="0006398A" w:rsidRDefault="003075C6" w:rsidP="0006398A">
      <w:pPr>
        <w:tabs>
          <w:tab w:val="left" w:pos="180"/>
        </w:tabs>
      </w:pPr>
      <w:r>
        <w:rPr>
          <w:noProof/>
        </w:rPr>
        <w:lastRenderedPageBreak/>
        <w:drawing>
          <wp:inline distT="0" distB="0" distL="0" distR="0" wp14:anchorId="3F12CC31" wp14:editId="0C22129D">
            <wp:extent cx="2457450" cy="2143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450" cy="2143125"/>
                    </a:xfrm>
                    <a:prstGeom prst="rect">
                      <a:avLst/>
                    </a:prstGeom>
                  </pic:spPr>
                </pic:pic>
              </a:graphicData>
            </a:graphic>
          </wp:inline>
        </w:drawing>
      </w:r>
    </w:p>
    <w:p w:rsidR="003075C6" w:rsidRDefault="003075C6" w:rsidP="0006398A">
      <w:pPr>
        <w:tabs>
          <w:tab w:val="left" w:pos="180"/>
        </w:tabs>
      </w:pPr>
    </w:p>
    <w:p w:rsidR="003075C6" w:rsidRDefault="003075C6" w:rsidP="003075C6">
      <w:pPr>
        <w:pStyle w:val="ListParagraph"/>
        <w:numPr>
          <w:ilvl w:val="0"/>
          <w:numId w:val="27"/>
        </w:numPr>
        <w:tabs>
          <w:tab w:val="left" w:pos="180"/>
        </w:tabs>
      </w:pPr>
      <w:r>
        <w:t xml:space="preserve">The three-dimensional feature space: </w:t>
      </w:r>
    </w:p>
    <w:p w:rsidR="003075C6" w:rsidRDefault="003075C6" w:rsidP="003075C6">
      <w:pPr>
        <w:tabs>
          <w:tab w:val="left" w:pos="180"/>
        </w:tabs>
      </w:pPr>
      <w:r>
        <w:rPr>
          <w:noProof/>
        </w:rPr>
        <w:drawing>
          <wp:inline distT="0" distB="0" distL="0" distR="0" wp14:anchorId="61244B50" wp14:editId="486A367F">
            <wp:extent cx="2514600" cy="2266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4600" cy="2266950"/>
                    </a:xfrm>
                    <a:prstGeom prst="rect">
                      <a:avLst/>
                    </a:prstGeom>
                  </pic:spPr>
                </pic:pic>
              </a:graphicData>
            </a:graphic>
          </wp:inline>
        </w:drawing>
      </w:r>
    </w:p>
    <w:p w:rsidR="00EF5737" w:rsidRDefault="00EF5737" w:rsidP="00EF5737">
      <w:pPr>
        <w:pStyle w:val="ListParagraph"/>
        <w:numPr>
          <w:ilvl w:val="0"/>
          <w:numId w:val="27"/>
        </w:numPr>
        <w:tabs>
          <w:tab w:val="left" w:pos="180"/>
        </w:tabs>
      </w:pPr>
      <w:r>
        <w:t xml:space="preserve">The general </w:t>
      </w:r>
      <w:proofErr w:type="gramStart"/>
      <w:r>
        <w:t xml:space="preserve">case </w:t>
      </w:r>
      <w:proofErr w:type="gramEnd"/>
      <m:oMath>
        <m:r>
          <w:rPr>
            <w:rFonts w:ascii="Cambria Math" w:hAnsi="Cambria Math"/>
          </w:rPr>
          <m:t>(p&gt;3)</m:t>
        </m:r>
      </m:oMath>
      <w:r w:rsidR="007773BB">
        <w:t xml:space="preserve">. Let’s consider a p-dimensional feature space.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)ϵ</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763238">
        <w:t xml:space="preserve">. A </w:t>
      </w:r>
      <w:proofErr w:type="spellStart"/>
      <w:r w:rsidR="00763238">
        <w:t>hyperplane</w:t>
      </w:r>
      <w:proofErr w:type="spellEnd"/>
      <w:r w:rsidR="00763238">
        <w:t xml:space="preserve"> can be defined by the following equation: </w:t>
      </w:r>
    </w:p>
    <w:p w:rsidR="00763238" w:rsidRPr="0055719A" w:rsidRDefault="00C81D06" w:rsidP="00763238">
      <w:pPr>
        <w:tabs>
          <w:tab w:val="left" w:pos="180"/>
        </w:tabs>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=0</m:t>
        </m:r>
      </m:oMath>
      <w:r w:rsidR="002F6833">
        <w:rPr>
          <w:rFonts w:eastAsiaTheme="minorEastAsia"/>
        </w:rPr>
        <w:tab/>
        <w:t xml:space="preserve">(1) </w:t>
      </w:r>
    </w:p>
    <w:p w:rsidR="0055719A" w:rsidRDefault="00C81D06" w:rsidP="00763238">
      <w:pPr>
        <w:tabs>
          <w:tab w:val="left" w:pos="180"/>
        </w:tabs>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rsidR="002F6833">
        <w:rPr>
          <w:rFonts w:eastAsiaTheme="minorEastAsia"/>
        </w:rPr>
        <w:t xml:space="preserve"> (</w:t>
      </w:r>
      <w:proofErr w:type="gramStart"/>
      <w:r w:rsidR="002F6833">
        <w:rPr>
          <w:rFonts w:eastAsiaTheme="minorEastAsia"/>
        </w:rPr>
        <w:t>does</w:t>
      </w:r>
      <w:proofErr w:type="gramEnd"/>
      <w:r w:rsidR="002F6833">
        <w:rPr>
          <w:rFonts w:eastAsiaTheme="minorEastAsia"/>
        </w:rPr>
        <w:t xml:space="preserve"> not pass through the origin) </w:t>
      </w:r>
    </w:p>
    <w:p w:rsidR="00694C16" w:rsidRDefault="00694C16" w:rsidP="00763238">
      <w:pPr>
        <w:tabs>
          <w:tab w:val="left" w:pos="180"/>
        </w:tabs>
        <w:rPr>
          <w:rFonts w:eastAsiaTheme="minorEastAsia"/>
        </w:rPr>
      </w:pPr>
      <w:r>
        <w:rPr>
          <w:rFonts w:eastAsiaTheme="minorEastAsia"/>
        </w:rPr>
        <w:t xml:space="preserve">Equation (1) can be written as following: </w:t>
      </w:r>
    </w:p>
    <w:p w:rsidR="00694C16" w:rsidRDefault="00C81D06" w:rsidP="00763238">
      <w:pPr>
        <w:tabs>
          <w:tab w:val="left" w:pos="180"/>
        </w:tabs>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w:r w:rsidR="006D14B6">
        <w:rPr>
          <w:rFonts w:eastAsiaTheme="minorEastAsia"/>
        </w:rPr>
        <w:tab/>
      </w:r>
      <w:r w:rsidR="006D14B6">
        <w:rPr>
          <w:rFonts w:eastAsiaTheme="minorEastAsia"/>
        </w:rPr>
        <w:tab/>
        <w:t xml:space="preserve">(2) </w:t>
      </w:r>
    </w:p>
    <w:p w:rsidR="006D14B6" w:rsidRDefault="006D14B6" w:rsidP="00763238">
      <w:pPr>
        <w:tabs>
          <w:tab w:val="left" w:pos="180"/>
        </w:tabs>
        <w:rPr>
          <w:rFonts w:eastAsiaTheme="minorEastAsia"/>
        </w:rPr>
      </w:pPr>
      <w:r>
        <w:rPr>
          <w:rFonts w:eastAsiaTheme="minorEastAsia"/>
        </w:rPr>
        <w:t xml:space="preserve">Equation (2) can also be written: </w:t>
      </w:r>
    </w:p>
    <w:p w:rsidR="006D14B6" w:rsidRPr="002F0BB7" w:rsidRDefault="002E7566" w:rsidP="00763238">
      <w:pPr>
        <w:tabs>
          <w:tab w:val="left" w:pos="180"/>
        </w:tabs>
        <w:rPr>
          <w:rFonts w:eastAsiaTheme="minorEastAsia"/>
        </w:rPr>
      </w:pPr>
      <m:oMath>
        <m:r>
          <w:rPr>
            <w:rFonts w:ascii="Cambria Math" w:hAnsi="Cambria Math"/>
          </w:rPr>
          <w:lastRenderedPageBreak/>
          <m:t>bx+</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rsidR="004A7B86">
        <w:rPr>
          <w:rFonts w:eastAsiaTheme="minorEastAsia"/>
        </w:rPr>
        <w:tab/>
      </w:r>
      <w:r w:rsidR="004A7B86">
        <w:rPr>
          <w:rFonts w:eastAsiaTheme="minorEastAsia"/>
        </w:rPr>
        <w:tab/>
      </w:r>
      <w:r w:rsidR="004A7B86">
        <w:rPr>
          <w:rFonts w:eastAsiaTheme="minorEastAsia"/>
        </w:rPr>
        <w:tab/>
        <w:t>(3)</w:t>
      </w:r>
    </w:p>
    <w:p w:rsidR="002F0BB7" w:rsidRDefault="002F0BB7" w:rsidP="00763238">
      <w:pPr>
        <w:tabs>
          <w:tab w:val="left" w:pos="180"/>
        </w:tabs>
        <w:rPr>
          <w:rFonts w:eastAsiaTheme="minorEastAsia"/>
        </w:rPr>
      </w:pPr>
      <w:r>
        <w:rPr>
          <w:rFonts w:eastAsiaTheme="minorEastAsia"/>
        </w:rPr>
        <w:t xml:space="preserve">Elements above the </w:t>
      </w:r>
      <w:proofErr w:type="spellStart"/>
      <w:r>
        <w:rPr>
          <w:rFonts w:eastAsiaTheme="minorEastAsia"/>
        </w:rPr>
        <w:t>hyperplane</w:t>
      </w:r>
      <w:proofErr w:type="spellEnd"/>
      <w:r>
        <w:rPr>
          <w:rFonts w:eastAsiaTheme="minorEastAsia"/>
        </w:rPr>
        <w:t xml:space="preserve"> satisfy: </w:t>
      </w:r>
    </w:p>
    <w:p w:rsidR="002F0BB7" w:rsidRPr="00437677" w:rsidRDefault="00437677" w:rsidP="00763238">
      <w:pPr>
        <w:tabs>
          <w:tab w:val="left" w:pos="180"/>
        </w:tabs>
        <w:rPr>
          <w:rFonts w:eastAsiaTheme="minorEastAsia"/>
        </w:rPr>
      </w:pPr>
      <m:oMath>
        <m:r>
          <w:rPr>
            <w:rFonts w:ascii="Cambria Math" w:hAnsi="Cambria Math"/>
          </w:rPr>
          <m:t>bx+</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&gt;0</m:t>
        </m:r>
      </m:oMath>
      <w:r w:rsidR="00415BB8">
        <w:rPr>
          <w:rFonts w:eastAsiaTheme="minorEastAsia"/>
        </w:rPr>
        <w:tab/>
      </w:r>
      <w:r w:rsidR="00415BB8">
        <w:rPr>
          <w:rFonts w:eastAsiaTheme="minorEastAsia"/>
        </w:rPr>
        <w:tab/>
      </w:r>
      <w:r w:rsidR="00415BB8">
        <w:rPr>
          <w:rFonts w:eastAsiaTheme="minorEastAsia"/>
        </w:rPr>
        <w:tab/>
        <w:t>(4)</w:t>
      </w:r>
    </w:p>
    <w:p w:rsidR="00437677" w:rsidRDefault="00437677" w:rsidP="00763238">
      <w:pPr>
        <w:tabs>
          <w:tab w:val="left" w:pos="180"/>
        </w:tabs>
        <w:rPr>
          <w:rFonts w:eastAsiaTheme="minorEastAsia"/>
        </w:rPr>
      </w:pPr>
      <w:r>
        <w:rPr>
          <w:rFonts w:eastAsiaTheme="minorEastAsia"/>
        </w:rPr>
        <w:t xml:space="preserve">Elements bellow the </w:t>
      </w:r>
      <w:proofErr w:type="spellStart"/>
      <w:r>
        <w:rPr>
          <w:rFonts w:eastAsiaTheme="minorEastAsia"/>
        </w:rPr>
        <w:t>hyperplane</w:t>
      </w:r>
      <w:proofErr w:type="spellEnd"/>
      <w:r>
        <w:rPr>
          <w:rFonts w:eastAsiaTheme="minorEastAsia"/>
        </w:rPr>
        <w:t xml:space="preserve"> satisfy: </w:t>
      </w:r>
    </w:p>
    <w:p w:rsidR="00437677" w:rsidRPr="00136091" w:rsidRDefault="007D2E59" w:rsidP="00763238">
      <w:pPr>
        <w:tabs>
          <w:tab w:val="left" w:pos="180"/>
        </w:tabs>
        <w:rPr>
          <w:rFonts w:eastAsiaTheme="minorEastAsia"/>
        </w:rPr>
      </w:pPr>
      <m:oMath>
        <m:r>
          <w:rPr>
            <w:rFonts w:ascii="Cambria Math" w:hAnsi="Cambria Math"/>
          </w:rPr>
          <m:t>bx+</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&lt;0</m:t>
        </m:r>
      </m:oMath>
      <w:r w:rsidR="00415BB8">
        <w:rPr>
          <w:rFonts w:eastAsiaTheme="minorEastAsia"/>
        </w:rPr>
        <w:tab/>
      </w:r>
      <w:r w:rsidR="00415BB8">
        <w:rPr>
          <w:rFonts w:eastAsiaTheme="minorEastAsia"/>
        </w:rPr>
        <w:tab/>
      </w:r>
      <w:r w:rsidR="00415BB8">
        <w:rPr>
          <w:rFonts w:eastAsiaTheme="minorEastAsia"/>
        </w:rPr>
        <w:tab/>
        <w:t>(5)</w:t>
      </w:r>
    </w:p>
    <w:p w:rsidR="00136091" w:rsidRPr="00713310" w:rsidRDefault="00136091" w:rsidP="00474DCE">
      <w:pPr>
        <w:tabs>
          <w:tab w:val="left" w:pos="180"/>
        </w:tabs>
        <w:spacing w:before="0"/>
      </w:pPr>
    </w:p>
    <w:p w:rsidR="00474DCE" w:rsidRDefault="00AD0209" w:rsidP="00474DCE">
      <w:pPr>
        <w:pStyle w:val="Heading3"/>
        <w:spacing w:before="0"/>
        <w:rPr>
          <w:rFonts w:cstheme="minorHAnsi"/>
          <w:sz w:val="32"/>
          <w:szCs w:val="32"/>
        </w:rPr>
      </w:pPr>
      <w:r>
        <w:rPr>
          <w:rFonts w:cstheme="minorHAnsi"/>
          <w:sz w:val="32"/>
          <w:szCs w:val="32"/>
        </w:rPr>
        <w:t>E</w:t>
      </w:r>
      <w:r w:rsidR="00FE10B8">
        <w:rPr>
          <w:rFonts w:cstheme="minorHAnsi"/>
          <w:sz w:val="32"/>
          <w:szCs w:val="32"/>
        </w:rPr>
        <w:t>mail c</w:t>
      </w:r>
      <w:r w:rsidR="00477703">
        <w:rPr>
          <w:rFonts w:cstheme="minorHAnsi"/>
          <w:sz w:val="32"/>
          <w:szCs w:val="32"/>
        </w:rPr>
        <w:t>lassification</w:t>
      </w:r>
      <w:r w:rsidR="00FE10B8">
        <w:rPr>
          <w:rFonts w:cstheme="minorHAnsi"/>
          <w:sz w:val="32"/>
          <w:szCs w:val="32"/>
        </w:rPr>
        <w:t xml:space="preserve"> using SVM </w:t>
      </w:r>
    </w:p>
    <w:p w:rsidR="00477703" w:rsidRDefault="00AD0209" w:rsidP="00EA17BC">
      <w:pPr>
        <w:pStyle w:val="ListParagraph"/>
        <w:numPr>
          <w:ilvl w:val="0"/>
          <w:numId w:val="27"/>
        </w:numPr>
        <w:tabs>
          <w:tab w:val="left" w:pos="180"/>
        </w:tabs>
        <w:ind w:left="0" w:firstLine="0"/>
      </w:pPr>
      <w:r>
        <w:t>E</w:t>
      </w:r>
      <w:r w:rsidR="002907D6">
        <w:t xml:space="preserve">mail spam filtering represents a classic example regarding classification using machine learning methods. </w:t>
      </w:r>
    </w:p>
    <w:p w:rsidR="00F32FF2" w:rsidRDefault="000A7503" w:rsidP="00F32FF2">
      <w:pPr>
        <w:pStyle w:val="ListParagraph"/>
        <w:numPr>
          <w:ilvl w:val="0"/>
          <w:numId w:val="27"/>
        </w:numPr>
        <w:tabs>
          <w:tab w:val="left" w:pos="180"/>
        </w:tabs>
        <w:ind w:left="0" w:firstLine="0"/>
      </w:pPr>
      <w:r>
        <w:t xml:space="preserve">Let’s consider 1,000 </w:t>
      </w:r>
      <w:proofErr w:type="gramStart"/>
      <w:r>
        <w:t xml:space="preserve">emails </w:t>
      </w:r>
      <w:proofErr w:type="gramEnd"/>
      <m:oMath>
        <m:r>
          <w:rPr>
            <w:rFonts w:ascii="Cambria Math" w:hAnsi="Cambria Math"/>
          </w:rPr>
          <m:t>(n=1000)</m:t>
        </m:r>
      </m:oMath>
      <w:r w:rsidR="00F32FF2">
        <w:t xml:space="preserve">. A spam email is marked with +1 and non-spam is marked with -1. </w:t>
      </w:r>
    </w:p>
    <w:p w:rsidR="00F32FF2" w:rsidRDefault="005802D2" w:rsidP="00F32FF2">
      <w:pPr>
        <w:pStyle w:val="ListParagraph"/>
        <w:numPr>
          <w:ilvl w:val="0"/>
          <w:numId w:val="27"/>
        </w:numPr>
        <w:tabs>
          <w:tab w:val="left" w:pos="180"/>
        </w:tabs>
        <w:ind w:left="0" w:firstLine="0"/>
      </w:pPr>
      <w:r>
        <w:t xml:space="preserve">Email keywords represent </w:t>
      </w:r>
      <w:r w:rsidRPr="005802D2">
        <w:rPr>
          <w:i/>
        </w:rPr>
        <w:t>features</w:t>
      </w:r>
    </w:p>
    <w:p w:rsidR="005802D2" w:rsidRDefault="005802D2" w:rsidP="00F32FF2">
      <w:pPr>
        <w:pStyle w:val="ListParagraph"/>
        <w:numPr>
          <w:ilvl w:val="0"/>
          <w:numId w:val="27"/>
        </w:numPr>
        <w:tabs>
          <w:tab w:val="left" w:pos="180"/>
        </w:tabs>
        <w:ind w:left="0" w:firstLine="0"/>
      </w:pPr>
      <m:oMath>
        <m:r>
          <w:rPr>
            <w:rFonts w:ascii="Cambria Math" w:hAnsi="Cambria Math"/>
          </w:rPr>
          <m:t>p</m:t>
        </m:r>
      </m:oMath>
      <w:r>
        <w:t xml:space="preserve"> – </w:t>
      </w:r>
      <w:proofErr w:type="gramStart"/>
      <w:r>
        <w:t>the</w:t>
      </w:r>
      <w:proofErr w:type="gramEnd"/>
      <w:r>
        <w:t xml:space="preserve"> number of keywords. </w:t>
      </w:r>
      <w:r w:rsidR="00FA3A21">
        <w:t xml:space="preserve">SVM allows a high number of features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p w:rsidR="00586E93" w:rsidRDefault="00586E93" w:rsidP="00F32FF2">
      <w:pPr>
        <w:pStyle w:val="ListParagraph"/>
        <w:numPr>
          <w:ilvl w:val="0"/>
          <w:numId w:val="27"/>
        </w:numPr>
        <w:tabs>
          <w:tab w:val="left" w:pos="180"/>
        </w:tabs>
        <w:ind w:left="0" w:firstLine="0"/>
      </w:pPr>
      <w:r>
        <w:t xml:space="preserve">The next step is to transpose this problem into mathematic equations. </w:t>
      </w:r>
    </w:p>
    <w:p w:rsidR="00586E93" w:rsidRDefault="00C81D06" w:rsidP="00F32FF2">
      <w:pPr>
        <w:pStyle w:val="ListParagraph"/>
        <w:numPr>
          <w:ilvl w:val="0"/>
          <w:numId w:val="27"/>
        </w:numPr>
        <w:tabs>
          <w:tab w:val="left" w:pos="180"/>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B350A">
        <w:t xml:space="preserve"> – set of n training observations </w:t>
      </w:r>
    </w:p>
    <w:p w:rsidR="005B350A" w:rsidRDefault="005B350A" w:rsidP="00F32FF2">
      <w:pPr>
        <w:pStyle w:val="ListParagraph"/>
        <w:numPr>
          <w:ilvl w:val="0"/>
          <w:numId w:val="27"/>
        </w:numPr>
        <w:tabs>
          <w:tab w:val="left" w:pos="180"/>
        </w:tabs>
        <w:ind w:left="0" w:firstLine="0"/>
      </w:pPr>
      <w:r>
        <w:t>A class label is associate</w:t>
      </w:r>
      <w:r w:rsidR="0053435F">
        <w:t xml:space="preserve">d to each training observation.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oMath>
      <w:r w:rsidR="0053435F">
        <w:t xml:space="preserve">- </w:t>
      </w:r>
      <w:proofErr w:type="gramStart"/>
      <w:r w:rsidR="0053435F">
        <w:t>class</w:t>
      </w:r>
      <w:proofErr w:type="gramEnd"/>
      <w:r w:rsidR="0053435F">
        <w:t xml:space="preserve"> label where we consider if an email is span or non-spam. </w:t>
      </w:r>
    </w:p>
    <w:p w:rsidR="00ED485E" w:rsidRDefault="00544DA2" w:rsidP="00F32FF2">
      <w:pPr>
        <w:pStyle w:val="ListParagraph"/>
        <w:numPr>
          <w:ilvl w:val="0"/>
          <w:numId w:val="27"/>
        </w:numPr>
        <w:tabs>
          <w:tab w:val="left" w:pos="180"/>
        </w:tabs>
        <w:ind w:left="0" w:firstLine="0"/>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 n pairs for training observations representing features and class labels </w:t>
      </w:r>
    </w:p>
    <w:p w:rsidR="00544DA2" w:rsidRDefault="00C81D06" w:rsidP="00F32FF2">
      <w:pPr>
        <w:pStyle w:val="ListParagraph"/>
        <w:numPr>
          <w:ilvl w:val="0"/>
          <w:numId w:val="27"/>
        </w:numPr>
        <w:tabs>
          <w:tab w:val="left" w:pos="180"/>
        </w:tabs>
        <w:ind w:left="0" w:firstLine="0"/>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r>
          <w:rPr>
            <w:rFonts w:ascii="Cambria Math" w:hAnsi="Cambria Math"/>
          </w:rPr>
          <m:t>)</m:t>
        </m:r>
      </m:oMath>
      <w:r w:rsidR="005C02A7">
        <w:t xml:space="preserve"> – test observations that can be used to test the performance of classifiers </w:t>
      </w:r>
    </w:p>
    <w:p w:rsidR="004C76B6" w:rsidRDefault="004C76B6" w:rsidP="00F32FF2">
      <w:pPr>
        <w:pStyle w:val="ListParagraph"/>
        <w:numPr>
          <w:ilvl w:val="0"/>
          <w:numId w:val="27"/>
        </w:numPr>
        <w:tabs>
          <w:tab w:val="left" w:pos="180"/>
        </w:tabs>
        <w:ind w:left="0" w:firstLine="0"/>
      </w:pPr>
      <w:r>
        <w:t xml:space="preserve">Goal: develop a classifier that can separate emails into spam or non-spam based on keywords. </w:t>
      </w:r>
    </w:p>
    <w:p w:rsidR="005F2009" w:rsidRDefault="005F2009" w:rsidP="005F2009">
      <w:pPr>
        <w:pStyle w:val="ListParagraph"/>
        <w:tabs>
          <w:tab w:val="left" w:pos="180"/>
        </w:tabs>
      </w:pPr>
      <w:r>
        <w:rPr>
          <w:noProof/>
        </w:rPr>
        <w:drawing>
          <wp:inline distT="0" distB="0" distL="0" distR="0" wp14:anchorId="250AA241" wp14:editId="18A20CF9">
            <wp:extent cx="5276850" cy="25050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6850" cy="2505075"/>
                    </a:xfrm>
                    <a:prstGeom prst="rect">
                      <a:avLst/>
                    </a:prstGeom>
                  </pic:spPr>
                </pic:pic>
              </a:graphicData>
            </a:graphic>
          </wp:inline>
        </w:drawing>
      </w:r>
    </w:p>
    <w:p w:rsidR="00A20D82" w:rsidRDefault="00E55E14" w:rsidP="005F2009">
      <w:pPr>
        <w:pStyle w:val="ListParagraph"/>
        <w:tabs>
          <w:tab w:val="left" w:pos="180"/>
        </w:tabs>
      </w:pP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&gt;0</m:t>
        </m:r>
      </m:oMath>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F06D8A">
        <w:t xml:space="preserve"> </w:t>
      </w:r>
    </w:p>
    <w:p w:rsidR="00F06D8A" w:rsidRDefault="00445AB9" w:rsidP="005F2009">
      <w:pPr>
        <w:pStyle w:val="ListParagraph"/>
        <w:tabs>
          <w:tab w:val="left" w:pos="180"/>
        </w:tabs>
      </w:pPr>
      <m:oMath>
        <m:r>
          <w:rPr>
            <w:rFonts w:ascii="Cambria Math" w:hAnsi="Cambria Math"/>
          </w:rPr>
          <w:lastRenderedPageBreak/>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&lt;0</m:t>
        </m:r>
      </m:oMath>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p>
    <w:p w:rsidR="007C5653" w:rsidRDefault="00424EC0" w:rsidP="005F2009">
      <w:pPr>
        <w:pStyle w:val="ListParagraph"/>
        <w:tabs>
          <w:tab w:val="left" w:pos="180"/>
        </w:tabs>
      </w:pPr>
      <m:oMath>
        <m:r>
          <w:rPr>
            <w:rFonts w:ascii="Cambria Math" w:hAnsi="Cambria Math"/>
          </w:rPr>
          <m:t>f(x)</m:t>
        </m:r>
      </m:oMath>
      <w:r>
        <w:t xml:space="preserve"> – function with test observation </w:t>
      </w:r>
    </w:p>
    <w:p w:rsidR="00424EC0" w:rsidRPr="00424EC0" w:rsidRDefault="00C81D06" w:rsidP="005F2009">
      <w:pPr>
        <w:pStyle w:val="ListParagraph"/>
        <w:tabs>
          <w:tab w:val="left" w:pos="180"/>
        </w:tabs>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r>
            <w:rPr>
              <w:rFonts w:ascii="Cambria Math" w:hAnsi="Cambria Math"/>
            </w:rPr>
            <m:t>)</m:t>
          </m:r>
        </m:oMath>
      </m:oMathPara>
    </w:p>
    <w:p w:rsidR="00424EC0" w:rsidRPr="00E47150" w:rsidRDefault="00CA3274" w:rsidP="005F2009">
      <w:pPr>
        <w:pStyle w:val="ListParagraph"/>
        <w:tabs>
          <w:tab w:val="left" w:pos="180"/>
        </w:tabs>
      </w:pPr>
      <m:oMathPara>
        <m:oMathParaPr>
          <m:jc m:val="left"/>
        </m:oMathParaP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rsidR="00E47150" w:rsidRDefault="00E47150" w:rsidP="005F2009">
      <w:pPr>
        <w:pStyle w:val="ListParagraph"/>
        <w:tabs>
          <w:tab w:val="left" w:pos="180"/>
        </w:tabs>
      </w:pPr>
      <w:r>
        <w:t xml:space="preserve">If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t xml:space="preserve"> then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oMath>
    </w:p>
    <w:p w:rsidR="00E47150" w:rsidRDefault="00E47150" w:rsidP="005F2009">
      <w:pPr>
        <w:pStyle w:val="ListParagraph"/>
        <w:tabs>
          <w:tab w:val="left" w:pos="180"/>
        </w:tabs>
      </w:pPr>
      <w:r>
        <w:t xml:space="preserve">If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&lt;0</m:t>
        </m:r>
      </m:oMath>
      <w:r w:rsidR="008374D2">
        <w:t xml:space="preserve"> then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oMath>
    </w:p>
    <w:p w:rsidR="004D6221" w:rsidRDefault="004D6221" w:rsidP="005F2009">
      <w:pPr>
        <w:pStyle w:val="ListParagraph"/>
        <w:tabs>
          <w:tab w:val="left" w:pos="180"/>
        </w:tabs>
      </w:pPr>
      <w:r>
        <w:t xml:space="preserve">Goal: determine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components of b. </w:t>
      </w:r>
    </w:p>
    <w:p w:rsidR="00673EFE" w:rsidRDefault="00673EFE" w:rsidP="00673EFE">
      <w:pPr>
        <w:pStyle w:val="Heading3"/>
        <w:spacing w:before="0"/>
        <w:rPr>
          <w:rFonts w:cstheme="minorHAnsi"/>
          <w:sz w:val="32"/>
          <w:szCs w:val="32"/>
        </w:rPr>
      </w:pPr>
      <w:r>
        <w:rPr>
          <w:rFonts w:cstheme="minorHAnsi"/>
          <w:sz w:val="32"/>
          <w:szCs w:val="32"/>
        </w:rPr>
        <w:t>Maximal margin hyperplane</w:t>
      </w:r>
    </w:p>
    <w:p w:rsidR="00673EFE" w:rsidRDefault="00F42177" w:rsidP="007016FC">
      <w:pPr>
        <w:pStyle w:val="ListParagraph"/>
        <w:numPr>
          <w:ilvl w:val="0"/>
          <w:numId w:val="27"/>
        </w:numPr>
        <w:tabs>
          <w:tab w:val="left" w:pos="180"/>
        </w:tabs>
        <w:ind w:left="0" w:firstLine="0"/>
      </w:pPr>
      <w:r>
        <w:t xml:space="preserve">There can be many </w:t>
      </w:r>
      <w:proofErr w:type="spellStart"/>
      <w:r>
        <w:t>hyperplanes</w:t>
      </w:r>
      <w:proofErr w:type="spellEnd"/>
      <w:r>
        <w:t xml:space="preserve"> obtained by translating or rotating a plane without touching any training observation </w:t>
      </w:r>
    </w:p>
    <w:p w:rsidR="00F42177" w:rsidRDefault="00F42177" w:rsidP="007016FC">
      <w:pPr>
        <w:pStyle w:val="ListParagraph"/>
        <w:numPr>
          <w:ilvl w:val="0"/>
          <w:numId w:val="27"/>
        </w:numPr>
        <w:tabs>
          <w:tab w:val="left" w:pos="180"/>
        </w:tabs>
        <w:ind w:left="0" w:firstLine="0"/>
      </w:pPr>
      <w:r>
        <w:t xml:space="preserve">The goal is to estimate the parameters of the optimal plane (maximal margin </w:t>
      </w:r>
      <w:proofErr w:type="spellStart"/>
      <w:r>
        <w:t>hyperplane</w:t>
      </w:r>
      <w:proofErr w:type="spellEnd"/>
      <w:r>
        <w:t>)</w:t>
      </w:r>
    </w:p>
    <w:p w:rsidR="00F42177" w:rsidRDefault="00F42177" w:rsidP="007016FC">
      <w:pPr>
        <w:pStyle w:val="ListParagraph"/>
        <w:numPr>
          <w:ilvl w:val="0"/>
          <w:numId w:val="27"/>
        </w:numPr>
        <w:tabs>
          <w:tab w:val="left" w:pos="180"/>
        </w:tabs>
        <w:ind w:left="0" w:firstLine="0"/>
      </w:pPr>
      <w:r>
        <w:t xml:space="preserve">A maximal margin </w:t>
      </w:r>
      <w:proofErr w:type="spellStart"/>
      <w:r>
        <w:t>hyperplane</w:t>
      </w:r>
      <w:proofErr w:type="spellEnd"/>
      <w:r>
        <w:t xml:space="preserve"> (MMH) is the one is the furthest away from any training observations </w:t>
      </w:r>
    </w:p>
    <w:p w:rsidR="00F42177" w:rsidRDefault="00F42177" w:rsidP="007016FC">
      <w:pPr>
        <w:pStyle w:val="ListParagraph"/>
        <w:numPr>
          <w:ilvl w:val="0"/>
          <w:numId w:val="27"/>
        </w:numPr>
        <w:tabs>
          <w:tab w:val="left" w:pos="180"/>
        </w:tabs>
        <w:ind w:left="0" w:firstLine="0"/>
      </w:pPr>
      <w:r>
        <w:t xml:space="preserve">Margin – the smallest perpendicular distance to a training observation from the </w:t>
      </w:r>
      <w:proofErr w:type="spellStart"/>
      <w:r>
        <w:t>hyperplane</w:t>
      </w:r>
      <w:proofErr w:type="spellEnd"/>
    </w:p>
    <w:p w:rsidR="007016FC" w:rsidRDefault="000C6235" w:rsidP="007016FC">
      <w:pPr>
        <w:pStyle w:val="ListParagraph"/>
        <w:numPr>
          <w:ilvl w:val="0"/>
          <w:numId w:val="27"/>
        </w:numPr>
        <w:tabs>
          <w:tab w:val="left" w:pos="180"/>
        </w:tabs>
        <w:ind w:left="0" w:firstLine="0"/>
      </w:pPr>
      <w:r>
        <w:t xml:space="preserve">The margin is the largest at MMH </w:t>
      </w:r>
    </w:p>
    <w:p w:rsidR="007016FC" w:rsidRPr="00150A2D" w:rsidRDefault="007016FC" w:rsidP="007016FC">
      <w:pPr>
        <w:pStyle w:val="ListParagraph"/>
        <w:numPr>
          <w:ilvl w:val="0"/>
          <w:numId w:val="27"/>
        </w:numPr>
        <w:tabs>
          <w:tab w:val="left" w:pos="180"/>
        </w:tabs>
        <w:ind w:left="0" w:firstLine="0"/>
      </w:pPr>
      <w:proofErr w:type="spellStart"/>
      <w:r>
        <w:t>Overfitting</w:t>
      </w:r>
      <w:proofErr w:type="spellEnd"/>
      <w:r>
        <w:t xml:space="preserve"> problem can appear at MMH (the algorithm is a good fit for training data but performs poorly at testing data) </w:t>
      </w:r>
    </w:p>
    <w:p w:rsidR="00237CB6" w:rsidRDefault="00237CB6" w:rsidP="00237CB6">
      <w:pPr>
        <w:pStyle w:val="Heading3"/>
        <w:spacing w:before="0"/>
        <w:rPr>
          <w:rFonts w:cstheme="minorHAnsi"/>
          <w:sz w:val="32"/>
          <w:szCs w:val="32"/>
        </w:rPr>
      </w:pPr>
      <w:r>
        <w:rPr>
          <w:rFonts w:cstheme="minorHAnsi"/>
          <w:sz w:val="32"/>
          <w:szCs w:val="32"/>
        </w:rPr>
        <w:t xml:space="preserve">Constructing the maximal margin </w:t>
      </w:r>
      <w:proofErr w:type="spellStart"/>
      <w:r>
        <w:rPr>
          <w:rFonts w:cstheme="minorHAnsi"/>
          <w:sz w:val="32"/>
          <w:szCs w:val="32"/>
        </w:rPr>
        <w:t>hyperplane</w:t>
      </w:r>
      <w:proofErr w:type="spellEnd"/>
    </w:p>
    <w:p w:rsidR="00237CB6" w:rsidRDefault="00791214" w:rsidP="00237CB6">
      <w:pPr>
        <w:rPr>
          <w:rFonts w:eastAsiaTheme="minorEastAsia"/>
        </w:rPr>
      </w:pPr>
      <m:oMath>
        <m:r>
          <w:rPr>
            <w:rFonts w:ascii="Cambria Math" w:hAnsi="Cambria Math"/>
          </w:rPr>
          <m:t>n</m:t>
        </m:r>
      </m:oMath>
      <w:r>
        <w:rPr>
          <w:rFonts w:eastAsiaTheme="minorEastAsia"/>
        </w:rPr>
        <w:t xml:space="preserve"> </w:t>
      </w:r>
      <w:proofErr w:type="gramStart"/>
      <w:r>
        <w:rPr>
          <w:rFonts w:eastAsiaTheme="minorEastAsia"/>
        </w:rPr>
        <w:t>training</w:t>
      </w:r>
      <w:proofErr w:type="gramEnd"/>
      <w:r>
        <w:rPr>
          <w:rFonts w:eastAsiaTheme="minorEastAsia"/>
        </w:rPr>
        <w:t xml:space="preserve"> observations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sidR="00B018AD">
        <w:rPr>
          <w:rFonts w:eastAsiaTheme="minorEastAsia"/>
        </w:rPr>
        <w:t xml:space="preserve"> and </w:t>
      </w:r>
      <m:oMath>
        <m:r>
          <w:rPr>
            <w:rFonts w:ascii="Cambria Math" w:eastAsiaTheme="minorEastAsia" w:hAnsi="Cambria Math"/>
          </w:rPr>
          <m:t>n</m:t>
        </m:r>
      </m:oMath>
      <w:r w:rsidR="00B018AD">
        <w:rPr>
          <w:rFonts w:eastAsiaTheme="minorEastAsia"/>
        </w:rPr>
        <w:t xml:space="preserve"> class labels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∈{-1,1}</m:t>
        </m:r>
      </m:oMath>
      <w:r w:rsidR="00A72915">
        <w:rPr>
          <w:rFonts w:eastAsiaTheme="minorEastAsia"/>
        </w:rPr>
        <w:br/>
        <w:t xml:space="preserve">Optimization problem: </w:t>
      </w:r>
    </w:p>
    <w:p w:rsidR="00A72915" w:rsidRPr="00FC5A06" w:rsidRDefault="00C81D06" w:rsidP="00237CB6">
      <w:pPr>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2</m:t>
                  </m:r>
                </m:sup>
              </m:sSubSup>
            </m:e>
          </m:nary>
          <m:r>
            <w:rPr>
              <w:rFonts w:ascii="Cambria Math" w:hAnsi="Cambria Math"/>
            </w:rPr>
            <m:t>=b∙b=1</m:t>
          </m:r>
        </m:oMath>
      </m:oMathPara>
    </w:p>
    <w:p w:rsidR="00FC5A06" w:rsidRDefault="00C81D06" w:rsidP="00237CB6">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(b∙x+</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m:t>
        </m:r>
      </m:oMath>
      <w:r w:rsidR="00084094">
        <w:rPr>
          <w:rFonts w:eastAsiaTheme="minorEastAsia"/>
        </w:rPr>
        <w:t>,</w:t>
      </w:r>
      <w:r w:rsidR="00084094">
        <w:rPr>
          <w:rFonts w:eastAsiaTheme="minorEastAsia"/>
        </w:rPr>
        <w:tab/>
      </w:r>
      <m:oMath>
        <m:r>
          <w:rPr>
            <w:rFonts w:ascii="Cambria Math" w:eastAsiaTheme="minorEastAsia" w:hAnsi="Cambria Math"/>
          </w:rPr>
          <m:t>∀i=1,…,n</m:t>
        </m:r>
      </m:oMath>
    </w:p>
    <w:p w:rsidR="000D020E" w:rsidRPr="00EA31DB" w:rsidRDefault="00C81D06" w:rsidP="00237CB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m:rPr>
              <m:scr m:val="double-struck"/>
            </m:rPr>
            <w:rPr>
              <w:rFonts w:ascii="Cambria Math" w:eastAsiaTheme="minorEastAsia" w:hAnsi="Cambria Math"/>
            </w:rPr>
            <m:t>∈R</m:t>
          </m:r>
        </m:oMath>
      </m:oMathPara>
    </w:p>
    <w:p w:rsidR="00EA31DB" w:rsidRPr="002D7BD9" w:rsidRDefault="00EA31DB" w:rsidP="00237CB6">
      <w:pPr>
        <w:rPr>
          <w:rFonts w:eastAsiaTheme="minorEastAsia"/>
        </w:rPr>
      </w:pPr>
    </w:p>
    <w:p w:rsidR="000667F5" w:rsidRDefault="000667F5" w:rsidP="000667F5">
      <w:pPr>
        <w:pStyle w:val="Heading3"/>
        <w:spacing w:before="0"/>
        <w:rPr>
          <w:rFonts w:cstheme="minorHAnsi"/>
          <w:sz w:val="32"/>
          <w:szCs w:val="32"/>
        </w:rPr>
      </w:pPr>
      <w:r>
        <w:rPr>
          <w:rFonts w:cstheme="minorHAnsi"/>
          <w:sz w:val="32"/>
          <w:szCs w:val="32"/>
        </w:rPr>
        <w:lastRenderedPageBreak/>
        <w:t>Support Vector Machines</w:t>
      </w:r>
    </w:p>
    <w:p w:rsidR="000667F5" w:rsidRDefault="00B07BEF" w:rsidP="000667F5">
      <w:pPr>
        <w:rPr>
          <w:rFonts w:ascii="Times New Roman" w:eastAsiaTheme="minorEastAsia" w:hAnsi="Times New Roman" w:cs="Times New Roman"/>
          <w:sz w:val="24"/>
          <w:szCs w:val="24"/>
        </w:rPr>
      </w:pPr>
      <w:r>
        <w:rPr>
          <w:rFonts w:ascii="Times New Roman" w:hAnsi="Times New Roman" w:cs="Times New Roman"/>
          <w:sz w:val="24"/>
          <w:szCs w:val="24"/>
        </w:rPr>
        <w:t xml:space="preserve">An inner product is defined for two-dimensional vectors </w:t>
      </w:r>
      <m:oMath>
        <m:r>
          <w:rPr>
            <w:rFonts w:ascii="Cambria Math" w:hAnsi="Cambria Math" w:cs="Times New Roman"/>
            <w:sz w:val="24"/>
            <w:szCs w:val="24"/>
          </w:rPr>
          <m:t>u,v</m:t>
        </m:r>
      </m:oMath>
      <w:r w:rsidR="0020374C">
        <w:rPr>
          <w:rFonts w:ascii="Times New Roman" w:eastAsiaTheme="minorEastAsia" w:hAnsi="Times New Roman" w:cs="Times New Roman"/>
          <w:sz w:val="24"/>
          <w:szCs w:val="24"/>
        </w:rPr>
        <w:t xml:space="preserve"> as following: </w:t>
      </w:r>
    </w:p>
    <w:p w:rsidR="0020374C" w:rsidRPr="00985901" w:rsidRDefault="00985901" w:rsidP="000667F5">
      <w:pP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m:oMathPara>
    </w:p>
    <w:p w:rsidR="00985901" w:rsidRDefault="00985901" w:rsidP="000667F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two observations, an inner product is defined as following: </w:t>
      </w:r>
    </w:p>
    <w:p w:rsidR="00985901" w:rsidRPr="009877C2" w:rsidRDefault="005A76C2" w:rsidP="000667F5">
      <w:pPr>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kj</m:t>
                  </m:r>
                </m:sub>
              </m:sSub>
            </m:e>
          </m:nary>
        </m:oMath>
      </m:oMathPara>
    </w:p>
    <w:p w:rsidR="009877C2" w:rsidRDefault="009877C2" w:rsidP="000667F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support vector classifier for a particular observation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represented as a linear combination of inner products: </w:t>
      </w:r>
    </w:p>
    <w:p w:rsidR="009877C2" w:rsidRPr="00465BFC" w:rsidRDefault="00465BFC" w:rsidP="000667F5">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oMath>
      </m:oMathPara>
    </w:p>
    <w:p w:rsidR="00465BFC" w:rsidRDefault="00C94A14" w:rsidP="000667F5">
      <w:pPr>
        <w:rPr>
          <w:rFonts w:ascii="Times New Roman" w:eastAsiaTheme="minorEastAsia" w:hAnsi="Times New Roman" w:cs="Times New Roman"/>
          <w:sz w:val="24"/>
          <w:szCs w:val="24"/>
        </w:rPr>
      </w:pP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coefficients</w:t>
      </w:r>
      <w:proofErr w:type="gramEnd"/>
      <w:r>
        <w:rPr>
          <w:rFonts w:ascii="Times New Roman" w:eastAsiaTheme="minorEastAsia" w:hAnsi="Times New Roman" w:cs="Times New Roman"/>
          <w:sz w:val="24"/>
          <w:szCs w:val="24"/>
        </w:rPr>
        <w:t xml:space="preserve">, one for each of the training observations. </w:t>
      </w:r>
    </w:p>
    <w:p w:rsidR="00C94A14" w:rsidRDefault="00C94A14" w:rsidP="000667F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is no need to calculate all the inner products between pairs of the training observations. We have to calculate only the inner products for the support vectors (subset of training observations). </w:t>
      </w:r>
      <w:r w:rsidR="00250D6E">
        <w:rPr>
          <w:rFonts w:ascii="Times New Roman" w:eastAsiaTheme="minorEastAsia" w:hAnsi="Times New Roman" w:cs="Times New Roman"/>
          <w:sz w:val="24"/>
          <w:szCs w:val="24"/>
        </w:rPr>
        <w:t xml:space="preserve">We call this </w:t>
      </w:r>
      <w:proofErr w:type="gramStart"/>
      <w:r w:rsidR="00250D6E">
        <w:rPr>
          <w:rFonts w:ascii="Times New Roman" w:eastAsiaTheme="minorEastAsia" w:hAnsi="Times New Roman" w:cs="Times New Roman"/>
          <w:sz w:val="24"/>
          <w:szCs w:val="24"/>
        </w:rPr>
        <w:t xml:space="preserve">subset </w:t>
      </w:r>
      <w:proofErr w:type="gramEnd"/>
      <m:oMath>
        <m:r>
          <w:rPr>
            <w:rFonts w:ascii="Cambria Math" w:eastAsiaTheme="minorEastAsia" w:hAnsi="Cambria Math" w:cs="Times New Roman"/>
            <w:sz w:val="24"/>
            <w:szCs w:val="24"/>
          </w:rPr>
          <m:t>S</m:t>
        </m:r>
      </m:oMath>
      <w:r w:rsidR="00E54081">
        <w:rPr>
          <w:rFonts w:ascii="Times New Roman" w:eastAsiaTheme="minorEastAsia" w:hAnsi="Times New Roman" w:cs="Times New Roman"/>
          <w:sz w:val="24"/>
          <w:szCs w:val="24"/>
        </w:rPr>
        <w:t xml:space="preserve">. </w:t>
      </w:r>
    </w:p>
    <w:p w:rsidR="00E54081" w:rsidRDefault="00550909" w:rsidP="000667F5">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m:t>
        </m:r>
      </m:oMath>
    </w:p>
    <w:p w:rsidR="00550909" w:rsidRPr="006D5B0C" w:rsidRDefault="006D5B0C" w:rsidP="000667F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i∈S</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nary>
        </m:oMath>
      </m:oMathPara>
    </w:p>
    <w:p w:rsidR="00C94A14" w:rsidRDefault="00304FD7" w:rsidP="000667F5">
      <w:pPr>
        <w:rPr>
          <w:rFonts w:ascii="Times New Roman" w:eastAsiaTheme="minorEastAsia" w:hAnsi="Times New Roman" w:cs="Times New Roman"/>
          <w:sz w:val="24"/>
          <w:szCs w:val="24"/>
        </w:rPr>
      </w:pP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rPr>
        <w:t>kernel</w:t>
      </w:r>
      <w:proofErr w:type="gramEnd"/>
      <w:r>
        <w:rPr>
          <w:rFonts w:ascii="Times New Roman" w:eastAsiaTheme="minorEastAsia" w:hAnsi="Times New Roman" w:cs="Times New Roman"/>
          <w:sz w:val="24"/>
          <w:szCs w:val="24"/>
        </w:rPr>
        <w:t xml:space="preserve"> function</w:t>
      </w:r>
    </w:p>
    <w:p w:rsidR="00304FD7" w:rsidRPr="0045625C" w:rsidRDefault="00736698" w:rsidP="000667F5">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K=K</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oMath>
      </m:oMathPara>
    </w:p>
    <w:p w:rsidR="0045625C" w:rsidRPr="004D540D" w:rsidRDefault="0045625C" w:rsidP="004562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 kernel</w:t>
      </w:r>
      <w:r w:rsidR="00FD20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45625C" w:rsidRPr="0045625C" w:rsidRDefault="0045625C" w:rsidP="000667F5">
      <w:pPr>
        <w:rPr>
          <w:rFonts w:ascii="Times New Roman" w:eastAsiaTheme="minorEastAsia" w:hAnsi="Times New Roman" w:cs="Times New Roman"/>
          <w:sz w:val="24"/>
          <w:szCs w:val="24"/>
        </w:rPr>
      </w:pPr>
    </w:p>
    <w:p w:rsidR="004D540D" w:rsidRPr="00E01A9A" w:rsidRDefault="00B05C73" w:rsidP="000667F5">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K</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kj</m:t>
              </m:r>
            </m:sub>
          </m:sSub>
        </m:oMath>
      </m:oMathPara>
    </w:p>
    <w:p w:rsidR="00E01A9A" w:rsidRDefault="00E01A9A" w:rsidP="000667F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Polynomial kernels of </w:t>
      </w:r>
      <w:proofErr w:type="gramStart"/>
      <w:r>
        <w:rPr>
          <w:rFonts w:ascii="Times New Roman" w:eastAsiaTheme="minorEastAsia" w:hAnsi="Times New Roman" w:cs="Times New Roman"/>
          <w:sz w:val="24"/>
          <w:szCs w:val="24"/>
        </w:rPr>
        <w:t xml:space="preserve">degree </w:t>
      </w:r>
      <w:proofErr w:type="gramEnd"/>
      <m:oMath>
        <m:r>
          <w:rPr>
            <w:rFonts w:ascii="Cambria Math" w:eastAsiaTheme="minorEastAsia" w:hAnsi="Cambria Math" w:cs="Times New Roman"/>
            <w:sz w:val="24"/>
            <w:szCs w:val="24"/>
          </w:rPr>
          <m:t>d</m:t>
        </m:r>
      </m:oMath>
      <w:r w:rsidR="00FD2082">
        <w:rPr>
          <w:rFonts w:ascii="Times New Roman" w:eastAsiaTheme="minorEastAsia" w:hAnsi="Times New Roman" w:cs="Times New Roman"/>
          <w:sz w:val="24"/>
          <w:szCs w:val="24"/>
        </w:rPr>
        <w:t xml:space="preserve">: </w:t>
      </w:r>
    </w:p>
    <w:p w:rsidR="00FD2082" w:rsidRPr="00E07417" w:rsidRDefault="00F150BF" w:rsidP="000667F5">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kj</m:t>
                          </m:r>
                        </m:sub>
                      </m:sSub>
                    </m:e>
                  </m:nary>
                </m:e>
              </m:d>
            </m:e>
            <m:sup>
              <m:r>
                <w:rPr>
                  <w:rFonts w:ascii="Cambria Math" w:hAnsi="Cambria Math" w:cs="Times New Roman"/>
                  <w:sz w:val="24"/>
                  <w:szCs w:val="24"/>
                </w:rPr>
                <m:t>d</m:t>
              </m:r>
            </m:sup>
          </m:sSup>
        </m:oMath>
      </m:oMathPara>
    </w:p>
    <w:p w:rsidR="00E07417" w:rsidRDefault="00D67273" w:rsidP="000667F5">
      <w:pPr>
        <w:rPr>
          <w:rFonts w:ascii="Times New Roman" w:hAnsi="Times New Roman" w:cs="Times New Roman"/>
          <w:sz w:val="24"/>
          <w:szCs w:val="24"/>
        </w:rPr>
      </w:pPr>
      <w:r>
        <w:rPr>
          <w:noProof/>
        </w:rPr>
        <w:drawing>
          <wp:inline distT="0" distB="0" distL="0" distR="0" wp14:anchorId="441B731B" wp14:editId="7ACFA417">
            <wp:extent cx="50387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8725" cy="2466975"/>
                    </a:xfrm>
                    <a:prstGeom prst="rect">
                      <a:avLst/>
                    </a:prstGeom>
                  </pic:spPr>
                </pic:pic>
              </a:graphicData>
            </a:graphic>
          </wp:inline>
        </w:drawing>
      </w:r>
    </w:p>
    <w:p w:rsidR="00D67273" w:rsidRDefault="00B4033C" w:rsidP="000667F5">
      <w:pPr>
        <w:rPr>
          <w:rFonts w:ascii="Times New Roman" w:hAnsi="Times New Roman" w:cs="Times New Roman"/>
          <w:sz w:val="24"/>
          <w:szCs w:val="24"/>
        </w:rPr>
      </w:pPr>
      <w:r>
        <w:rPr>
          <w:rFonts w:ascii="Times New Roman" w:hAnsi="Times New Roman" w:cs="Times New Roman"/>
          <w:sz w:val="24"/>
          <w:szCs w:val="24"/>
        </w:rPr>
        <w:t xml:space="preserve">Popular radial kernel: </w:t>
      </w:r>
    </w:p>
    <w:p w:rsidR="00B4033C" w:rsidRPr="00E15C76" w:rsidRDefault="0007751D" w:rsidP="000667F5">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r>
                <m:rPr>
                  <m:sty m:val="p"/>
                </m:rPr>
                <w:rPr>
                  <w:rFonts w:ascii="Cambria Math" w:hAnsi="Cambria Math" w:cs="Times New Roman"/>
                  <w:sz w:val="24"/>
                  <w:szCs w:val="24"/>
                </w:rPr>
                <m:t>Υ</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kj</m:t>
                              </m:r>
                            </m:sub>
                          </m:sSub>
                        </m:e>
                      </m:d>
                    </m:e>
                    <m:sup>
                      <m:r>
                        <w:rPr>
                          <w:rFonts w:ascii="Cambria Math" w:hAnsi="Cambria Math" w:cs="Times New Roman"/>
                          <w:sz w:val="24"/>
                          <w:szCs w:val="24"/>
                        </w:rPr>
                        <m:t>2</m:t>
                      </m:r>
                    </m:sup>
                  </m:sSup>
                </m:e>
              </m:nary>
            </m:e>
          </m:d>
        </m:oMath>
      </m:oMathPara>
    </w:p>
    <w:p w:rsidR="00E15C76" w:rsidRPr="00CE4760" w:rsidRDefault="00CE4760" w:rsidP="000667F5">
      <w:pPr>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Υ</m:t>
          </m:r>
          <m:r>
            <w:rPr>
              <w:rFonts w:ascii="Cambria Math" w:hAnsi="Cambria Math" w:cs="Times New Roman"/>
              <w:sz w:val="24"/>
              <w:szCs w:val="24"/>
            </w:rPr>
            <m:t>&gt;0</m:t>
          </m:r>
        </m:oMath>
      </m:oMathPara>
    </w:p>
    <w:p w:rsidR="00CE4760" w:rsidRDefault="001E46F7" w:rsidP="000667F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Standard Euclidean distance </w:t>
      </w:r>
    </w:p>
    <w:p w:rsidR="001E46F7" w:rsidRPr="00985901" w:rsidRDefault="00D64632" w:rsidP="000667F5">
      <w:pPr>
        <w:rPr>
          <w:rFonts w:ascii="Times New Roman" w:hAnsi="Times New Roman" w:cs="Times New Roman"/>
          <w:sz w:val="24"/>
          <w:szCs w:val="24"/>
        </w:rPr>
      </w:pPr>
      <m:oMathPara>
        <m:oMathParaPr>
          <m:jc m:val="left"/>
        </m:oMathParaPr>
        <m:oMath>
          <m:r>
            <w:rPr>
              <w:rFonts w:ascii="Cambria Math" w:hAnsi="Cambria Math" w:cs="Times New Roman"/>
              <w:sz w:val="24"/>
              <w:szCs w:val="24"/>
            </w:rPr>
            <m:t>sum</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oMath>
      </m:oMathPara>
      <w:bookmarkStart w:id="0" w:name="_GoBack"/>
      <w:bookmarkEnd w:id="0"/>
    </w:p>
    <w:p w:rsidR="004A7B86" w:rsidRPr="00791214" w:rsidRDefault="004A7B86" w:rsidP="00237CB6"/>
    <w:p w:rsidR="004D6221" w:rsidRDefault="004D6221" w:rsidP="005F2009">
      <w:pPr>
        <w:pStyle w:val="ListParagraph"/>
        <w:tabs>
          <w:tab w:val="left" w:pos="180"/>
        </w:tabs>
      </w:pPr>
    </w:p>
    <w:p w:rsidR="004D6221" w:rsidRPr="00E55E14" w:rsidRDefault="004D6221" w:rsidP="005F2009">
      <w:pPr>
        <w:pStyle w:val="ListParagraph"/>
        <w:tabs>
          <w:tab w:val="left" w:pos="180"/>
        </w:tabs>
      </w:pPr>
    </w:p>
    <w:p w:rsidR="005F2009" w:rsidRPr="00477703" w:rsidRDefault="005F2009" w:rsidP="005F2009">
      <w:pPr>
        <w:pStyle w:val="ListParagraph"/>
        <w:tabs>
          <w:tab w:val="left" w:pos="180"/>
        </w:tabs>
      </w:pPr>
    </w:p>
    <w:p w:rsidR="00474DCE" w:rsidRPr="00474DCE" w:rsidRDefault="00474DCE" w:rsidP="00474DCE"/>
    <w:p w:rsidR="00C530BE" w:rsidRDefault="00C530BE" w:rsidP="00C530BE">
      <w:pPr>
        <w:tabs>
          <w:tab w:val="left" w:pos="180"/>
        </w:tabs>
      </w:pPr>
    </w:p>
    <w:p w:rsidR="00C530BE" w:rsidRDefault="00C530BE" w:rsidP="00C530BE">
      <w:pPr>
        <w:tabs>
          <w:tab w:val="left" w:pos="180"/>
        </w:tabs>
      </w:pPr>
    </w:p>
    <w:sectPr w:rsidR="00C530BE" w:rsidSect="004E15C2">
      <w:footerReference w:type="default" r:id="rId16"/>
      <w:headerReference w:type="first" r:id="rId17"/>
      <w:footerReference w:type="first" r:id="rId18"/>
      <w:pgSz w:w="12240" w:h="15840"/>
      <w:pgMar w:top="1440" w:right="1440" w:bottom="1440" w:left="1440" w:header="720" w:footer="432"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D06" w:rsidRDefault="00C81D06" w:rsidP="002F7AEB">
      <w:r>
        <w:separator/>
      </w:r>
    </w:p>
  </w:endnote>
  <w:endnote w:type="continuationSeparator" w:id="0">
    <w:p w:rsidR="00C81D06" w:rsidRDefault="00C81D06" w:rsidP="002F7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375" w:rsidRDefault="004E6375" w:rsidP="004E6375">
    <w:pPr>
      <w:rPr>
        <w:i/>
        <w:color w:val="005595"/>
      </w:rPr>
    </w:pPr>
  </w:p>
  <w:p w:rsidR="004E6375" w:rsidRPr="0021566A" w:rsidRDefault="004E6375" w:rsidP="004E6375">
    <w:pPr>
      <w:rPr>
        <w:i/>
        <w:color w:val="005595"/>
      </w:rPr>
    </w:pPr>
    <w:r>
      <w:rPr>
        <w:noProof/>
      </w:rPr>
      <w:drawing>
        <wp:anchor distT="0" distB="0" distL="114300" distR="114300" simplePos="0" relativeHeight="251710464" behindDoc="0" locked="0" layoutInCell="1" allowOverlap="1" wp14:anchorId="5D636381" wp14:editId="48ED2BD9">
          <wp:simplePos x="0" y="0"/>
          <wp:positionH relativeFrom="column">
            <wp:posOffset>4590415</wp:posOffset>
          </wp:positionH>
          <wp:positionV relativeFrom="paragraph">
            <wp:posOffset>201295</wp:posOffset>
          </wp:positionV>
          <wp:extent cx="2157984" cy="411480"/>
          <wp:effectExtent l="0" t="0" r="0" b="7620"/>
          <wp:wrapNone/>
          <wp:docPr id="12" name="Picture 12" descr="C:\Users\laure_000\Downloads\WQ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ure_000\Downloads\WQU-log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6375" w:rsidRPr="004D503B" w:rsidRDefault="004E6375" w:rsidP="004E6375">
    <w:r>
      <w:rPr>
        <w:noProof/>
      </w:rPr>
      <w:drawing>
        <wp:anchor distT="0" distB="0" distL="114300" distR="114300" simplePos="0" relativeHeight="251711488" behindDoc="0" locked="0" layoutInCell="1" allowOverlap="1" wp14:anchorId="4DB7F175" wp14:editId="24B6F63D">
          <wp:simplePos x="0" y="0"/>
          <wp:positionH relativeFrom="page">
            <wp:align>left</wp:align>
          </wp:positionH>
          <wp:positionV relativeFrom="paragraph">
            <wp:posOffset>356870</wp:posOffset>
          </wp:positionV>
          <wp:extent cx="7790688" cy="2926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0688" cy="292608"/>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03B" w:rsidRDefault="004D503B" w:rsidP="004D503B">
    <w:pPr>
      <w:rPr>
        <w:i/>
        <w:color w:val="005595"/>
      </w:rPr>
    </w:pPr>
    <w:r w:rsidRPr="0021566A">
      <w:rPr>
        <w:i/>
        <w:color w:val="005595"/>
      </w:rPr>
      <w:t xml:space="preserve"> </w:t>
    </w:r>
  </w:p>
  <w:p w:rsidR="00186B58" w:rsidRPr="0021566A" w:rsidRDefault="0051705B" w:rsidP="004D503B">
    <w:pPr>
      <w:rPr>
        <w:i/>
        <w:color w:val="005595"/>
      </w:rPr>
    </w:pPr>
    <w:r>
      <w:rPr>
        <w:noProof/>
      </w:rPr>
      <w:drawing>
        <wp:anchor distT="0" distB="0" distL="114300" distR="114300" simplePos="0" relativeHeight="251659264" behindDoc="0" locked="0" layoutInCell="1" allowOverlap="1" wp14:anchorId="1A1148BF" wp14:editId="24207EE9">
          <wp:simplePos x="0" y="0"/>
          <wp:positionH relativeFrom="column">
            <wp:posOffset>4590415</wp:posOffset>
          </wp:positionH>
          <wp:positionV relativeFrom="paragraph">
            <wp:posOffset>201295</wp:posOffset>
          </wp:positionV>
          <wp:extent cx="2157984" cy="411480"/>
          <wp:effectExtent l="0" t="0" r="0" b="7620"/>
          <wp:wrapNone/>
          <wp:docPr id="8" name="Picture 8" descr="C:\Users\laure_000\Downloads\WQ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ure_000\Downloads\WQU-logo.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3DEC" w:rsidRPr="004D503B" w:rsidRDefault="00BB0A72" w:rsidP="004D503B">
    <w:r>
      <w:rPr>
        <w:noProof/>
      </w:rPr>
      <w:drawing>
        <wp:anchor distT="0" distB="0" distL="114300" distR="114300" simplePos="0" relativeHeight="251708416" behindDoc="0" locked="0" layoutInCell="1" allowOverlap="1" wp14:anchorId="0DB17AFA" wp14:editId="6CC7837D">
          <wp:simplePos x="0" y="0"/>
          <wp:positionH relativeFrom="page">
            <wp:align>left</wp:align>
          </wp:positionH>
          <wp:positionV relativeFrom="paragraph">
            <wp:posOffset>356870</wp:posOffset>
          </wp:positionV>
          <wp:extent cx="7790688" cy="2926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0688" cy="292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D06" w:rsidRDefault="00C81D06" w:rsidP="002F7AEB">
      <w:r>
        <w:separator/>
      </w:r>
    </w:p>
  </w:footnote>
  <w:footnote w:type="continuationSeparator" w:id="0">
    <w:p w:rsidR="00C81D06" w:rsidRDefault="00C81D06" w:rsidP="002F7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40" w:rsidRPr="005B71F7" w:rsidRDefault="00E326B3" w:rsidP="00756BFD">
    <w:pPr>
      <w:pStyle w:val="Page1Header"/>
      <w:rPr>
        <w:sz w:val="48"/>
        <w:szCs w:val="48"/>
      </w:rPr>
    </w:pPr>
    <w:r>
      <w:rPr>
        <w:sz w:val="48"/>
        <w:szCs w:val="48"/>
      </w:rPr>
      <w:t>Lecture</w:t>
    </w:r>
    <w:r w:rsidR="001F0005">
      <w:rPr>
        <w:sz w:val="48"/>
        <w:szCs w:val="48"/>
      </w:rPr>
      <w:t xml:space="preserve">: Support Vector Machines </w:t>
    </w:r>
    <w:r w:rsidR="00EB1A0B">
      <w:rPr>
        <w:sz w:val="48"/>
        <w:szCs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AA7"/>
    <w:multiLevelType w:val="hybridMultilevel"/>
    <w:tmpl w:val="AC66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24295"/>
    <w:multiLevelType w:val="hybridMultilevel"/>
    <w:tmpl w:val="1AB05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734DDA"/>
    <w:multiLevelType w:val="hybridMultilevel"/>
    <w:tmpl w:val="B53A0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0B7542"/>
    <w:multiLevelType w:val="hybridMultilevel"/>
    <w:tmpl w:val="F57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A52BD"/>
    <w:multiLevelType w:val="multilevel"/>
    <w:tmpl w:val="0792C89E"/>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1C60542E"/>
    <w:multiLevelType w:val="hybridMultilevel"/>
    <w:tmpl w:val="D73237DC"/>
    <w:lvl w:ilvl="0" w:tplc="C316A2D8">
      <w:start w:val="1"/>
      <w:numFmt w:val="bullet"/>
      <w:pStyle w:val="Bullet2"/>
      <w:lvlText w:val=""/>
      <w:lvlJc w:val="left"/>
      <w:pPr>
        <w:ind w:left="1656"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6B365D"/>
    <w:multiLevelType w:val="hybridMultilevel"/>
    <w:tmpl w:val="AF12ED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6C4210"/>
    <w:multiLevelType w:val="hybridMultilevel"/>
    <w:tmpl w:val="237EF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34ECB"/>
    <w:multiLevelType w:val="hybridMultilevel"/>
    <w:tmpl w:val="4DB801FA"/>
    <w:lvl w:ilvl="0" w:tplc="9E2A5F80">
      <w:start w:val="1"/>
      <w:numFmt w:val="bullet"/>
      <w:pStyle w:val="Bullet3"/>
      <w:lvlText w:val=""/>
      <w:lvlJc w:val="left"/>
      <w:pPr>
        <w:ind w:left="2088" w:hanging="360"/>
      </w:pPr>
      <w:rPr>
        <w:rFonts w:ascii="Symbol" w:hAnsi="Symbol" w:hint="default"/>
        <w:b w:val="0"/>
        <w:bCs w:val="0"/>
        <w:i w:val="0"/>
        <w:iCs w:val="0"/>
        <w:caps w:val="0"/>
        <w:strike w:val="0"/>
        <w:dstrike w:val="0"/>
        <w:vanish w:val="0"/>
        <w:color w:val="000000" w:themeColor="text1"/>
        <w:spacing w:val="0"/>
        <w:kern w:val="0"/>
        <w:position w:val="0"/>
        <w:sz w:val="18"/>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AC251E6"/>
    <w:multiLevelType w:val="hybridMultilevel"/>
    <w:tmpl w:val="51F0FBC6"/>
    <w:lvl w:ilvl="0" w:tplc="4E06AD22">
      <w:start w:val="1"/>
      <w:numFmt w:val="decimal"/>
      <w:pStyle w:val="KeyPointsNumb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B5748B4"/>
    <w:multiLevelType w:val="hybridMultilevel"/>
    <w:tmpl w:val="4E8004D0"/>
    <w:lvl w:ilvl="0" w:tplc="3DFEB138">
      <w:start w:val="1"/>
      <w:numFmt w:val="decimal"/>
      <w:pStyle w:val="Tablenumber"/>
      <w:lvlText w:val="%1."/>
      <w:lvlJc w:val="left"/>
      <w:pPr>
        <w:ind w:left="360" w:hanging="360"/>
      </w:pPr>
      <w:rPr>
        <w:rFonts w:asciiTheme="minorHAnsi" w:hAnsiTheme="minorHAnsi"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0717AE8"/>
    <w:multiLevelType w:val="hybridMultilevel"/>
    <w:tmpl w:val="6074DA88"/>
    <w:lvl w:ilvl="0" w:tplc="54582142">
      <w:start w:val="1"/>
      <w:numFmt w:val="decimal"/>
      <w:lvlText w:val="%1."/>
      <w:lvlJc w:val="left"/>
      <w:pPr>
        <w:ind w:left="75" w:hanging="360"/>
      </w:pPr>
      <w:rPr>
        <w:rFonts w:hint="default"/>
        <w:sz w:val="20"/>
      </w:rPr>
    </w:lvl>
    <w:lvl w:ilvl="1" w:tplc="04090019" w:tentative="1">
      <w:start w:val="1"/>
      <w:numFmt w:val="lowerLetter"/>
      <w:lvlText w:val="%2."/>
      <w:lvlJc w:val="left"/>
      <w:pPr>
        <w:ind w:left="795" w:hanging="360"/>
      </w:pPr>
    </w:lvl>
    <w:lvl w:ilvl="2" w:tplc="0409001B" w:tentative="1">
      <w:start w:val="1"/>
      <w:numFmt w:val="lowerRoman"/>
      <w:lvlText w:val="%3."/>
      <w:lvlJc w:val="right"/>
      <w:pPr>
        <w:ind w:left="1515" w:hanging="180"/>
      </w:pPr>
    </w:lvl>
    <w:lvl w:ilvl="3" w:tplc="0409000F" w:tentative="1">
      <w:start w:val="1"/>
      <w:numFmt w:val="decimal"/>
      <w:lvlText w:val="%4."/>
      <w:lvlJc w:val="left"/>
      <w:pPr>
        <w:ind w:left="2235" w:hanging="360"/>
      </w:pPr>
    </w:lvl>
    <w:lvl w:ilvl="4" w:tplc="04090019" w:tentative="1">
      <w:start w:val="1"/>
      <w:numFmt w:val="lowerLetter"/>
      <w:lvlText w:val="%5."/>
      <w:lvlJc w:val="left"/>
      <w:pPr>
        <w:ind w:left="2955" w:hanging="360"/>
      </w:pPr>
    </w:lvl>
    <w:lvl w:ilvl="5" w:tplc="0409001B" w:tentative="1">
      <w:start w:val="1"/>
      <w:numFmt w:val="lowerRoman"/>
      <w:lvlText w:val="%6."/>
      <w:lvlJc w:val="right"/>
      <w:pPr>
        <w:ind w:left="3675" w:hanging="180"/>
      </w:pPr>
    </w:lvl>
    <w:lvl w:ilvl="6" w:tplc="0409000F" w:tentative="1">
      <w:start w:val="1"/>
      <w:numFmt w:val="decimal"/>
      <w:lvlText w:val="%7."/>
      <w:lvlJc w:val="left"/>
      <w:pPr>
        <w:ind w:left="4395" w:hanging="360"/>
      </w:pPr>
    </w:lvl>
    <w:lvl w:ilvl="7" w:tplc="04090019" w:tentative="1">
      <w:start w:val="1"/>
      <w:numFmt w:val="lowerLetter"/>
      <w:lvlText w:val="%8."/>
      <w:lvlJc w:val="left"/>
      <w:pPr>
        <w:ind w:left="5115" w:hanging="360"/>
      </w:pPr>
    </w:lvl>
    <w:lvl w:ilvl="8" w:tplc="0409001B" w:tentative="1">
      <w:start w:val="1"/>
      <w:numFmt w:val="lowerRoman"/>
      <w:lvlText w:val="%9."/>
      <w:lvlJc w:val="right"/>
      <w:pPr>
        <w:ind w:left="5835" w:hanging="180"/>
      </w:pPr>
    </w:lvl>
  </w:abstractNum>
  <w:abstractNum w:abstractNumId="12">
    <w:nsid w:val="40F23950"/>
    <w:multiLevelType w:val="hybridMultilevel"/>
    <w:tmpl w:val="576E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45AEA"/>
    <w:multiLevelType w:val="hybridMultilevel"/>
    <w:tmpl w:val="2C84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16CD3"/>
    <w:multiLevelType w:val="hybridMultilevel"/>
    <w:tmpl w:val="B2DC1604"/>
    <w:lvl w:ilvl="0" w:tplc="D528EF4E">
      <w:start w:val="1"/>
      <w:numFmt w:val="bullet"/>
      <w:pStyle w:val="TableBullet1"/>
      <w:lvlText w:val=""/>
      <w:lvlJc w:val="left"/>
      <w:pPr>
        <w:ind w:left="720"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B82970"/>
    <w:multiLevelType w:val="hybridMultilevel"/>
    <w:tmpl w:val="5642AF0C"/>
    <w:lvl w:ilvl="0" w:tplc="68061768">
      <w:start w:val="1"/>
      <w:numFmt w:val="bullet"/>
      <w:pStyle w:val="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B2B45C8"/>
    <w:multiLevelType w:val="multilevel"/>
    <w:tmpl w:val="B4023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F6B461D"/>
    <w:multiLevelType w:val="hybridMultilevel"/>
    <w:tmpl w:val="13F85594"/>
    <w:lvl w:ilvl="0" w:tplc="3B2A05A4">
      <w:start w:val="1"/>
      <w:numFmt w:val="bullet"/>
      <w:pStyle w:val="TableBullet2"/>
      <w:lvlText w:val=""/>
      <w:lvlJc w:val="left"/>
      <w:pPr>
        <w:ind w:left="1296"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664B156D"/>
    <w:multiLevelType w:val="hybridMultilevel"/>
    <w:tmpl w:val="1F4E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C2EC4"/>
    <w:multiLevelType w:val="hybridMultilevel"/>
    <w:tmpl w:val="B74E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F46F4"/>
    <w:multiLevelType w:val="hybridMultilevel"/>
    <w:tmpl w:val="486E0002"/>
    <w:lvl w:ilvl="0" w:tplc="7174D204">
      <w:start w:val="1"/>
      <w:numFmt w:val="bullet"/>
      <w:lvlText w:val=""/>
      <w:lvlJc w:val="left"/>
      <w:pPr>
        <w:ind w:left="810" w:hanging="360"/>
      </w:pPr>
      <w:rPr>
        <w:rFonts w:ascii="Wingdings" w:hAnsi="Wingdings" w:hint="default"/>
        <w:b/>
        <w:color w:val="7F7F7F" w:themeColor="text1" w:themeTint="80"/>
        <w:sz w:val="24"/>
        <w:szCs w:val="24"/>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1E0822"/>
    <w:multiLevelType w:val="multilevel"/>
    <w:tmpl w:val="0409001D"/>
    <w:styleLink w:val="Numb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25A2DD6"/>
    <w:multiLevelType w:val="hybridMultilevel"/>
    <w:tmpl w:val="1BE6CB90"/>
    <w:lvl w:ilvl="0" w:tplc="468A9C0A">
      <w:start w:val="1"/>
      <w:numFmt w:val="bullet"/>
      <w:pStyle w:val="KeyPointsBullet"/>
      <w:lvlText w:val=""/>
      <w:lvlJc w:val="left"/>
      <w:pPr>
        <w:ind w:left="806" w:hanging="360"/>
      </w:pPr>
      <w:rPr>
        <w:rFonts w:ascii="Symbol" w:hAnsi="Symbol" w:hint="default"/>
      </w:rPr>
    </w:lvl>
    <w:lvl w:ilvl="1" w:tplc="04090003">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3">
    <w:nsid w:val="728C44B7"/>
    <w:multiLevelType w:val="hybridMultilevel"/>
    <w:tmpl w:val="A8F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C81258"/>
    <w:multiLevelType w:val="hybridMultilevel"/>
    <w:tmpl w:val="F75E76E8"/>
    <w:lvl w:ilvl="0" w:tplc="54582142">
      <w:start w:val="1"/>
      <w:numFmt w:val="decimal"/>
      <w:lvlText w:val="%1."/>
      <w:lvlJc w:val="left"/>
      <w:pPr>
        <w:ind w:left="720" w:hanging="360"/>
      </w:pPr>
      <w:rPr>
        <w:rFonts w:hint="default"/>
        <w:sz w:val="20"/>
      </w:rPr>
    </w:lvl>
    <w:lvl w:ilvl="1" w:tplc="04090001">
      <w:start w:val="1"/>
      <w:numFmt w:val="bullet"/>
      <w:lvlText w:val=""/>
      <w:lvlJc w:val="left"/>
      <w:pPr>
        <w:ind w:left="2085" w:hanging="360"/>
      </w:pPr>
      <w:rPr>
        <w:rFonts w:ascii="Symbol" w:hAnsi="Symbol" w:hint="default"/>
      </w:rPr>
    </w:lvl>
    <w:lvl w:ilvl="2" w:tplc="04090001">
      <w:start w:val="1"/>
      <w:numFmt w:val="bullet"/>
      <w:lvlText w:val=""/>
      <w:lvlJc w:val="left"/>
      <w:pPr>
        <w:ind w:left="2805" w:hanging="180"/>
      </w:pPr>
      <w:rPr>
        <w:rFonts w:ascii="Symbol" w:hAnsi="Symbol" w:hint="default"/>
      </w:r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5">
    <w:nsid w:val="781A60F7"/>
    <w:multiLevelType w:val="hybridMultilevel"/>
    <w:tmpl w:val="7740520A"/>
    <w:lvl w:ilvl="0" w:tplc="823CD506">
      <w:start w:val="1"/>
      <w:numFmt w:val="bullet"/>
      <w:pStyle w:val="TableBullet3"/>
      <w:lvlText w:val=""/>
      <w:lvlJc w:val="left"/>
      <w:pPr>
        <w:ind w:left="1584" w:hanging="360"/>
      </w:pPr>
      <w:rPr>
        <w:rFonts w:ascii="Symbol" w:hAnsi="Symbol" w:cs="Times New Roman" w:hint="default"/>
        <w:b/>
        <w:bCs w:val="0"/>
        <w:i w:val="0"/>
        <w:iCs w:val="0"/>
        <w:caps w:val="0"/>
        <w:strike w:val="0"/>
        <w:dstrike w:val="0"/>
        <w:vanish w:val="0"/>
        <w:color w:val="000000" w:themeColor="text1"/>
        <w:spacing w:val="0"/>
        <w:kern w:val="0"/>
        <w:position w:val="0"/>
        <w:sz w:val="20"/>
        <w:szCs w:val="24"/>
        <w:u w:val="none"/>
        <w:effect w:val="none"/>
        <w:vertAlign w:val="baseline"/>
        <w:em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6">
    <w:nsid w:val="7843736E"/>
    <w:multiLevelType w:val="hybridMultilevel"/>
    <w:tmpl w:val="5EAA3B8E"/>
    <w:lvl w:ilvl="0" w:tplc="D714B51E">
      <w:start w:val="1"/>
      <w:numFmt w:val="bullet"/>
      <w:lvlText w:val="•"/>
      <w:lvlJc w:val="left"/>
      <w:pPr>
        <w:ind w:left="936" w:hanging="360"/>
      </w:pPr>
      <w:rPr>
        <w:rFonts w:ascii="Times New Roman" w:hAnsi="Times New Roman" w:cs="Times New Roman" w:hint="default"/>
        <w:b/>
        <w:bCs w:val="0"/>
        <w:i w:val="0"/>
        <w:iCs w:val="0"/>
        <w:caps w:val="0"/>
        <w:strike w:val="0"/>
        <w:dstrike w:val="0"/>
        <w:vanish w:val="0"/>
        <w:color w:val="000000" w:themeColor="text1"/>
        <w:spacing w:val="0"/>
        <w:kern w:val="0"/>
        <w:position w:val="0"/>
        <w:sz w:val="22"/>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78BB76E3"/>
    <w:multiLevelType w:val="hybridMultilevel"/>
    <w:tmpl w:val="9D9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8"/>
  </w:num>
  <w:num w:numId="5">
    <w:abstractNumId w:val="20"/>
  </w:num>
  <w:num w:numId="6">
    <w:abstractNumId w:val="22"/>
  </w:num>
  <w:num w:numId="7">
    <w:abstractNumId w:val="9"/>
  </w:num>
  <w:num w:numId="8">
    <w:abstractNumId w:val="21"/>
  </w:num>
  <w:num w:numId="9">
    <w:abstractNumId w:val="26"/>
  </w:num>
  <w:num w:numId="10">
    <w:abstractNumId w:val="1"/>
  </w:num>
  <w:num w:numId="11">
    <w:abstractNumId w:val="11"/>
  </w:num>
  <w:num w:numId="12">
    <w:abstractNumId w:val="24"/>
  </w:num>
  <w:num w:numId="13">
    <w:abstractNumId w:val="7"/>
  </w:num>
  <w:num w:numId="14">
    <w:abstractNumId w:val="16"/>
  </w:num>
  <w:num w:numId="15">
    <w:abstractNumId w:val="4"/>
  </w:num>
  <w:num w:numId="16">
    <w:abstractNumId w:val="23"/>
  </w:num>
  <w:num w:numId="17">
    <w:abstractNumId w:val="19"/>
  </w:num>
  <w:num w:numId="18">
    <w:abstractNumId w:val="14"/>
  </w:num>
  <w:num w:numId="19">
    <w:abstractNumId w:val="17"/>
  </w:num>
  <w:num w:numId="20">
    <w:abstractNumId w:val="25"/>
  </w:num>
  <w:num w:numId="21">
    <w:abstractNumId w:val="18"/>
  </w:num>
  <w:num w:numId="22">
    <w:abstractNumId w:val="6"/>
  </w:num>
  <w:num w:numId="23">
    <w:abstractNumId w:val="2"/>
  </w:num>
  <w:num w:numId="24">
    <w:abstractNumId w:val="13"/>
  </w:num>
  <w:num w:numId="25">
    <w:abstractNumId w:val="27"/>
  </w:num>
  <w:num w:numId="26">
    <w:abstractNumId w:val="12"/>
  </w:num>
  <w:num w:numId="27">
    <w:abstractNumId w:val="3"/>
  </w:num>
  <w:num w:numId="2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v:stroke weight="1.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501"/>
    <w:rsid w:val="00001E28"/>
    <w:rsid w:val="000022EE"/>
    <w:rsid w:val="000032A0"/>
    <w:rsid w:val="000101FC"/>
    <w:rsid w:val="00012422"/>
    <w:rsid w:val="00014488"/>
    <w:rsid w:val="000165DC"/>
    <w:rsid w:val="00021C05"/>
    <w:rsid w:val="00031C8C"/>
    <w:rsid w:val="00031F91"/>
    <w:rsid w:val="00034E2D"/>
    <w:rsid w:val="00037BB3"/>
    <w:rsid w:val="00042333"/>
    <w:rsid w:val="0004263E"/>
    <w:rsid w:val="00043326"/>
    <w:rsid w:val="00047A23"/>
    <w:rsid w:val="0005334F"/>
    <w:rsid w:val="0005438E"/>
    <w:rsid w:val="00054778"/>
    <w:rsid w:val="00054AA9"/>
    <w:rsid w:val="00054D9E"/>
    <w:rsid w:val="00056426"/>
    <w:rsid w:val="00057676"/>
    <w:rsid w:val="000600B5"/>
    <w:rsid w:val="000607AB"/>
    <w:rsid w:val="00061E30"/>
    <w:rsid w:val="000631BF"/>
    <w:rsid w:val="0006398A"/>
    <w:rsid w:val="00066220"/>
    <w:rsid w:val="000666DD"/>
    <w:rsid w:val="000667F5"/>
    <w:rsid w:val="00066D44"/>
    <w:rsid w:val="0007014E"/>
    <w:rsid w:val="000706F5"/>
    <w:rsid w:val="00073854"/>
    <w:rsid w:val="00074602"/>
    <w:rsid w:val="00076525"/>
    <w:rsid w:val="0007751D"/>
    <w:rsid w:val="00084094"/>
    <w:rsid w:val="000857E7"/>
    <w:rsid w:val="00085BF6"/>
    <w:rsid w:val="00085CBA"/>
    <w:rsid w:val="00085DD6"/>
    <w:rsid w:val="00086D17"/>
    <w:rsid w:val="000875F1"/>
    <w:rsid w:val="00091345"/>
    <w:rsid w:val="0009150B"/>
    <w:rsid w:val="00096E78"/>
    <w:rsid w:val="0009713B"/>
    <w:rsid w:val="000973E7"/>
    <w:rsid w:val="000A0488"/>
    <w:rsid w:val="000A05E9"/>
    <w:rsid w:val="000A1BC1"/>
    <w:rsid w:val="000A20E8"/>
    <w:rsid w:val="000A3E51"/>
    <w:rsid w:val="000A4800"/>
    <w:rsid w:val="000A4B0E"/>
    <w:rsid w:val="000A67B1"/>
    <w:rsid w:val="000A7503"/>
    <w:rsid w:val="000B3F6D"/>
    <w:rsid w:val="000B584B"/>
    <w:rsid w:val="000B6486"/>
    <w:rsid w:val="000B6AEE"/>
    <w:rsid w:val="000B718C"/>
    <w:rsid w:val="000C0388"/>
    <w:rsid w:val="000C191F"/>
    <w:rsid w:val="000C3468"/>
    <w:rsid w:val="000C4595"/>
    <w:rsid w:val="000C6235"/>
    <w:rsid w:val="000C6AF9"/>
    <w:rsid w:val="000D020E"/>
    <w:rsid w:val="000D0A4A"/>
    <w:rsid w:val="000D0B61"/>
    <w:rsid w:val="000D129F"/>
    <w:rsid w:val="000D2516"/>
    <w:rsid w:val="000D2F11"/>
    <w:rsid w:val="000D6CF0"/>
    <w:rsid w:val="000D7B7B"/>
    <w:rsid w:val="000D7D1C"/>
    <w:rsid w:val="000E09F6"/>
    <w:rsid w:val="000E277A"/>
    <w:rsid w:val="000E5B6D"/>
    <w:rsid w:val="000E5E28"/>
    <w:rsid w:val="000E7C5B"/>
    <w:rsid w:val="000F3AF2"/>
    <w:rsid w:val="00101B85"/>
    <w:rsid w:val="00102859"/>
    <w:rsid w:val="00102B61"/>
    <w:rsid w:val="001032A3"/>
    <w:rsid w:val="00105A0D"/>
    <w:rsid w:val="00105C7C"/>
    <w:rsid w:val="00107CF4"/>
    <w:rsid w:val="00110B71"/>
    <w:rsid w:val="0011410F"/>
    <w:rsid w:val="00114723"/>
    <w:rsid w:val="0011581A"/>
    <w:rsid w:val="0011713D"/>
    <w:rsid w:val="00117389"/>
    <w:rsid w:val="00117AE5"/>
    <w:rsid w:val="00120563"/>
    <w:rsid w:val="0012085A"/>
    <w:rsid w:val="001240F4"/>
    <w:rsid w:val="00126E6B"/>
    <w:rsid w:val="00131A6C"/>
    <w:rsid w:val="00136091"/>
    <w:rsid w:val="00136891"/>
    <w:rsid w:val="00136D23"/>
    <w:rsid w:val="001370F7"/>
    <w:rsid w:val="001420ED"/>
    <w:rsid w:val="00145EE4"/>
    <w:rsid w:val="00150A2D"/>
    <w:rsid w:val="001607A6"/>
    <w:rsid w:val="00167682"/>
    <w:rsid w:val="001677EA"/>
    <w:rsid w:val="00170033"/>
    <w:rsid w:val="00172B40"/>
    <w:rsid w:val="001732AE"/>
    <w:rsid w:val="001751A4"/>
    <w:rsid w:val="00182A45"/>
    <w:rsid w:val="00185338"/>
    <w:rsid w:val="00185A63"/>
    <w:rsid w:val="00186B58"/>
    <w:rsid w:val="001905BB"/>
    <w:rsid w:val="00193846"/>
    <w:rsid w:val="001950B3"/>
    <w:rsid w:val="00195645"/>
    <w:rsid w:val="001967F9"/>
    <w:rsid w:val="00196A2E"/>
    <w:rsid w:val="001A3399"/>
    <w:rsid w:val="001A460B"/>
    <w:rsid w:val="001A4A84"/>
    <w:rsid w:val="001A7548"/>
    <w:rsid w:val="001A75C2"/>
    <w:rsid w:val="001B0BDE"/>
    <w:rsid w:val="001B0F42"/>
    <w:rsid w:val="001B5583"/>
    <w:rsid w:val="001C01A7"/>
    <w:rsid w:val="001C3C02"/>
    <w:rsid w:val="001C5160"/>
    <w:rsid w:val="001C6DD3"/>
    <w:rsid w:val="001C7FF5"/>
    <w:rsid w:val="001D1331"/>
    <w:rsid w:val="001D2422"/>
    <w:rsid w:val="001D2C49"/>
    <w:rsid w:val="001D3AE6"/>
    <w:rsid w:val="001E391F"/>
    <w:rsid w:val="001E46F7"/>
    <w:rsid w:val="001E6E86"/>
    <w:rsid w:val="001F0005"/>
    <w:rsid w:val="001F1113"/>
    <w:rsid w:val="001F1957"/>
    <w:rsid w:val="001F345A"/>
    <w:rsid w:val="001F3CB3"/>
    <w:rsid w:val="001F3D08"/>
    <w:rsid w:val="001F7715"/>
    <w:rsid w:val="00201944"/>
    <w:rsid w:val="0020374C"/>
    <w:rsid w:val="002057C9"/>
    <w:rsid w:val="00205D84"/>
    <w:rsid w:val="002063E9"/>
    <w:rsid w:val="00210EAA"/>
    <w:rsid w:val="00211683"/>
    <w:rsid w:val="002117CA"/>
    <w:rsid w:val="00211C88"/>
    <w:rsid w:val="0021333B"/>
    <w:rsid w:val="00215063"/>
    <w:rsid w:val="0021566A"/>
    <w:rsid w:val="002166D5"/>
    <w:rsid w:val="00217294"/>
    <w:rsid w:val="00221AEB"/>
    <w:rsid w:val="00224A9A"/>
    <w:rsid w:val="002253AB"/>
    <w:rsid w:val="00225C5F"/>
    <w:rsid w:val="00226DF2"/>
    <w:rsid w:val="00231450"/>
    <w:rsid w:val="00236C13"/>
    <w:rsid w:val="00237CB6"/>
    <w:rsid w:val="002400C1"/>
    <w:rsid w:val="0024670B"/>
    <w:rsid w:val="00250D6E"/>
    <w:rsid w:val="00254834"/>
    <w:rsid w:val="00255C81"/>
    <w:rsid w:val="00257E88"/>
    <w:rsid w:val="002635CB"/>
    <w:rsid w:val="0026615C"/>
    <w:rsid w:val="002661CE"/>
    <w:rsid w:val="002663C3"/>
    <w:rsid w:val="00266797"/>
    <w:rsid w:val="00266E8C"/>
    <w:rsid w:val="00271046"/>
    <w:rsid w:val="00271BEA"/>
    <w:rsid w:val="00274FB6"/>
    <w:rsid w:val="00280D54"/>
    <w:rsid w:val="0028180A"/>
    <w:rsid w:val="00282E39"/>
    <w:rsid w:val="00283D37"/>
    <w:rsid w:val="00284492"/>
    <w:rsid w:val="00285C6B"/>
    <w:rsid w:val="00286FD4"/>
    <w:rsid w:val="002870C3"/>
    <w:rsid w:val="002907D6"/>
    <w:rsid w:val="00290F5A"/>
    <w:rsid w:val="00291A64"/>
    <w:rsid w:val="0029345B"/>
    <w:rsid w:val="00293CFB"/>
    <w:rsid w:val="002942F4"/>
    <w:rsid w:val="00297AC9"/>
    <w:rsid w:val="002A1A20"/>
    <w:rsid w:val="002A45BE"/>
    <w:rsid w:val="002B409E"/>
    <w:rsid w:val="002B73B6"/>
    <w:rsid w:val="002C4890"/>
    <w:rsid w:val="002C4B5C"/>
    <w:rsid w:val="002C78A1"/>
    <w:rsid w:val="002C7DE1"/>
    <w:rsid w:val="002D0CE8"/>
    <w:rsid w:val="002D2F46"/>
    <w:rsid w:val="002D314E"/>
    <w:rsid w:val="002D4E9E"/>
    <w:rsid w:val="002D766A"/>
    <w:rsid w:val="002D7BD9"/>
    <w:rsid w:val="002D7CAF"/>
    <w:rsid w:val="002E26F4"/>
    <w:rsid w:val="002E32BA"/>
    <w:rsid w:val="002E4E27"/>
    <w:rsid w:val="002E7566"/>
    <w:rsid w:val="002E78C5"/>
    <w:rsid w:val="002E7EAB"/>
    <w:rsid w:val="002F0BB7"/>
    <w:rsid w:val="002F496C"/>
    <w:rsid w:val="002F55CC"/>
    <w:rsid w:val="002F5825"/>
    <w:rsid w:val="002F6833"/>
    <w:rsid w:val="002F7157"/>
    <w:rsid w:val="002F7AEB"/>
    <w:rsid w:val="002F7CAA"/>
    <w:rsid w:val="00300A38"/>
    <w:rsid w:val="00300C21"/>
    <w:rsid w:val="00300DF9"/>
    <w:rsid w:val="00302296"/>
    <w:rsid w:val="003030B9"/>
    <w:rsid w:val="00303545"/>
    <w:rsid w:val="00304FD7"/>
    <w:rsid w:val="00304FFA"/>
    <w:rsid w:val="00305F5E"/>
    <w:rsid w:val="0030602B"/>
    <w:rsid w:val="00307289"/>
    <w:rsid w:val="003075C6"/>
    <w:rsid w:val="0031036B"/>
    <w:rsid w:val="00311005"/>
    <w:rsid w:val="00312FF4"/>
    <w:rsid w:val="00313688"/>
    <w:rsid w:val="0031461E"/>
    <w:rsid w:val="00317323"/>
    <w:rsid w:val="00317A8A"/>
    <w:rsid w:val="003224A6"/>
    <w:rsid w:val="003247B5"/>
    <w:rsid w:val="003260B5"/>
    <w:rsid w:val="00326304"/>
    <w:rsid w:val="00330054"/>
    <w:rsid w:val="00330226"/>
    <w:rsid w:val="003317A1"/>
    <w:rsid w:val="0033313D"/>
    <w:rsid w:val="003354B6"/>
    <w:rsid w:val="00335B2B"/>
    <w:rsid w:val="00336A64"/>
    <w:rsid w:val="0034232D"/>
    <w:rsid w:val="0034243A"/>
    <w:rsid w:val="00342BF2"/>
    <w:rsid w:val="00351038"/>
    <w:rsid w:val="0035292B"/>
    <w:rsid w:val="00352DF5"/>
    <w:rsid w:val="00354218"/>
    <w:rsid w:val="0035623A"/>
    <w:rsid w:val="00356B66"/>
    <w:rsid w:val="0036129B"/>
    <w:rsid w:val="00362A23"/>
    <w:rsid w:val="003644EB"/>
    <w:rsid w:val="0036547A"/>
    <w:rsid w:val="00365AA9"/>
    <w:rsid w:val="0036710D"/>
    <w:rsid w:val="00370CE8"/>
    <w:rsid w:val="0037299B"/>
    <w:rsid w:val="00373AB4"/>
    <w:rsid w:val="00377674"/>
    <w:rsid w:val="00380050"/>
    <w:rsid w:val="003803CF"/>
    <w:rsid w:val="003821C4"/>
    <w:rsid w:val="00384BE6"/>
    <w:rsid w:val="003852C0"/>
    <w:rsid w:val="00387103"/>
    <w:rsid w:val="00390194"/>
    <w:rsid w:val="00390203"/>
    <w:rsid w:val="00392F35"/>
    <w:rsid w:val="0039474D"/>
    <w:rsid w:val="00395843"/>
    <w:rsid w:val="003A155F"/>
    <w:rsid w:val="003A3DC9"/>
    <w:rsid w:val="003A4CF0"/>
    <w:rsid w:val="003A559A"/>
    <w:rsid w:val="003A7698"/>
    <w:rsid w:val="003B417B"/>
    <w:rsid w:val="003C165F"/>
    <w:rsid w:val="003C17D9"/>
    <w:rsid w:val="003C2487"/>
    <w:rsid w:val="003C29CA"/>
    <w:rsid w:val="003C7633"/>
    <w:rsid w:val="003D026C"/>
    <w:rsid w:val="003D1BC3"/>
    <w:rsid w:val="003D2380"/>
    <w:rsid w:val="003D395E"/>
    <w:rsid w:val="003D4E2F"/>
    <w:rsid w:val="003D5534"/>
    <w:rsid w:val="003D7CBD"/>
    <w:rsid w:val="003E4553"/>
    <w:rsid w:val="003E5E3F"/>
    <w:rsid w:val="003E7525"/>
    <w:rsid w:val="003E7792"/>
    <w:rsid w:val="003E7908"/>
    <w:rsid w:val="003F3125"/>
    <w:rsid w:val="003F3753"/>
    <w:rsid w:val="003F5C5F"/>
    <w:rsid w:val="00401492"/>
    <w:rsid w:val="00403783"/>
    <w:rsid w:val="004042BA"/>
    <w:rsid w:val="00405277"/>
    <w:rsid w:val="00410431"/>
    <w:rsid w:val="0041141F"/>
    <w:rsid w:val="00413660"/>
    <w:rsid w:val="0041594F"/>
    <w:rsid w:val="00415BB8"/>
    <w:rsid w:val="00415EAF"/>
    <w:rsid w:val="00417C05"/>
    <w:rsid w:val="004211C2"/>
    <w:rsid w:val="00424EC0"/>
    <w:rsid w:val="004263A2"/>
    <w:rsid w:val="00426DB5"/>
    <w:rsid w:val="00433491"/>
    <w:rsid w:val="00437677"/>
    <w:rsid w:val="0044180F"/>
    <w:rsid w:val="00441AD6"/>
    <w:rsid w:val="00441B30"/>
    <w:rsid w:val="00442649"/>
    <w:rsid w:val="00444DAF"/>
    <w:rsid w:val="00445AB9"/>
    <w:rsid w:val="00450636"/>
    <w:rsid w:val="004512FA"/>
    <w:rsid w:val="0045390F"/>
    <w:rsid w:val="00453A2D"/>
    <w:rsid w:val="00454CF8"/>
    <w:rsid w:val="0045625C"/>
    <w:rsid w:val="00462832"/>
    <w:rsid w:val="004639C5"/>
    <w:rsid w:val="004651D0"/>
    <w:rsid w:val="00465BFC"/>
    <w:rsid w:val="00465E7A"/>
    <w:rsid w:val="004675C0"/>
    <w:rsid w:val="0047154A"/>
    <w:rsid w:val="00471B63"/>
    <w:rsid w:val="00473DFD"/>
    <w:rsid w:val="0047496C"/>
    <w:rsid w:val="00474DCE"/>
    <w:rsid w:val="00475008"/>
    <w:rsid w:val="0047547D"/>
    <w:rsid w:val="00475833"/>
    <w:rsid w:val="00477703"/>
    <w:rsid w:val="00480889"/>
    <w:rsid w:val="00480C35"/>
    <w:rsid w:val="00484007"/>
    <w:rsid w:val="004859D2"/>
    <w:rsid w:val="00492431"/>
    <w:rsid w:val="004932E9"/>
    <w:rsid w:val="00493434"/>
    <w:rsid w:val="004947AB"/>
    <w:rsid w:val="00496353"/>
    <w:rsid w:val="004A23DB"/>
    <w:rsid w:val="004A28B5"/>
    <w:rsid w:val="004A4C11"/>
    <w:rsid w:val="004A6606"/>
    <w:rsid w:val="004A7AB9"/>
    <w:rsid w:val="004A7B86"/>
    <w:rsid w:val="004A7EB8"/>
    <w:rsid w:val="004B1498"/>
    <w:rsid w:val="004B1F85"/>
    <w:rsid w:val="004B24CB"/>
    <w:rsid w:val="004B554B"/>
    <w:rsid w:val="004B6E7D"/>
    <w:rsid w:val="004C09AF"/>
    <w:rsid w:val="004C1410"/>
    <w:rsid w:val="004C76B6"/>
    <w:rsid w:val="004C77A7"/>
    <w:rsid w:val="004C7BC4"/>
    <w:rsid w:val="004D1840"/>
    <w:rsid w:val="004D1E39"/>
    <w:rsid w:val="004D503B"/>
    <w:rsid w:val="004D540D"/>
    <w:rsid w:val="004D56FA"/>
    <w:rsid w:val="004D6221"/>
    <w:rsid w:val="004E0CEE"/>
    <w:rsid w:val="004E15C2"/>
    <w:rsid w:val="004E1826"/>
    <w:rsid w:val="004E2769"/>
    <w:rsid w:val="004E35A3"/>
    <w:rsid w:val="004E4DC4"/>
    <w:rsid w:val="004E6375"/>
    <w:rsid w:val="004F2474"/>
    <w:rsid w:val="004F640B"/>
    <w:rsid w:val="004F7207"/>
    <w:rsid w:val="00504D56"/>
    <w:rsid w:val="0050752B"/>
    <w:rsid w:val="0050764F"/>
    <w:rsid w:val="00507EC3"/>
    <w:rsid w:val="0051272C"/>
    <w:rsid w:val="00513A54"/>
    <w:rsid w:val="00515D5A"/>
    <w:rsid w:val="00516AF1"/>
    <w:rsid w:val="0051705B"/>
    <w:rsid w:val="0051726E"/>
    <w:rsid w:val="00517978"/>
    <w:rsid w:val="0052210F"/>
    <w:rsid w:val="00527EF6"/>
    <w:rsid w:val="00530395"/>
    <w:rsid w:val="00531143"/>
    <w:rsid w:val="005341CE"/>
    <w:rsid w:val="0053435F"/>
    <w:rsid w:val="00534A87"/>
    <w:rsid w:val="00534D49"/>
    <w:rsid w:val="005363D6"/>
    <w:rsid w:val="0053662B"/>
    <w:rsid w:val="0053670C"/>
    <w:rsid w:val="0054280A"/>
    <w:rsid w:val="00544DA2"/>
    <w:rsid w:val="00546E94"/>
    <w:rsid w:val="00550909"/>
    <w:rsid w:val="005543A5"/>
    <w:rsid w:val="00557153"/>
    <w:rsid w:val="0055719A"/>
    <w:rsid w:val="005665D9"/>
    <w:rsid w:val="005748E3"/>
    <w:rsid w:val="00577857"/>
    <w:rsid w:val="00577949"/>
    <w:rsid w:val="005802D2"/>
    <w:rsid w:val="00581C9B"/>
    <w:rsid w:val="00582344"/>
    <w:rsid w:val="00586E93"/>
    <w:rsid w:val="00587EEA"/>
    <w:rsid w:val="00596733"/>
    <w:rsid w:val="0059678D"/>
    <w:rsid w:val="005A108B"/>
    <w:rsid w:val="005A4C4A"/>
    <w:rsid w:val="005A7154"/>
    <w:rsid w:val="005A7651"/>
    <w:rsid w:val="005A76C2"/>
    <w:rsid w:val="005A7F43"/>
    <w:rsid w:val="005B350A"/>
    <w:rsid w:val="005B525D"/>
    <w:rsid w:val="005B5747"/>
    <w:rsid w:val="005B71F7"/>
    <w:rsid w:val="005C02A7"/>
    <w:rsid w:val="005C1F55"/>
    <w:rsid w:val="005C31CE"/>
    <w:rsid w:val="005C4A43"/>
    <w:rsid w:val="005C5DBE"/>
    <w:rsid w:val="005C7CF2"/>
    <w:rsid w:val="005D280C"/>
    <w:rsid w:val="005D2D82"/>
    <w:rsid w:val="005D3397"/>
    <w:rsid w:val="005D37AB"/>
    <w:rsid w:val="005D4607"/>
    <w:rsid w:val="005D6305"/>
    <w:rsid w:val="005E188F"/>
    <w:rsid w:val="005E2B22"/>
    <w:rsid w:val="005E2C6B"/>
    <w:rsid w:val="005E44BD"/>
    <w:rsid w:val="005F2009"/>
    <w:rsid w:val="005F41D7"/>
    <w:rsid w:val="005F76D4"/>
    <w:rsid w:val="00601A96"/>
    <w:rsid w:val="00602A6F"/>
    <w:rsid w:val="006040A7"/>
    <w:rsid w:val="00604DE6"/>
    <w:rsid w:val="00607034"/>
    <w:rsid w:val="006109F8"/>
    <w:rsid w:val="006139A0"/>
    <w:rsid w:val="00613EC6"/>
    <w:rsid w:val="00615C3E"/>
    <w:rsid w:val="006259C6"/>
    <w:rsid w:val="00626B24"/>
    <w:rsid w:val="00633157"/>
    <w:rsid w:val="00637E3B"/>
    <w:rsid w:val="00644709"/>
    <w:rsid w:val="00646D0D"/>
    <w:rsid w:val="006478B4"/>
    <w:rsid w:val="00651360"/>
    <w:rsid w:val="0065151A"/>
    <w:rsid w:val="00652D56"/>
    <w:rsid w:val="00653DEC"/>
    <w:rsid w:val="006563A6"/>
    <w:rsid w:val="00656B54"/>
    <w:rsid w:val="0066523D"/>
    <w:rsid w:val="006661BF"/>
    <w:rsid w:val="00667ECD"/>
    <w:rsid w:val="0067249D"/>
    <w:rsid w:val="006730FE"/>
    <w:rsid w:val="00673EFE"/>
    <w:rsid w:val="00674D07"/>
    <w:rsid w:val="00675B44"/>
    <w:rsid w:val="006843A2"/>
    <w:rsid w:val="00685C26"/>
    <w:rsid w:val="0068680C"/>
    <w:rsid w:val="006873B2"/>
    <w:rsid w:val="0068742A"/>
    <w:rsid w:val="00691797"/>
    <w:rsid w:val="00693DF3"/>
    <w:rsid w:val="00694C16"/>
    <w:rsid w:val="00694EA9"/>
    <w:rsid w:val="00696A0B"/>
    <w:rsid w:val="006A0630"/>
    <w:rsid w:val="006A06BF"/>
    <w:rsid w:val="006A694A"/>
    <w:rsid w:val="006A6FE4"/>
    <w:rsid w:val="006A7096"/>
    <w:rsid w:val="006B1B28"/>
    <w:rsid w:val="006B229D"/>
    <w:rsid w:val="006B24E0"/>
    <w:rsid w:val="006B39A0"/>
    <w:rsid w:val="006B3AE6"/>
    <w:rsid w:val="006B4B15"/>
    <w:rsid w:val="006C21B7"/>
    <w:rsid w:val="006C554A"/>
    <w:rsid w:val="006C7358"/>
    <w:rsid w:val="006C7F7F"/>
    <w:rsid w:val="006D14B6"/>
    <w:rsid w:val="006D26F4"/>
    <w:rsid w:val="006D5B0C"/>
    <w:rsid w:val="006D632C"/>
    <w:rsid w:val="006D6DF2"/>
    <w:rsid w:val="006D78A1"/>
    <w:rsid w:val="006D7970"/>
    <w:rsid w:val="006E144F"/>
    <w:rsid w:val="006E1779"/>
    <w:rsid w:val="006F309E"/>
    <w:rsid w:val="006F3D18"/>
    <w:rsid w:val="006F5769"/>
    <w:rsid w:val="006F70F2"/>
    <w:rsid w:val="007016FC"/>
    <w:rsid w:val="007124CE"/>
    <w:rsid w:val="00713310"/>
    <w:rsid w:val="00720DE4"/>
    <w:rsid w:val="007244C5"/>
    <w:rsid w:val="007339A3"/>
    <w:rsid w:val="007358E0"/>
    <w:rsid w:val="00736698"/>
    <w:rsid w:val="00737020"/>
    <w:rsid w:val="00737BCB"/>
    <w:rsid w:val="00741CF3"/>
    <w:rsid w:val="00741FEC"/>
    <w:rsid w:val="00744D2E"/>
    <w:rsid w:val="00745319"/>
    <w:rsid w:val="00745DA0"/>
    <w:rsid w:val="00752456"/>
    <w:rsid w:val="00756BFD"/>
    <w:rsid w:val="00762640"/>
    <w:rsid w:val="00763238"/>
    <w:rsid w:val="00770DCD"/>
    <w:rsid w:val="007733A3"/>
    <w:rsid w:val="007773BB"/>
    <w:rsid w:val="00784FF7"/>
    <w:rsid w:val="0078724A"/>
    <w:rsid w:val="00787A4D"/>
    <w:rsid w:val="00791214"/>
    <w:rsid w:val="0079273C"/>
    <w:rsid w:val="007931AB"/>
    <w:rsid w:val="00796F20"/>
    <w:rsid w:val="007A0501"/>
    <w:rsid w:val="007A2FA3"/>
    <w:rsid w:val="007A3284"/>
    <w:rsid w:val="007A35A0"/>
    <w:rsid w:val="007A50A2"/>
    <w:rsid w:val="007A6AB2"/>
    <w:rsid w:val="007A72B4"/>
    <w:rsid w:val="007B0727"/>
    <w:rsid w:val="007B0E5D"/>
    <w:rsid w:val="007B0E5E"/>
    <w:rsid w:val="007C212E"/>
    <w:rsid w:val="007C21B9"/>
    <w:rsid w:val="007C3400"/>
    <w:rsid w:val="007C35C6"/>
    <w:rsid w:val="007C5653"/>
    <w:rsid w:val="007D13D6"/>
    <w:rsid w:val="007D18BF"/>
    <w:rsid w:val="007D2E59"/>
    <w:rsid w:val="007D5AC1"/>
    <w:rsid w:val="007D5BE4"/>
    <w:rsid w:val="007D7FDF"/>
    <w:rsid w:val="007E0587"/>
    <w:rsid w:val="007E39FF"/>
    <w:rsid w:val="007E40DC"/>
    <w:rsid w:val="007E5F60"/>
    <w:rsid w:val="007E6650"/>
    <w:rsid w:val="007E6DBA"/>
    <w:rsid w:val="007F1708"/>
    <w:rsid w:val="007F2535"/>
    <w:rsid w:val="007F2D04"/>
    <w:rsid w:val="007F6411"/>
    <w:rsid w:val="0080006F"/>
    <w:rsid w:val="00800AD6"/>
    <w:rsid w:val="00802B20"/>
    <w:rsid w:val="008114AF"/>
    <w:rsid w:val="00811F33"/>
    <w:rsid w:val="0081229D"/>
    <w:rsid w:val="008125B0"/>
    <w:rsid w:val="00812D7A"/>
    <w:rsid w:val="00812EA1"/>
    <w:rsid w:val="00821AA0"/>
    <w:rsid w:val="00823E7A"/>
    <w:rsid w:val="00826021"/>
    <w:rsid w:val="008267EB"/>
    <w:rsid w:val="00827A35"/>
    <w:rsid w:val="00830C6B"/>
    <w:rsid w:val="0083217F"/>
    <w:rsid w:val="008354CF"/>
    <w:rsid w:val="008374D2"/>
    <w:rsid w:val="008430EC"/>
    <w:rsid w:val="008466C2"/>
    <w:rsid w:val="00846904"/>
    <w:rsid w:val="0086017C"/>
    <w:rsid w:val="00861805"/>
    <w:rsid w:val="0087052B"/>
    <w:rsid w:val="00872F98"/>
    <w:rsid w:val="00873BB5"/>
    <w:rsid w:val="008750DD"/>
    <w:rsid w:val="00881A2A"/>
    <w:rsid w:val="008822E5"/>
    <w:rsid w:val="00886B90"/>
    <w:rsid w:val="0089152B"/>
    <w:rsid w:val="008938E5"/>
    <w:rsid w:val="00893D85"/>
    <w:rsid w:val="0089534B"/>
    <w:rsid w:val="008958CF"/>
    <w:rsid w:val="008A2CFD"/>
    <w:rsid w:val="008A419B"/>
    <w:rsid w:val="008A524D"/>
    <w:rsid w:val="008B13E4"/>
    <w:rsid w:val="008B3831"/>
    <w:rsid w:val="008B6FD0"/>
    <w:rsid w:val="008C183A"/>
    <w:rsid w:val="008C2AE0"/>
    <w:rsid w:val="008C5B69"/>
    <w:rsid w:val="008C6810"/>
    <w:rsid w:val="008D00F2"/>
    <w:rsid w:val="008D02D2"/>
    <w:rsid w:val="008D5CF2"/>
    <w:rsid w:val="008D693F"/>
    <w:rsid w:val="008D7FC4"/>
    <w:rsid w:val="008E0913"/>
    <w:rsid w:val="008E3A97"/>
    <w:rsid w:val="008E3CF7"/>
    <w:rsid w:val="008E70F4"/>
    <w:rsid w:val="008F33EB"/>
    <w:rsid w:val="008F71B6"/>
    <w:rsid w:val="008F74D9"/>
    <w:rsid w:val="00901E0F"/>
    <w:rsid w:val="00904749"/>
    <w:rsid w:val="009047A6"/>
    <w:rsid w:val="0090580E"/>
    <w:rsid w:val="009059E2"/>
    <w:rsid w:val="00906F38"/>
    <w:rsid w:val="00922576"/>
    <w:rsid w:val="009227B8"/>
    <w:rsid w:val="009258EE"/>
    <w:rsid w:val="00926601"/>
    <w:rsid w:val="0092669B"/>
    <w:rsid w:val="00931470"/>
    <w:rsid w:val="00932F5B"/>
    <w:rsid w:val="0093668D"/>
    <w:rsid w:val="009370A4"/>
    <w:rsid w:val="00940AAC"/>
    <w:rsid w:val="00944B2A"/>
    <w:rsid w:val="009452A4"/>
    <w:rsid w:val="009453B6"/>
    <w:rsid w:val="00946C73"/>
    <w:rsid w:val="0095027E"/>
    <w:rsid w:val="00951897"/>
    <w:rsid w:val="00952799"/>
    <w:rsid w:val="0096156D"/>
    <w:rsid w:val="00966C00"/>
    <w:rsid w:val="00971385"/>
    <w:rsid w:val="00972806"/>
    <w:rsid w:val="00974752"/>
    <w:rsid w:val="009774B9"/>
    <w:rsid w:val="0098135D"/>
    <w:rsid w:val="00982F5A"/>
    <w:rsid w:val="00983DA3"/>
    <w:rsid w:val="00985901"/>
    <w:rsid w:val="009877C2"/>
    <w:rsid w:val="009913A7"/>
    <w:rsid w:val="00991824"/>
    <w:rsid w:val="00993721"/>
    <w:rsid w:val="00993C53"/>
    <w:rsid w:val="00994D41"/>
    <w:rsid w:val="00994EDA"/>
    <w:rsid w:val="00995137"/>
    <w:rsid w:val="009A0678"/>
    <w:rsid w:val="009A0755"/>
    <w:rsid w:val="009A3694"/>
    <w:rsid w:val="009A758B"/>
    <w:rsid w:val="009B0270"/>
    <w:rsid w:val="009B1DB6"/>
    <w:rsid w:val="009B2C54"/>
    <w:rsid w:val="009B33C8"/>
    <w:rsid w:val="009B5B50"/>
    <w:rsid w:val="009C1AFE"/>
    <w:rsid w:val="009C4808"/>
    <w:rsid w:val="009D2D09"/>
    <w:rsid w:val="009E73F0"/>
    <w:rsid w:val="009F0380"/>
    <w:rsid w:val="009F091E"/>
    <w:rsid w:val="009F3682"/>
    <w:rsid w:val="009F5FAD"/>
    <w:rsid w:val="009F7E63"/>
    <w:rsid w:val="00A006E6"/>
    <w:rsid w:val="00A0082B"/>
    <w:rsid w:val="00A0107F"/>
    <w:rsid w:val="00A12038"/>
    <w:rsid w:val="00A1737B"/>
    <w:rsid w:val="00A176FD"/>
    <w:rsid w:val="00A2022D"/>
    <w:rsid w:val="00A20D82"/>
    <w:rsid w:val="00A210ED"/>
    <w:rsid w:val="00A23A88"/>
    <w:rsid w:val="00A346AE"/>
    <w:rsid w:val="00A402B1"/>
    <w:rsid w:val="00A407C5"/>
    <w:rsid w:val="00A4166F"/>
    <w:rsid w:val="00A4192B"/>
    <w:rsid w:val="00A4504D"/>
    <w:rsid w:val="00A450E9"/>
    <w:rsid w:val="00A47CA9"/>
    <w:rsid w:val="00A50F15"/>
    <w:rsid w:val="00A51A07"/>
    <w:rsid w:val="00A54C07"/>
    <w:rsid w:val="00A55C13"/>
    <w:rsid w:val="00A57B96"/>
    <w:rsid w:val="00A60033"/>
    <w:rsid w:val="00A60B48"/>
    <w:rsid w:val="00A61840"/>
    <w:rsid w:val="00A64A03"/>
    <w:rsid w:val="00A654AB"/>
    <w:rsid w:val="00A669DA"/>
    <w:rsid w:val="00A7126D"/>
    <w:rsid w:val="00A71367"/>
    <w:rsid w:val="00A71B30"/>
    <w:rsid w:val="00A72915"/>
    <w:rsid w:val="00A74296"/>
    <w:rsid w:val="00A74D8B"/>
    <w:rsid w:val="00A7648A"/>
    <w:rsid w:val="00A86485"/>
    <w:rsid w:val="00A87B74"/>
    <w:rsid w:val="00AA1007"/>
    <w:rsid w:val="00AA15C1"/>
    <w:rsid w:val="00AA4B2A"/>
    <w:rsid w:val="00AB073D"/>
    <w:rsid w:val="00AB4932"/>
    <w:rsid w:val="00AB7E0B"/>
    <w:rsid w:val="00AC2A4B"/>
    <w:rsid w:val="00AC2F28"/>
    <w:rsid w:val="00AC4834"/>
    <w:rsid w:val="00AC58BC"/>
    <w:rsid w:val="00AC7AA7"/>
    <w:rsid w:val="00AD0209"/>
    <w:rsid w:val="00AD2958"/>
    <w:rsid w:val="00AD760E"/>
    <w:rsid w:val="00AE1C3C"/>
    <w:rsid w:val="00AE7B39"/>
    <w:rsid w:val="00AF18D6"/>
    <w:rsid w:val="00AF1F01"/>
    <w:rsid w:val="00AF38FB"/>
    <w:rsid w:val="00AF3C26"/>
    <w:rsid w:val="00AF5FE8"/>
    <w:rsid w:val="00AF6083"/>
    <w:rsid w:val="00B018AD"/>
    <w:rsid w:val="00B051D4"/>
    <w:rsid w:val="00B05C73"/>
    <w:rsid w:val="00B05F9D"/>
    <w:rsid w:val="00B06421"/>
    <w:rsid w:val="00B06B0A"/>
    <w:rsid w:val="00B076D2"/>
    <w:rsid w:val="00B07BEF"/>
    <w:rsid w:val="00B1168C"/>
    <w:rsid w:val="00B12F34"/>
    <w:rsid w:val="00B16AAB"/>
    <w:rsid w:val="00B20C24"/>
    <w:rsid w:val="00B235E1"/>
    <w:rsid w:val="00B239C4"/>
    <w:rsid w:val="00B2490E"/>
    <w:rsid w:val="00B26853"/>
    <w:rsid w:val="00B271A2"/>
    <w:rsid w:val="00B311B5"/>
    <w:rsid w:val="00B32735"/>
    <w:rsid w:val="00B37468"/>
    <w:rsid w:val="00B4033C"/>
    <w:rsid w:val="00B40635"/>
    <w:rsid w:val="00B4302F"/>
    <w:rsid w:val="00B45833"/>
    <w:rsid w:val="00B45C0B"/>
    <w:rsid w:val="00B47893"/>
    <w:rsid w:val="00B50858"/>
    <w:rsid w:val="00B513EC"/>
    <w:rsid w:val="00B5222C"/>
    <w:rsid w:val="00B53588"/>
    <w:rsid w:val="00B54329"/>
    <w:rsid w:val="00B62497"/>
    <w:rsid w:val="00B62B14"/>
    <w:rsid w:val="00B66320"/>
    <w:rsid w:val="00B700BC"/>
    <w:rsid w:val="00B70B2A"/>
    <w:rsid w:val="00B71396"/>
    <w:rsid w:val="00B7240C"/>
    <w:rsid w:val="00B740D6"/>
    <w:rsid w:val="00B74990"/>
    <w:rsid w:val="00B75CAD"/>
    <w:rsid w:val="00B75D54"/>
    <w:rsid w:val="00B76B23"/>
    <w:rsid w:val="00B81993"/>
    <w:rsid w:val="00B81DED"/>
    <w:rsid w:val="00B85AE4"/>
    <w:rsid w:val="00B86BA3"/>
    <w:rsid w:val="00B87102"/>
    <w:rsid w:val="00B90621"/>
    <w:rsid w:val="00B90897"/>
    <w:rsid w:val="00B94C21"/>
    <w:rsid w:val="00B967F9"/>
    <w:rsid w:val="00BA208E"/>
    <w:rsid w:val="00BA37D0"/>
    <w:rsid w:val="00BA3DC3"/>
    <w:rsid w:val="00BA6AA5"/>
    <w:rsid w:val="00BA6EB4"/>
    <w:rsid w:val="00BA7DDD"/>
    <w:rsid w:val="00BB0A72"/>
    <w:rsid w:val="00BB25B0"/>
    <w:rsid w:val="00BB40AE"/>
    <w:rsid w:val="00BB6BE2"/>
    <w:rsid w:val="00BB728F"/>
    <w:rsid w:val="00BB7BA8"/>
    <w:rsid w:val="00BC0A7C"/>
    <w:rsid w:val="00BC3199"/>
    <w:rsid w:val="00BC569C"/>
    <w:rsid w:val="00BC7827"/>
    <w:rsid w:val="00BD0B53"/>
    <w:rsid w:val="00BD2098"/>
    <w:rsid w:val="00BD4D7F"/>
    <w:rsid w:val="00BE04E5"/>
    <w:rsid w:val="00BE121B"/>
    <w:rsid w:val="00BE3059"/>
    <w:rsid w:val="00BF0265"/>
    <w:rsid w:val="00BF2A78"/>
    <w:rsid w:val="00BF3BD7"/>
    <w:rsid w:val="00BF6903"/>
    <w:rsid w:val="00BF6DE7"/>
    <w:rsid w:val="00BF7632"/>
    <w:rsid w:val="00BF76FF"/>
    <w:rsid w:val="00C0224F"/>
    <w:rsid w:val="00C02A96"/>
    <w:rsid w:val="00C03AEC"/>
    <w:rsid w:val="00C0553A"/>
    <w:rsid w:val="00C06FC8"/>
    <w:rsid w:val="00C107CC"/>
    <w:rsid w:val="00C1173E"/>
    <w:rsid w:val="00C1184F"/>
    <w:rsid w:val="00C12115"/>
    <w:rsid w:val="00C1220C"/>
    <w:rsid w:val="00C12D57"/>
    <w:rsid w:val="00C1447E"/>
    <w:rsid w:val="00C16740"/>
    <w:rsid w:val="00C21794"/>
    <w:rsid w:val="00C22F3C"/>
    <w:rsid w:val="00C232F8"/>
    <w:rsid w:val="00C2553E"/>
    <w:rsid w:val="00C2581F"/>
    <w:rsid w:val="00C26274"/>
    <w:rsid w:val="00C27F23"/>
    <w:rsid w:val="00C31510"/>
    <w:rsid w:val="00C31E00"/>
    <w:rsid w:val="00C36997"/>
    <w:rsid w:val="00C44558"/>
    <w:rsid w:val="00C50E55"/>
    <w:rsid w:val="00C530BE"/>
    <w:rsid w:val="00C53D2C"/>
    <w:rsid w:val="00C547EF"/>
    <w:rsid w:val="00C54AE0"/>
    <w:rsid w:val="00C55D9F"/>
    <w:rsid w:val="00C57956"/>
    <w:rsid w:val="00C61825"/>
    <w:rsid w:val="00C61FC4"/>
    <w:rsid w:val="00C62E86"/>
    <w:rsid w:val="00C70768"/>
    <w:rsid w:val="00C72126"/>
    <w:rsid w:val="00C724C2"/>
    <w:rsid w:val="00C755C5"/>
    <w:rsid w:val="00C81D06"/>
    <w:rsid w:val="00C824B3"/>
    <w:rsid w:val="00C8260F"/>
    <w:rsid w:val="00C8281C"/>
    <w:rsid w:val="00C841DA"/>
    <w:rsid w:val="00C847B1"/>
    <w:rsid w:val="00C84BD5"/>
    <w:rsid w:val="00C86338"/>
    <w:rsid w:val="00C90E97"/>
    <w:rsid w:val="00C94A14"/>
    <w:rsid w:val="00C95FBB"/>
    <w:rsid w:val="00CA3274"/>
    <w:rsid w:val="00CA7DBC"/>
    <w:rsid w:val="00CB0CA7"/>
    <w:rsid w:val="00CB140C"/>
    <w:rsid w:val="00CC3410"/>
    <w:rsid w:val="00CC7E14"/>
    <w:rsid w:val="00CD0B6F"/>
    <w:rsid w:val="00CD1DA6"/>
    <w:rsid w:val="00CD404E"/>
    <w:rsid w:val="00CD617F"/>
    <w:rsid w:val="00CD6EAB"/>
    <w:rsid w:val="00CE19E4"/>
    <w:rsid w:val="00CE1C2D"/>
    <w:rsid w:val="00CE3E4B"/>
    <w:rsid w:val="00CE4760"/>
    <w:rsid w:val="00CE55C2"/>
    <w:rsid w:val="00CE7B12"/>
    <w:rsid w:val="00CF171B"/>
    <w:rsid w:val="00CF6FBE"/>
    <w:rsid w:val="00CF7EC8"/>
    <w:rsid w:val="00D00926"/>
    <w:rsid w:val="00D01B00"/>
    <w:rsid w:val="00D044B8"/>
    <w:rsid w:val="00D04E3C"/>
    <w:rsid w:val="00D05B2E"/>
    <w:rsid w:val="00D13CD1"/>
    <w:rsid w:val="00D1676E"/>
    <w:rsid w:val="00D2358F"/>
    <w:rsid w:val="00D23668"/>
    <w:rsid w:val="00D25EC3"/>
    <w:rsid w:val="00D30688"/>
    <w:rsid w:val="00D32E46"/>
    <w:rsid w:val="00D33009"/>
    <w:rsid w:val="00D4057E"/>
    <w:rsid w:val="00D40E45"/>
    <w:rsid w:val="00D427B5"/>
    <w:rsid w:val="00D4331E"/>
    <w:rsid w:val="00D434BE"/>
    <w:rsid w:val="00D454B2"/>
    <w:rsid w:val="00D45579"/>
    <w:rsid w:val="00D461A8"/>
    <w:rsid w:val="00D461AB"/>
    <w:rsid w:val="00D4746E"/>
    <w:rsid w:val="00D521B4"/>
    <w:rsid w:val="00D57BA2"/>
    <w:rsid w:val="00D60758"/>
    <w:rsid w:val="00D60E3E"/>
    <w:rsid w:val="00D631BE"/>
    <w:rsid w:val="00D64632"/>
    <w:rsid w:val="00D67273"/>
    <w:rsid w:val="00D73674"/>
    <w:rsid w:val="00D74768"/>
    <w:rsid w:val="00D75BC2"/>
    <w:rsid w:val="00D85584"/>
    <w:rsid w:val="00D85978"/>
    <w:rsid w:val="00D87346"/>
    <w:rsid w:val="00D92FF7"/>
    <w:rsid w:val="00D939A0"/>
    <w:rsid w:val="00D964FE"/>
    <w:rsid w:val="00D96531"/>
    <w:rsid w:val="00D96DCA"/>
    <w:rsid w:val="00DA03C2"/>
    <w:rsid w:val="00DA1107"/>
    <w:rsid w:val="00DA2BBC"/>
    <w:rsid w:val="00DA5DBE"/>
    <w:rsid w:val="00DA5FF8"/>
    <w:rsid w:val="00DA6658"/>
    <w:rsid w:val="00DA78D7"/>
    <w:rsid w:val="00DA79B7"/>
    <w:rsid w:val="00DB0401"/>
    <w:rsid w:val="00DB1772"/>
    <w:rsid w:val="00DB1B41"/>
    <w:rsid w:val="00DB406D"/>
    <w:rsid w:val="00DB6EFB"/>
    <w:rsid w:val="00DC4E3A"/>
    <w:rsid w:val="00DC507C"/>
    <w:rsid w:val="00DD2334"/>
    <w:rsid w:val="00DD6416"/>
    <w:rsid w:val="00DD7D28"/>
    <w:rsid w:val="00DE0898"/>
    <w:rsid w:val="00DE1BE4"/>
    <w:rsid w:val="00DE2384"/>
    <w:rsid w:val="00DE3E7E"/>
    <w:rsid w:val="00DE7354"/>
    <w:rsid w:val="00DF0561"/>
    <w:rsid w:val="00DF140F"/>
    <w:rsid w:val="00DF160E"/>
    <w:rsid w:val="00DF194B"/>
    <w:rsid w:val="00DF1D47"/>
    <w:rsid w:val="00DF6153"/>
    <w:rsid w:val="00DF663F"/>
    <w:rsid w:val="00E01A9A"/>
    <w:rsid w:val="00E05F9A"/>
    <w:rsid w:val="00E07417"/>
    <w:rsid w:val="00E10B70"/>
    <w:rsid w:val="00E1120E"/>
    <w:rsid w:val="00E133EB"/>
    <w:rsid w:val="00E1357C"/>
    <w:rsid w:val="00E1459D"/>
    <w:rsid w:val="00E15C76"/>
    <w:rsid w:val="00E160A9"/>
    <w:rsid w:val="00E213BD"/>
    <w:rsid w:val="00E21941"/>
    <w:rsid w:val="00E21FEF"/>
    <w:rsid w:val="00E264BC"/>
    <w:rsid w:val="00E30721"/>
    <w:rsid w:val="00E326B3"/>
    <w:rsid w:val="00E3559C"/>
    <w:rsid w:val="00E47150"/>
    <w:rsid w:val="00E47794"/>
    <w:rsid w:val="00E506FD"/>
    <w:rsid w:val="00E51C99"/>
    <w:rsid w:val="00E53176"/>
    <w:rsid w:val="00E54081"/>
    <w:rsid w:val="00E55E14"/>
    <w:rsid w:val="00E671A5"/>
    <w:rsid w:val="00E71BD5"/>
    <w:rsid w:val="00E7267B"/>
    <w:rsid w:val="00E72B6B"/>
    <w:rsid w:val="00E75BB0"/>
    <w:rsid w:val="00E81FC9"/>
    <w:rsid w:val="00E82116"/>
    <w:rsid w:val="00E821B6"/>
    <w:rsid w:val="00E82432"/>
    <w:rsid w:val="00E82903"/>
    <w:rsid w:val="00E829C1"/>
    <w:rsid w:val="00E85002"/>
    <w:rsid w:val="00E85BD5"/>
    <w:rsid w:val="00E92284"/>
    <w:rsid w:val="00E95358"/>
    <w:rsid w:val="00E95AC0"/>
    <w:rsid w:val="00E9623D"/>
    <w:rsid w:val="00E96B2A"/>
    <w:rsid w:val="00E974FE"/>
    <w:rsid w:val="00E97F74"/>
    <w:rsid w:val="00EA17A7"/>
    <w:rsid w:val="00EA17BC"/>
    <w:rsid w:val="00EA1CF6"/>
    <w:rsid w:val="00EA1DF9"/>
    <w:rsid w:val="00EA31DB"/>
    <w:rsid w:val="00EA5755"/>
    <w:rsid w:val="00EA751D"/>
    <w:rsid w:val="00EB1A0B"/>
    <w:rsid w:val="00EB33E8"/>
    <w:rsid w:val="00EB38D1"/>
    <w:rsid w:val="00EB7C61"/>
    <w:rsid w:val="00EC0A1C"/>
    <w:rsid w:val="00EC166F"/>
    <w:rsid w:val="00EC786E"/>
    <w:rsid w:val="00ED21CE"/>
    <w:rsid w:val="00ED485E"/>
    <w:rsid w:val="00ED6E1A"/>
    <w:rsid w:val="00ED78D9"/>
    <w:rsid w:val="00ED7F1D"/>
    <w:rsid w:val="00EE6E89"/>
    <w:rsid w:val="00EE7531"/>
    <w:rsid w:val="00EE76E0"/>
    <w:rsid w:val="00EF0396"/>
    <w:rsid w:val="00EF46A8"/>
    <w:rsid w:val="00EF52B0"/>
    <w:rsid w:val="00EF5737"/>
    <w:rsid w:val="00F00448"/>
    <w:rsid w:val="00F06AEB"/>
    <w:rsid w:val="00F06D8A"/>
    <w:rsid w:val="00F11A71"/>
    <w:rsid w:val="00F150BF"/>
    <w:rsid w:val="00F1538C"/>
    <w:rsid w:val="00F171BF"/>
    <w:rsid w:val="00F1742F"/>
    <w:rsid w:val="00F214D6"/>
    <w:rsid w:val="00F22511"/>
    <w:rsid w:val="00F25426"/>
    <w:rsid w:val="00F25504"/>
    <w:rsid w:val="00F314A6"/>
    <w:rsid w:val="00F327C1"/>
    <w:rsid w:val="00F32FF2"/>
    <w:rsid w:val="00F34035"/>
    <w:rsid w:val="00F35917"/>
    <w:rsid w:val="00F42177"/>
    <w:rsid w:val="00F433E8"/>
    <w:rsid w:val="00F435C1"/>
    <w:rsid w:val="00F45391"/>
    <w:rsid w:val="00F51608"/>
    <w:rsid w:val="00F55F19"/>
    <w:rsid w:val="00F60719"/>
    <w:rsid w:val="00F60E01"/>
    <w:rsid w:val="00F62C33"/>
    <w:rsid w:val="00F63EAC"/>
    <w:rsid w:val="00F65A78"/>
    <w:rsid w:val="00F66248"/>
    <w:rsid w:val="00F742BD"/>
    <w:rsid w:val="00F77F1E"/>
    <w:rsid w:val="00F83429"/>
    <w:rsid w:val="00F835FF"/>
    <w:rsid w:val="00F83778"/>
    <w:rsid w:val="00F86875"/>
    <w:rsid w:val="00F90A34"/>
    <w:rsid w:val="00F933C0"/>
    <w:rsid w:val="00F97ACF"/>
    <w:rsid w:val="00F97CEA"/>
    <w:rsid w:val="00FA04AD"/>
    <w:rsid w:val="00FA3597"/>
    <w:rsid w:val="00FA3A21"/>
    <w:rsid w:val="00FA4A93"/>
    <w:rsid w:val="00FA4CD9"/>
    <w:rsid w:val="00FA6D61"/>
    <w:rsid w:val="00FB2299"/>
    <w:rsid w:val="00FB5A9E"/>
    <w:rsid w:val="00FB7FC5"/>
    <w:rsid w:val="00FC01B4"/>
    <w:rsid w:val="00FC16CD"/>
    <w:rsid w:val="00FC176C"/>
    <w:rsid w:val="00FC18C6"/>
    <w:rsid w:val="00FC5147"/>
    <w:rsid w:val="00FC5A06"/>
    <w:rsid w:val="00FC6F49"/>
    <w:rsid w:val="00FD2082"/>
    <w:rsid w:val="00FD2289"/>
    <w:rsid w:val="00FD5BCC"/>
    <w:rsid w:val="00FD69B6"/>
    <w:rsid w:val="00FD7E98"/>
    <w:rsid w:val="00FE10B8"/>
    <w:rsid w:val="00FE5342"/>
    <w:rsid w:val="00FF4CA4"/>
    <w:rsid w:val="00FF6F25"/>
    <w:rsid w:val="00FF732F"/>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weight="1.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56BFD"/>
    <w:pPr>
      <w:spacing w:before="300" w:after="0"/>
    </w:pPr>
    <w:rPr>
      <w:rFonts w:ascii="Georgia" w:hAnsi="Georgia"/>
      <w:sz w:val="20"/>
    </w:rPr>
  </w:style>
  <w:style w:type="paragraph" w:styleId="Heading1">
    <w:name w:val="heading 1"/>
    <w:basedOn w:val="Heading2"/>
    <w:next w:val="Normal"/>
    <w:link w:val="Heading1Char"/>
    <w:autoRedefine/>
    <w:uiPriority w:val="9"/>
    <w:qFormat/>
    <w:rsid w:val="00756BFD"/>
    <w:pPr>
      <w:spacing w:before="600"/>
      <w:outlineLvl w:val="0"/>
    </w:pPr>
  </w:style>
  <w:style w:type="paragraph" w:styleId="Heading2">
    <w:name w:val="heading 2"/>
    <w:basedOn w:val="Normal"/>
    <w:next w:val="Normal"/>
    <w:link w:val="Heading2Char"/>
    <w:uiPriority w:val="9"/>
    <w:unhideWhenUsed/>
    <w:qFormat/>
    <w:rsid w:val="00756BFD"/>
    <w:pPr>
      <w:spacing w:line="240" w:lineRule="auto"/>
      <w:contextualSpacing/>
      <w:outlineLvl w:val="1"/>
    </w:pPr>
    <w:rPr>
      <w:rFonts w:asciiTheme="minorHAnsi" w:eastAsiaTheme="majorEastAsia" w:hAnsiTheme="minorHAnsi" w:cstheme="majorBidi"/>
      <w:b/>
      <w:color w:val="352C66"/>
      <w:sz w:val="28"/>
      <w:szCs w:val="28"/>
    </w:rPr>
  </w:style>
  <w:style w:type="paragraph" w:styleId="Heading3">
    <w:name w:val="heading 3"/>
    <w:basedOn w:val="Normal"/>
    <w:next w:val="Normal"/>
    <w:link w:val="Heading3Char"/>
    <w:uiPriority w:val="9"/>
    <w:unhideWhenUsed/>
    <w:rsid w:val="00756BFD"/>
    <w:pPr>
      <w:keepNext/>
      <w:keepLines/>
      <w:outlineLvl w:val="2"/>
    </w:pPr>
    <w:rPr>
      <w:rFonts w:asciiTheme="minorHAnsi" w:eastAsiaTheme="majorEastAsia" w:hAnsiTheme="minorHAnsi" w:cstheme="majorBidi"/>
      <w:b/>
      <w:bCs/>
      <w:color w:val="352C66"/>
      <w:sz w:val="24"/>
    </w:rPr>
  </w:style>
  <w:style w:type="paragraph" w:styleId="Heading4">
    <w:name w:val="heading 4"/>
    <w:basedOn w:val="Normal"/>
    <w:next w:val="Normal"/>
    <w:link w:val="Heading4Char"/>
    <w:uiPriority w:val="9"/>
    <w:unhideWhenUsed/>
    <w:rsid w:val="00756BFD"/>
    <w:pPr>
      <w:keepNext/>
      <w:keepLines/>
      <w:outlineLvl w:val="3"/>
    </w:pPr>
    <w:rPr>
      <w:rFonts w:asciiTheme="minorHAnsi" w:eastAsiaTheme="majorEastAsia" w:hAnsiTheme="minorHAnsi" w:cstheme="majorBidi"/>
      <w:b/>
      <w:bCs/>
      <w:iCs/>
      <w:color w:val="352C66"/>
      <w:sz w:val="26"/>
    </w:rPr>
  </w:style>
  <w:style w:type="paragraph" w:styleId="Heading5">
    <w:name w:val="heading 5"/>
    <w:basedOn w:val="Normal"/>
    <w:next w:val="Normal"/>
    <w:link w:val="Heading5Char"/>
    <w:uiPriority w:val="9"/>
    <w:unhideWhenUsed/>
    <w:rsid w:val="00756BFD"/>
    <w:pPr>
      <w:keepNext/>
      <w:keepLines/>
      <w:spacing w:before="200" w:after="240"/>
      <w:outlineLvl w:val="4"/>
    </w:pPr>
    <w:rPr>
      <w:rFonts w:eastAsiaTheme="majorEastAsia" w:cstheme="majorBidi"/>
      <w:b/>
      <w:color w:val="352C66"/>
    </w:rPr>
  </w:style>
  <w:style w:type="paragraph" w:styleId="Heading6">
    <w:name w:val="heading 6"/>
    <w:basedOn w:val="Normal"/>
    <w:next w:val="Normal"/>
    <w:link w:val="Heading6Char"/>
    <w:uiPriority w:val="9"/>
    <w:unhideWhenUsed/>
    <w:rsid w:val="00756BFD"/>
    <w:pPr>
      <w:keepNext/>
      <w:keepLines/>
      <w:spacing w:before="200"/>
      <w:jc w:val="right"/>
      <w:outlineLvl w:val="5"/>
    </w:pPr>
    <w:rPr>
      <w:rFonts w:ascii="Calibri" w:eastAsiaTheme="majorEastAsia" w:hAnsi="Calibri" w:cstheme="majorBidi"/>
      <w:iCs/>
      <w:smallCaps/>
      <w:spacing w:val="40"/>
      <w:sz w:val="32"/>
    </w:rPr>
  </w:style>
  <w:style w:type="paragraph" w:styleId="Heading7">
    <w:name w:val="heading 7"/>
    <w:basedOn w:val="Normal"/>
    <w:next w:val="Normal"/>
    <w:link w:val="Heading7Char"/>
    <w:uiPriority w:val="9"/>
    <w:unhideWhenUsed/>
    <w:rsid w:val="00756BFD"/>
    <w:pPr>
      <w:pBdr>
        <w:bottom w:val="dotted" w:sz="8" w:space="1" w:color="938953" w:themeColor="background2" w:themeShade="7F"/>
      </w:pBdr>
      <w:spacing w:before="200" w:after="100"/>
      <w:jc w:val="center"/>
      <w:outlineLvl w:val="6"/>
    </w:pPr>
    <w:rPr>
      <w:rFonts w:ascii="Calibri" w:eastAsiaTheme="majorEastAsia" w:hAnsi="Calibri" w:cstheme="majorBidi"/>
      <w:bCs/>
      <w:smallCaps/>
      <w:spacing w:val="40"/>
      <w:sz w:val="32"/>
      <w:szCs w:val="16"/>
    </w:rPr>
  </w:style>
  <w:style w:type="paragraph" w:styleId="Heading8">
    <w:name w:val="heading 8"/>
    <w:basedOn w:val="Normal"/>
    <w:next w:val="Normal"/>
    <w:link w:val="Heading8Char"/>
    <w:uiPriority w:val="9"/>
    <w:unhideWhenUsed/>
    <w:rsid w:val="00756BF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rsid w:val="00756BFD"/>
    <w:pPr>
      <w:spacing w:before="240"/>
      <w:outlineLvl w:val="8"/>
    </w:pPr>
    <w:rPr>
      <w:rFonts w:ascii="Calibri" w:eastAsiaTheme="majorEastAsia" w:hAnsi="Calibri" w:cstheme="majorBidi"/>
      <w:b/>
      <w:smallCaps/>
      <w:color w:val="4A442A" w:themeColor="background2" w:themeShade="40"/>
      <w:spacing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qFormat/>
    <w:rsid w:val="00756BFD"/>
    <w:pPr>
      <w:spacing w:before="120" w:after="120"/>
    </w:pPr>
    <w:rPr>
      <w:rFonts w:ascii="Georgia" w:hAnsi="Georgia"/>
      <w:color w:val="000000" w:themeColor="text1"/>
      <w:sz w:val="20"/>
      <w:szCs w:val="20"/>
    </w:rPr>
  </w:style>
  <w:style w:type="character" w:customStyle="1" w:styleId="TabletextChar">
    <w:name w:val="Table text Char"/>
    <w:basedOn w:val="DefaultParagraphFont"/>
    <w:link w:val="Tabletext"/>
    <w:rsid w:val="00756BFD"/>
    <w:rPr>
      <w:rFonts w:ascii="Georgia" w:hAnsi="Georgia"/>
      <w:color w:val="000000" w:themeColor="text1"/>
      <w:sz w:val="20"/>
      <w:szCs w:val="20"/>
    </w:rPr>
  </w:style>
  <w:style w:type="paragraph" w:customStyle="1" w:styleId="Tablenumber">
    <w:name w:val="Table number"/>
    <w:basedOn w:val="Tabletext"/>
    <w:link w:val="TablenumberChar"/>
    <w:qFormat/>
    <w:rsid w:val="00756BFD"/>
    <w:pPr>
      <w:numPr>
        <w:numId w:val="1"/>
      </w:numPr>
      <w:spacing w:line="240" w:lineRule="auto"/>
    </w:pPr>
    <w:rPr>
      <w:lang w:bidi="en-US"/>
    </w:rPr>
  </w:style>
  <w:style w:type="character" w:customStyle="1" w:styleId="TablenumberChar">
    <w:name w:val="Table number Char"/>
    <w:basedOn w:val="TabletextChar"/>
    <w:link w:val="Tablenumber"/>
    <w:rsid w:val="00756BFD"/>
    <w:rPr>
      <w:rFonts w:ascii="Georgia" w:hAnsi="Georgia"/>
      <w:color w:val="000000" w:themeColor="text1"/>
      <w:sz w:val="20"/>
      <w:szCs w:val="20"/>
      <w:lang w:bidi="en-US"/>
    </w:rPr>
  </w:style>
  <w:style w:type="paragraph" w:styleId="BalloonText">
    <w:name w:val="Balloon Text"/>
    <w:basedOn w:val="Normal"/>
    <w:link w:val="BalloonTextChar"/>
    <w:uiPriority w:val="99"/>
    <w:semiHidden/>
    <w:unhideWhenUsed/>
    <w:rsid w:val="00756BFD"/>
    <w:rPr>
      <w:rFonts w:ascii="Tahoma" w:hAnsi="Tahoma" w:cs="Tahoma"/>
      <w:sz w:val="16"/>
      <w:szCs w:val="16"/>
    </w:rPr>
  </w:style>
  <w:style w:type="character" w:customStyle="1" w:styleId="BalloonTextChar">
    <w:name w:val="Balloon Text Char"/>
    <w:basedOn w:val="DefaultParagraphFont"/>
    <w:link w:val="BalloonText"/>
    <w:uiPriority w:val="99"/>
    <w:semiHidden/>
    <w:rsid w:val="00756BFD"/>
    <w:rPr>
      <w:rFonts w:ascii="Tahoma" w:hAnsi="Tahoma" w:cs="Tahoma"/>
      <w:sz w:val="16"/>
      <w:szCs w:val="16"/>
    </w:rPr>
  </w:style>
  <w:style w:type="character" w:styleId="Emphasis">
    <w:name w:val="Emphasis"/>
    <w:basedOn w:val="DefaultParagraphFont"/>
    <w:uiPriority w:val="20"/>
    <w:qFormat/>
    <w:rsid w:val="00946C73"/>
    <w:rPr>
      <w:i/>
      <w:iCs/>
    </w:rPr>
  </w:style>
  <w:style w:type="character" w:customStyle="1" w:styleId="Heading1Char">
    <w:name w:val="Heading 1 Char"/>
    <w:basedOn w:val="DefaultParagraphFont"/>
    <w:link w:val="Heading1"/>
    <w:uiPriority w:val="9"/>
    <w:rsid w:val="00756BFD"/>
    <w:rPr>
      <w:rFonts w:eastAsiaTheme="majorEastAsia" w:cstheme="majorBidi"/>
      <w:b/>
      <w:color w:val="352C66"/>
      <w:sz w:val="28"/>
      <w:szCs w:val="28"/>
    </w:rPr>
  </w:style>
  <w:style w:type="paragraph" w:styleId="BodyTextIndent">
    <w:name w:val="Body Text Indent"/>
    <w:basedOn w:val="Normal"/>
    <w:link w:val="BodyTextIndentChar"/>
    <w:qFormat/>
    <w:rsid w:val="00756BFD"/>
    <w:pPr>
      <w:ind w:left="720" w:right="1008"/>
      <w:contextualSpacing/>
    </w:pPr>
    <w:rPr>
      <w:rFonts w:eastAsia="Times New Roman" w:cs="Times New Roman"/>
      <w:szCs w:val="24"/>
    </w:rPr>
  </w:style>
  <w:style w:type="character" w:customStyle="1" w:styleId="BodyTextIndentChar">
    <w:name w:val="Body Text Indent Char"/>
    <w:basedOn w:val="DefaultParagraphFont"/>
    <w:link w:val="BodyTextIndent"/>
    <w:rsid w:val="00756BFD"/>
    <w:rPr>
      <w:rFonts w:ascii="Georgia" w:eastAsia="Times New Roman" w:hAnsi="Georgia" w:cs="Times New Roman"/>
      <w:sz w:val="20"/>
      <w:szCs w:val="24"/>
    </w:rPr>
  </w:style>
  <w:style w:type="paragraph" w:customStyle="1" w:styleId="Bullet1">
    <w:name w:val="Bullet 1"/>
    <w:basedOn w:val="Normal"/>
    <w:qFormat/>
    <w:rsid w:val="00756BFD"/>
    <w:pPr>
      <w:numPr>
        <w:numId w:val="2"/>
      </w:numPr>
      <w:spacing w:before="120" w:after="120"/>
      <w:ind w:left="1224"/>
      <w:contextualSpacing/>
      <w:outlineLvl w:val="2"/>
    </w:pPr>
  </w:style>
  <w:style w:type="numbering" w:customStyle="1" w:styleId="NumberList">
    <w:name w:val="Number List"/>
    <w:basedOn w:val="NoList"/>
    <w:uiPriority w:val="99"/>
    <w:rsid w:val="00756BFD"/>
    <w:pPr>
      <w:numPr>
        <w:numId w:val="8"/>
      </w:numPr>
    </w:pPr>
  </w:style>
  <w:style w:type="paragraph" w:customStyle="1" w:styleId="Bullet2">
    <w:name w:val="Bullet 2"/>
    <w:basedOn w:val="Normal"/>
    <w:qFormat/>
    <w:rsid w:val="00756BFD"/>
    <w:pPr>
      <w:numPr>
        <w:numId w:val="3"/>
      </w:numPr>
      <w:spacing w:before="120" w:after="120"/>
      <w:contextualSpacing/>
    </w:pPr>
    <w:rPr>
      <w:szCs w:val="20"/>
    </w:rPr>
  </w:style>
  <w:style w:type="paragraph" w:customStyle="1" w:styleId="Bullet3">
    <w:name w:val="Bullet 3"/>
    <w:basedOn w:val="Bullet2"/>
    <w:qFormat/>
    <w:rsid w:val="00756BFD"/>
    <w:pPr>
      <w:numPr>
        <w:numId w:val="4"/>
      </w:numPr>
    </w:pPr>
  </w:style>
  <w:style w:type="paragraph" w:customStyle="1" w:styleId="Page2Header">
    <w:name w:val="Page 2 Header"/>
    <w:basedOn w:val="Normal"/>
    <w:link w:val="Page2HeaderChar"/>
    <w:qFormat/>
    <w:rsid w:val="00756BFD"/>
    <w:pPr>
      <w:spacing w:before="600" w:after="600"/>
      <w:jc w:val="right"/>
    </w:pPr>
    <w:rPr>
      <w:rFonts w:ascii="Calibri" w:hAnsi="Calibri" w:cs="Arial"/>
      <w:color w:val="005595"/>
      <w:sz w:val="24"/>
      <w:szCs w:val="32"/>
    </w:rPr>
  </w:style>
  <w:style w:type="character" w:customStyle="1" w:styleId="Page2HeaderChar">
    <w:name w:val="Page 2 Header Char"/>
    <w:basedOn w:val="DefaultParagraphFont"/>
    <w:link w:val="Page2Header"/>
    <w:rsid w:val="00756BFD"/>
    <w:rPr>
      <w:rFonts w:ascii="Calibri" w:hAnsi="Calibri" w:cs="Arial"/>
      <w:color w:val="005595"/>
      <w:sz w:val="24"/>
      <w:szCs w:val="32"/>
    </w:rPr>
  </w:style>
  <w:style w:type="paragraph" w:customStyle="1" w:styleId="CheckBullet">
    <w:name w:val="Check Bullet"/>
    <w:basedOn w:val="Normal"/>
    <w:qFormat/>
    <w:rsid w:val="00946C73"/>
    <w:pPr>
      <w:ind w:left="806" w:hanging="360"/>
      <w:contextualSpacing/>
    </w:pPr>
    <w:rPr>
      <w:szCs w:val="20"/>
    </w:rPr>
  </w:style>
  <w:style w:type="paragraph" w:styleId="Revision">
    <w:name w:val="Revision"/>
    <w:hidden/>
    <w:uiPriority w:val="99"/>
    <w:semiHidden/>
    <w:rsid w:val="00756BFD"/>
    <w:pPr>
      <w:spacing w:after="0" w:line="240" w:lineRule="auto"/>
    </w:pPr>
  </w:style>
  <w:style w:type="character" w:styleId="CommentReference">
    <w:name w:val="annotation reference"/>
    <w:basedOn w:val="DefaultParagraphFont"/>
    <w:uiPriority w:val="99"/>
    <w:semiHidden/>
    <w:unhideWhenUsed/>
    <w:rsid w:val="00756BFD"/>
    <w:rPr>
      <w:sz w:val="16"/>
      <w:szCs w:val="16"/>
    </w:rPr>
  </w:style>
  <w:style w:type="paragraph" w:styleId="CommentText">
    <w:name w:val="annotation text"/>
    <w:basedOn w:val="Normal"/>
    <w:link w:val="CommentTextChar"/>
    <w:uiPriority w:val="99"/>
    <w:semiHidden/>
    <w:unhideWhenUsed/>
    <w:rsid w:val="00756BFD"/>
    <w:rPr>
      <w:color w:val="000000" w:themeColor="text1"/>
    </w:rPr>
  </w:style>
  <w:style w:type="character" w:customStyle="1" w:styleId="CommentTextChar">
    <w:name w:val="Comment Text Char"/>
    <w:basedOn w:val="DefaultParagraphFont"/>
    <w:link w:val="CommentText"/>
    <w:uiPriority w:val="99"/>
    <w:semiHidden/>
    <w:rsid w:val="00756BFD"/>
    <w:rPr>
      <w:rFonts w:ascii="Georgia" w:hAnsi="Georgia"/>
      <w:color w:val="000000" w:themeColor="text1"/>
      <w:sz w:val="20"/>
    </w:rPr>
  </w:style>
  <w:style w:type="paragraph" w:styleId="CommentSubject">
    <w:name w:val="annotation subject"/>
    <w:basedOn w:val="CommentText"/>
    <w:next w:val="CommentText"/>
    <w:link w:val="CommentSubjectChar"/>
    <w:uiPriority w:val="99"/>
    <w:semiHidden/>
    <w:unhideWhenUsed/>
    <w:rsid w:val="00756BFD"/>
    <w:rPr>
      <w:b/>
      <w:bCs/>
    </w:rPr>
  </w:style>
  <w:style w:type="character" w:customStyle="1" w:styleId="CommentSubjectChar">
    <w:name w:val="Comment Subject Char"/>
    <w:basedOn w:val="CommentTextChar"/>
    <w:link w:val="CommentSubject"/>
    <w:uiPriority w:val="99"/>
    <w:semiHidden/>
    <w:rsid w:val="00756BFD"/>
    <w:rPr>
      <w:rFonts w:ascii="Georgia" w:hAnsi="Georgia"/>
      <w:b/>
      <w:bCs/>
      <w:color w:val="000000" w:themeColor="text1"/>
      <w:sz w:val="20"/>
    </w:rPr>
  </w:style>
  <w:style w:type="paragraph" w:styleId="DocumentMap">
    <w:name w:val="Document Map"/>
    <w:basedOn w:val="Normal"/>
    <w:link w:val="DocumentMapChar"/>
    <w:uiPriority w:val="99"/>
    <w:semiHidden/>
    <w:unhideWhenUsed/>
    <w:rsid w:val="00756BFD"/>
    <w:rPr>
      <w:rFonts w:ascii="Tahoma" w:hAnsi="Tahoma" w:cs="Tahoma"/>
      <w:sz w:val="16"/>
      <w:szCs w:val="16"/>
    </w:rPr>
  </w:style>
  <w:style w:type="character" w:customStyle="1" w:styleId="DocumentMapChar">
    <w:name w:val="Document Map Char"/>
    <w:basedOn w:val="DefaultParagraphFont"/>
    <w:link w:val="DocumentMap"/>
    <w:uiPriority w:val="99"/>
    <w:semiHidden/>
    <w:rsid w:val="00756BFD"/>
    <w:rPr>
      <w:rFonts w:ascii="Tahoma" w:hAnsi="Tahoma" w:cs="Tahoma"/>
      <w:sz w:val="16"/>
      <w:szCs w:val="16"/>
    </w:rPr>
  </w:style>
  <w:style w:type="character" w:styleId="FollowedHyperlink">
    <w:name w:val="FollowedHyperlink"/>
    <w:basedOn w:val="DefaultParagraphFont"/>
    <w:uiPriority w:val="99"/>
    <w:semiHidden/>
    <w:unhideWhenUsed/>
    <w:rsid w:val="00756BFD"/>
    <w:rPr>
      <w:color w:val="800080" w:themeColor="followedHyperlink"/>
      <w:u w:val="single"/>
    </w:rPr>
  </w:style>
  <w:style w:type="table" w:customStyle="1" w:styleId="a">
    <w:basedOn w:val="TableNormal"/>
    <w:next w:val="TableNormal"/>
    <w:uiPriority w:val="61"/>
    <w:rsid w:val="00B81DE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756BFD"/>
    <w:rPr>
      <w:rFonts w:eastAsiaTheme="majorEastAsia" w:cstheme="majorBidi"/>
      <w:b/>
      <w:color w:val="352C66"/>
      <w:sz w:val="28"/>
      <w:szCs w:val="28"/>
    </w:rPr>
  </w:style>
  <w:style w:type="paragraph" w:styleId="ListBullet4">
    <w:name w:val="List Bullet 4"/>
    <w:basedOn w:val="Normal"/>
    <w:uiPriority w:val="99"/>
    <w:semiHidden/>
    <w:unhideWhenUsed/>
    <w:rsid w:val="00756BFD"/>
    <w:pPr>
      <w:contextualSpacing/>
    </w:pPr>
  </w:style>
  <w:style w:type="paragraph" w:customStyle="1" w:styleId="TableOverview">
    <w:name w:val="Table Overview"/>
    <w:basedOn w:val="Normal"/>
    <w:link w:val="TableOverviewChar"/>
    <w:qFormat/>
    <w:rsid w:val="00756BFD"/>
    <w:pPr>
      <w:spacing w:before="120" w:line="240" w:lineRule="auto"/>
      <w:ind w:left="288" w:right="288"/>
    </w:pPr>
    <w:rPr>
      <w:rFonts w:cs="Segoe UI"/>
      <w:lang w:bidi="en-US"/>
    </w:rPr>
  </w:style>
  <w:style w:type="character" w:customStyle="1" w:styleId="TableOverviewChar">
    <w:name w:val="Table Overview Char"/>
    <w:basedOn w:val="DefaultParagraphFont"/>
    <w:link w:val="TableOverview"/>
    <w:rsid w:val="00756BFD"/>
    <w:rPr>
      <w:rFonts w:ascii="Georgia" w:hAnsi="Georgia" w:cs="Segoe UI"/>
      <w:sz w:val="20"/>
      <w:lang w:bidi="en-US"/>
    </w:rPr>
  </w:style>
  <w:style w:type="paragraph" w:customStyle="1" w:styleId="Page1Header">
    <w:name w:val="Page 1 Header"/>
    <w:basedOn w:val="Normal"/>
    <w:qFormat/>
    <w:rsid w:val="00756BFD"/>
    <w:pPr>
      <w:tabs>
        <w:tab w:val="center" w:pos="4680"/>
        <w:tab w:val="right" w:pos="9360"/>
      </w:tabs>
      <w:spacing w:before="2000" w:line="240" w:lineRule="auto"/>
    </w:pPr>
    <w:rPr>
      <w:rFonts w:asciiTheme="minorHAnsi" w:hAnsiTheme="minorHAnsi"/>
      <w:b/>
      <w:color w:val="766661"/>
      <w:sz w:val="41"/>
      <w:szCs w:val="41"/>
    </w:rPr>
  </w:style>
  <w:style w:type="character" w:customStyle="1" w:styleId="Heading3Char">
    <w:name w:val="Heading 3 Char"/>
    <w:basedOn w:val="DefaultParagraphFont"/>
    <w:link w:val="Heading3"/>
    <w:uiPriority w:val="9"/>
    <w:rsid w:val="00756BFD"/>
    <w:rPr>
      <w:rFonts w:eastAsiaTheme="majorEastAsia" w:cstheme="majorBidi"/>
      <w:b/>
      <w:bCs/>
      <w:color w:val="352C66"/>
      <w:sz w:val="24"/>
    </w:rPr>
  </w:style>
  <w:style w:type="character" w:customStyle="1" w:styleId="Heading4Char">
    <w:name w:val="Heading 4 Char"/>
    <w:basedOn w:val="DefaultParagraphFont"/>
    <w:link w:val="Heading4"/>
    <w:uiPriority w:val="9"/>
    <w:rsid w:val="00756BFD"/>
    <w:rPr>
      <w:rFonts w:eastAsiaTheme="majorEastAsia" w:cstheme="majorBidi"/>
      <w:b/>
      <w:bCs/>
      <w:iCs/>
      <w:color w:val="352C66"/>
      <w:sz w:val="26"/>
    </w:rPr>
  </w:style>
  <w:style w:type="character" w:customStyle="1" w:styleId="Heading5Char">
    <w:name w:val="Heading 5 Char"/>
    <w:basedOn w:val="DefaultParagraphFont"/>
    <w:link w:val="Heading5"/>
    <w:uiPriority w:val="9"/>
    <w:rsid w:val="00756BFD"/>
    <w:rPr>
      <w:rFonts w:ascii="Georgia" w:eastAsiaTheme="majorEastAsia" w:hAnsi="Georgia" w:cstheme="majorBidi"/>
      <w:b/>
      <w:color w:val="352C66"/>
      <w:sz w:val="20"/>
    </w:rPr>
  </w:style>
  <w:style w:type="character" w:customStyle="1" w:styleId="Heading6Char">
    <w:name w:val="Heading 6 Char"/>
    <w:basedOn w:val="DefaultParagraphFont"/>
    <w:link w:val="Heading6"/>
    <w:uiPriority w:val="9"/>
    <w:rsid w:val="00756BFD"/>
    <w:rPr>
      <w:rFonts w:ascii="Calibri" w:eastAsiaTheme="majorEastAsia" w:hAnsi="Calibri" w:cstheme="majorBidi"/>
      <w:iCs/>
      <w:smallCaps/>
      <w:spacing w:val="40"/>
      <w:sz w:val="32"/>
    </w:rPr>
  </w:style>
  <w:style w:type="character" w:customStyle="1" w:styleId="Heading7Char">
    <w:name w:val="Heading 7 Char"/>
    <w:basedOn w:val="DefaultParagraphFont"/>
    <w:link w:val="Heading7"/>
    <w:uiPriority w:val="9"/>
    <w:rsid w:val="00756BFD"/>
    <w:rPr>
      <w:rFonts w:ascii="Calibri" w:eastAsiaTheme="majorEastAsia" w:hAnsi="Calibri" w:cstheme="majorBidi"/>
      <w:bCs/>
      <w:smallCaps/>
      <w:spacing w:val="40"/>
      <w:sz w:val="32"/>
      <w:szCs w:val="16"/>
    </w:rPr>
  </w:style>
  <w:style w:type="character" w:customStyle="1" w:styleId="Heading8Char">
    <w:name w:val="Heading 8 Char"/>
    <w:basedOn w:val="DefaultParagraphFont"/>
    <w:link w:val="Heading8"/>
    <w:uiPriority w:val="9"/>
    <w:rsid w:val="00756BF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56BFD"/>
    <w:rPr>
      <w:rFonts w:ascii="Calibri" w:eastAsiaTheme="majorEastAsia" w:hAnsi="Calibri" w:cstheme="majorBidi"/>
      <w:b/>
      <w:smallCaps/>
      <w:color w:val="4A442A" w:themeColor="background2" w:themeShade="40"/>
      <w:spacing w:val="20"/>
      <w:sz w:val="20"/>
      <w:szCs w:val="16"/>
      <w:u w:val="single"/>
    </w:rPr>
  </w:style>
  <w:style w:type="paragraph" w:styleId="PlainText">
    <w:name w:val="Plain Text"/>
    <w:basedOn w:val="Normal"/>
    <w:link w:val="PlainTextChar"/>
    <w:uiPriority w:val="99"/>
    <w:semiHidden/>
    <w:unhideWhenUsed/>
    <w:rsid w:val="00756BFD"/>
    <w:rPr>
      <w:rFonts w:ascii="Consolas" w:hAnsi="Consolas" w:cs="Consolas"/>
      <w:sz w:val="21"/>
      <w:szCs w:val="21"/>
    </w:rPr>
  </w:style>
  <w:style w:type="character" w:customStyle="1" w:styleId="PlainTextChar">
    <w:name w:val="Plain Text Char"/>
    <w:basedOn w:val="DefaultParagraphFont"/>
    <w:link w:val="PlainText"/>
    <w:uiPriority w:val="99"/>
    <w:semiHidden/>
    <w:rsid w:val="00756BFD"/>
    <w:rPr>
      <w:rFonts w:ascii="Consolas" w:hAnsi="Consolas" w:cs="Consolas"/>
      <w:sz w:val="21"/>
      <w:szCs w:val="21"/>
    </w:rPr>
  </w:style>
  <w:style w:type="paragraph" w:customStyle="1" w:styleId="TableBullet2">
    <w:name w:val="Table Bullet 2"/>
    <w:basedOn w:val="Normal"/>
    <w:qFormat/>
    <w:rsid w:val="00756BFD"/>
    <w:pPr>
      <w:numPr>
        <w:numId w:val="19"/>
      </w:numPr>
      <w:spacing w:before="60" w:after="60" w:line="240" w:lineRule="auto"/>
      <w:ind w:left="936"/>
    </w:pPr>
    <w:rPr>
      <w:color w:val="000000" w:themeColor="text1"/>
      <w:szCs w:val="20"/>
      <w:lang w:bidi="en-US"/>
    </w:rPr>
  </w:style>
  <w:style w:type="table" w:styleId="TableGrid">
    <w:name w:val="Table Grid"/>
    <w:basedOn w:val="TableNormal"/>
    <w:uiPriority w:val="59"/>
    <w:rsid w:val="00756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1">
    <w:name w:val="Table Heading 1"/>
    <w:basedOn w:val="Normal"/>
    <w:next w:val="Normal"/>
    <w:link w:val="TableHeading1Char"/>
    <w:rsid w:val="00756BFD"/>
    <w:pPr>
      <w:spacing w:before="120" w:after="120" w:line="240" w:lineRule="auto"/>
      <w:jc w:val="center"/>
      <w:outlineLvl w:val="0"/>
    </w:pPr>
    <w:rPr>
      <w:rFonts w:asciiTheme="minorHAnsi" w:eastAsiaTheme="majorEastAsia" w:hAnsiTheme="minorHAnsi" w:cstheme="majorBidi"/>
      <w:b/>
      <w:bCs/>
      <w:color w:val="FFFFFF" w:themeColor="background1"/>
      <w:sz w:val="28"/>
      <w:szCs w:val="16"/>
    </w:rPr>
  </w:style>
  <w:style w:type="character" w:customStyle="1" w:styleId="TableHeading1Char">
    <w:name w:val="Table Heading 1 Char"/>
    <w:basedOn w:val="DefaultParagraphFont"/>
    <w:link w:val="TableHeading1"/>
    <w:rsid w:val="00756BFD"/>
    <w:rPr>
      <w:rFonts w:eastAsiaTheme="majorEastAsia" w:cstheme="majorBidi"/>
      <w:b/>
      <w:bCs/>
      <w:color w:val="FFFFFF" w:themeColor="background1"/>
      <w:sz w:val="28"/>
      <w:szCs w:val="16"/>
    </w:rPr>
  </w:style>
  <w:style w:type="paragraph" w:customStyle="1" w:styleId="Objectivebullet">
    <w:name w:val="Objective bullet"/>
    <w:basedOn w:val="Normal"/>
    <w:link w:val="ObjectivebulletChar"/>
    <w:qFormat/>
    <w:rsid w:val="00370CE8"/>
    <w:pPr>
      <w:ind w:left="936" w:hanging="360"/>
      <w:contextualSpacing/>
    </w:pPr>
    <w:rPr>
      <w:i/>
      <w:color w:val="000000" w:themeColor="text1"/>
      <w:szCs w:val="20"/>
      <w:lang w:bidi="en-US"/>
    </w:rPr>
  </w:style>
  <w:style w:type="character" w:customStyle="1" w:styleId="ObjectivebulletChar">
    <w:name w:val="Objective bullet Char"/>
    <w:basedOn w:val="DefaultParagraphFont"/>
    <w:link w:val="Objectivebullet"/>
    <w:rsid w:val="00370CE8"/>
    <w:rPr>
      <w:rFonts w:ascii="Georgia" w:hAnsi="Georgia"/>
      <w:i/>
      <w:color w:val="000000" w:themeColor="text1"/>
      <w:sz w:val="20"/>
      <w:szCs w:val="20"/>
      <w:lang w:bidi="en-US"/>
    </w:rPr>
  </w:style>
  <w:style w:type="table" w:styleId="LightGrid-Accent5">
    <w:name w:val="Light Grid Accent 5"/>
    <w:basedOn w:val="TableNormal"/>
    <w:uiPriority w:val="62"/>
    <w:rsid w:val="00756BF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odeExample">
    <w:name w:val="Code Example"/>
    <w:basedOn w:val="Normal"/>
    <w:autoRedefine/>
    <w:qFormat/>
    <w:rsid w:val="00756BFD"/>
    <w:pPr>
      <w:keepNext/>
      <w:framePr w:w="9965" w:wrap="around" w:vAnchor="text" w:hAnchor="page" w:x="1201" w:y="334" w:anchorLock="1"/>
      <w:pBdr>
        <w:left w:val="single" w:sz="8" w:space="6" w:color="F26522"/>
        <w:right w:val="single" w:sz="8" w:space="6" w:color="F26522"/>
      </w:pBdr>
      <w:shd w:val="clear" w:color="auto" w:fill="FFFFFF" w:themeFill="background1"/>
      <w:spacing w:before="240" w:after="240" w:line="240" w:lineRule="auto"/>
      <w:ind w:left="1440" w:right="1440"/>
      <w:contextualSpacing/>
    </w:pPr>
    <w:rPr>
      <w:rFonts w:ascii="Courier New" w:hAnsi="Courier New"/>
      <w:color w:val="766661"/>
      <w:szCs w:val="20"/>
    </w:rPr>
  </w:style>
  <w:style w:type="character" w:styleId="HTMLTypewriter">
    <w:name w:val="HTML Typewriter"/>
    <w:basedOn w:val="DefaultParagraphFont"/>
    <w:uiPriority w:val="99"/>
    <w:semiHidden/>
    <w:unhideWhenUsed/>
    <w:rsid w:val="00756BFD"/>
    <w:rPr>
      <w:rFonts w:ascii="Courier New" w:eastAsia="Times New Roman" w:hAnsi="Courier New" w:cs="Courier New"/>
      <w:sz w:val="20"/>
      <w:szCs w:val="20"/>
    </w:rPr>
  </w:style>
  <w:style w:type="table" w:styleId="LightShading-Accent5">
    <w:name w:val="Light Shading Accent 5"/>
    <w:basedOn w:val="TableNormal"/>
    <w:uiPriority w:val="60"/>
    <w:rsid w:val="00756B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756B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56BFD"/>
    <w:rPr>
      <w:color w:val="352C66"/>
      <w:u w:val="single"/>
    </w:rPr>
  </w:style>
  <w:style w:type="character" w:styleId="PlaceholderText">
    <w:name w:val="Placeholder Text"/>
    <w:basedOn w:val="DefaultParagraphFont"/>
    <w:uiPriority w:val="99"/>
    <w:semiHidden/>
    <w:rsid w:val="00756BFD"/>
    <w:rPr>
      <w:color w:val="808080"/>
    </w:rPr>
  </w:style>
  <w:style w:type="paragraph" w:customStyle="1" w:styleId="KeyPointsBullet">
    <w:name w:val="Key Points Bullet"/>
    <w:basedOn w:val="Normal"/>
    <w:qFormat/>
    <w:rsid w:val="00756BFD"/>
    <w:pPr>
      <w:numPr>
        <w:numId w:val="6"/>
      </w:numPr>
      <w:spacing w:before="60"/>
    </w:pPr>
    <w:rPr>
      <w:szCs w:val="20"/>
    </w:rPr>
  </w:style>
  <w:style w:type="table" w:customStyle="1" w:styleId="1">
    <w:name w:val="1"/>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756B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56BFD"/>
    <w:rPr>
      <w:i/>
      <w:iCs/>
    </w:rPr>
  </w:style>
  <w:style w:type="paragraph" w:customStyle="1" w:styleId="KeyPointsNumber">
    <w:name w:val="Key Points Number"/>
    <w:basedOn w:val="Normal"/>
    <w:qFormat/>
    <w:rsid w:val="00756BFD"/>
    <w:pPr>
      <w:numPr>
        <w:numId w:val="7"/>
      </w:numPr>
      <w:ind w:left="907"/>
      <w:contextualSpacing/>
    </w:pPr>
    <w:rPr>
      <w:szCs w:val="20"/>
    </w:rPr>
  </w:style>
  <w:style w:type="table" w:customStyle="1" w:styleId="LightGrid-Accent11">
    <w:name w:val="Light Grid - Accent 11"/>
    <w:basedOn w:val="TableNormal"/>
    <w:uiPriority w:val="62"/>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756B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756BF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756BF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56B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Bullet3">
    <w:name w:val="List Bullet 3"/>
    <w:basedOn w:val="Normal"/>
    <w:uiPriority w:val="99"/>
    <w:semiHidden/>
    <w:unhideWhenUsed/>
    <w:rsid w:val="00756BFD"/>
  </w:style>
  <w:style w:type="paragraph" w:customStyle="1" w:styleId="TableBullet">
    <w:name w:val="Table Bullet"/>
    <w:basedOn w:val="Normal"/>
    <w:autoRedefine/>
    <w:qFormat/>
    <w:rsid w:val="00186B58"/>
    <w:pPr>
      <w:spacing w:before="120" w:line="240" w:lineRule="auto"/>
    </w:pPr>
    <w:rPr>
      <w:color w:val="000000" w:themeColor="text1"/>
    </w:rPr>
  </w:style>
  <w:style w:type="paragraph" w:customStyle="1" w:styleId="TableBullet3">
    <w:name w:val="Table Bullet 3"/>
    <w:basedOn w:val="Normal"/>
    <w:qFormat/>
    <w:rsid w:val="00756BFD"/>
    <w:pPr>
      <w:numPr>
        <w:numId w:val="20"/>
      </w:numPr>
      <w:spacing w:before="60" w:after="60" w:line="240" w:lineRule="auto"/>
      <w:ind w:left="1368"/>
    </w:pPr>
    <w:rPr>
      <w:color w:val="000000" w:themeColor="text1"/>
      <w:szCs w:val="20"/>
      <w:lang w:bidi="en-US"/>
    </w:rPr>
  </w:style>
  <w:style w:type="paragraph" w:customStyle="1" w:styleId="TableHeading2">
    <w:name w:val="Table Heading 2"/>
    <w:basedOn w:val="Normal"/>
    <w:link w:val="TableHeading2Char"/>
    <w:qFormat/>
    <w:rsid w:val="00756BFD"/>
    <w:pPr>
      <w:spacing w:before="120" w:after="120" w:line="240" w:lineRule="auto"/>
      <w:jc w:val="center"/>
    </w:pPr>
    <w:rPr>
      <w:rFonts w:asciiTheme="minorHAnsi" w:eastAsiaTheme="majorEastAsia" w:hAnsiTheme="minorHAnsi" w:cstheme="majorBidi"/>
      <w:b/>
      <w:bCs/>
      <w:color w:val="000000" w:themeColor="text1"/>
      <w:sz w:val="24"/>
      <w:szCs w:val="16"/>
    </w:rPr>
  </w:style>
  <w:style w:type="character" w:customStyle="1" w:styleId="TableHeading2Char">
    <w:name w:val="Table Heading 2 Char"/>
    <w:basedOn w:val="DefaultParagraphFont"/>
    <w:link w:val="TableHeading2"/>
    <w:rsid w:val="00756BFD"/>
    <w:rPr>
      <w:rFonts w:eastAsiaTheme="majorEastAsia" w:cstheme="majorBidi"/>
      <w:b/>
      <w:bCs/>
      <w:color w:val="000000" w:themeColor="text1"/>
      <w:sz w:val="24"/>
      <w:szCs w:val="16"/>
    </w:rPr>
  </w:style>
  <w:style w:type="paragraph" w:customStyle="1" w:styleId="TableIndent">
    <w:name w:val="Table Indent"/>
    <w:basedOn w:val="TableBullet"/>
    <w:next w:val="TableBullet"/>
    <w:qFormat/>
    <w:rsid w:val="00186B58"/>
    <w:pPr>
      <w:spacing w:after="60"/>
      <w:ind w:left="432"/>
    </w:pPr>
    <w:rPr>
      <w:lang w:bidi="en-US"/>
    </w:rPr>
  </w:style>
  <w:style w:type="paragraph" w:customStyle="1" w:styleId="TableNote">
    <w:name w:val="Table Note"/>
    <w:basedOn w:val="Normal"/>
    <w:qFormat/>
    <w:rsid w:val="00756BFD"/>
    <w:pPr>
      <w:framePr w:wrap="around" w:vAnchor="text" w:hAnchor="text" w:y="1"/>
      <w:pBdr>
        <w:top w:val="single" w:sz="4" w:space="4" w:color="352C66" w:shadow="1"/>
        <w:left w:val="single" w:sz="4" w:space="4" w:color="352C66" w:shadow="1"/>
        <w:bottom w:val="single" w:sz="4" w:space="4" w:color="352C66" w:shadow="1"/>
        <w:right w:val="single" w:sz="4" w:space="4" w:color="352C66" w:shadow="1"/>
      </w:pBdr>
      <w:spacing w:before="120"/>
      <w:ind w:left="720" w:right="432" w:hanging="288"/>
    </w:pPr>
    <w:rPr>
      <w:rFonts w:eastAsiaTheme="minorEastAsia"/>
      <w:color w:val="766661"/>
      <w:sz w:val="18"/>
    </w:rPr>
  </w:style>
  <w:style w:type="paragraph" w:styleId="Header">
    <w:name w:val="header"/>
    <w:basedOn w:val="Normal"/>
    <w:link w:val="HeaderChar"/>
    <w:uiPriority w:val="99"/>
    <w:unhideWhenUsed/>
    <w:rsid w:val="00756B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BFD"/>
    <w:rPr>
      <w:rFonts w:ascii="Georgia" w:hAnsi="Georgia"/>
      <w:sz w:val="20"/>
    </w:rPr>
  </w:style>
  <w:style w:type="paragraph" w:styleId="Footer">
    <w:name w:val="footer"/>
    <w:basedOn w:val="Normal"/>
    <w:link w:val="FooterChar"/>
    <w:uiPriority w:val="99"/>
    <w:unhideWhenUsed/>
    <w:rsid w:val="00756B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BFD"/>
    <w:rPr>
      <w:rFonts w:ascii="Georgia" w:hAnsi="Georgia"/>
      <w:sz w:val="20"/>
    </w:rPr>
  </w:style>
  <w:style w:type="paragraph" w:styleId="ListParagraph">
    <w:name w:val="List Paragraph"/>
    <w:basedOn w:val="Normal"/>
    <w:uiPriority w:val="34"/>
    <w:qFormat/>
    <w:rsid w:val="00257E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47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
    <w:name w:val="2"/>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ObjectiveBullet1">
    <w:name w:val="Objective Bullet 1"/>
    <w:basedOn w:val="Normal"/>
    <w:link w:val="ObjectiveBullet1Char"/>
    <w:qFormat/>
    <w:rsid w:val="00756BFD"/>
    <w:pPr>
      <w:ind w:left="720"/>
      <w:contextualSpacing/>
    </w:pPr>
    <w:rPr>
      <w:i/>
      <w:color w:val="000000" w:themeColor="text1"/>
      <w:szCs w:val="20"/>
      <w:lang w:bidi="en-US"/>
    </w:rPr>
  </w:style>
  <w:style w:type="character" w:customStyle="1" w:styleId="ObjectiveBullet1Char">
    <w:name w:val="Objective Bullet 1 Char"/>
    <w:basedOn w:val="DefaultParagraphFont"/>
    <w:link w:val="ObjectiveBullet1"/>
    <w:rsid w:val="00756BFD"/>
    <w:rPr>
      <w:rFonts w:ascii="Georgia" w:hAnsi="Georgia"/>
      <w:i/>
      <w:color w:val="000000" w:themeColor="text1"/>
      <w:sz w:val="20"/>
      <w:szCs w:val="20"/>
      <w:lang w:bidi="en-US"/>
    </w:rPr>
  </w:style>
  <w:style w:type="paragraph" w:customStyle="1" w:styleId="TableBullet1">
    <w:name w:val="Table Bullet 1"/>
    <w:basedOn w:val="Normal"/>
    <w:autoRedefine/>
    <w:qFormat/>
    <w:rsid w:val="00756BFD"/>
    <w:pPr>
      <w:numPr>
        <w:numId w:val="18"/>
      </w:numPr>
      <w:spacing w:before="120" w:line="240" w:lineRule="auto"/>
      <w:ind w:left="576" w:hanging="288"/>
    </w:pPr>
    <w:rPr>
      <w:color w:val="000000" w:themeColor="text1"/>
    </w:rPr>
  </w:style>
  <w:style w:type="paragraph" w:customStyle="1" w:styleId="Note">
    <w:name w:val="Note"/>
    <w:basedOn w:val="Normal"/>
    <w:qFormat/>
    <w:rsid w:val="00756BFD"/>
    <w:pPr>
      <w:keepNext/>
      <w:framePr w:wrap="notBeside" w:vAnchor="text" w:hAnchor="text" w:y="1"/>
      <w:pBdr>
        <w:top w:val="single" w:sz="6" w:space="6" w:color="352C66" w:shadow="1"/>
        <w:left w:val="single" w:sz="6" w:space="4" w:color="352C66" w:shadow="1"/>
        <w:bottom w:val="single" w:sz="6" w:space="6" w:color="352C66" w:shadow="1"/>
        <w:right w:val="single" w:sz="6" w:space="4" w:color="352C66" w:shadow="1"/>
      </w:pBdr>
      <w:spacing w:before="120" w:after="120" w:line="240" w:lineRule="auto"/>
      <w:ind w:left="1584" w:right="864" w:hanging="720"/>
      <w:contextualSpacing/>
    </w:pPr>
    <w:rPr>
      <w:rFonts w:eastAsiaTheme="minorEastAsia"/>
      <w:color w:val="766661"/>
    </w:rPr>
  </w:style>
  <w:style w:type="paragraph" w:customStyle="1" w:styleId="ObjectiveBullet2">
    <w:name w:val="Objective Bullet 2"/>
    <w:basedOn w:val="Normal"/>
    <w:rsid w:val="00756BFD"/>
    <w:pPr>
      <w:spacing w:before="120" w:line="240" w:lineRule="auto"/>
      <w:ind w:left="1152"/>
      <w:contextualSpacing/>
    </w:pPr>
    <w:rPr>
      <w:i/>
      <w:color w:val="000000" w:themeColor="text1"/>
      <w:szCs w:val="20"/>
      <w:lang w:bidi="en-US"/>
    </w:rPr>
  </w:style>
  <w:style w:type="character" w:styleId="Strong">
    <w:name w:val="Strong"/>
    <w:basedOn w:val="DefaultParagraphFont"/>
    <w:uiPriority w:val="22"/>
    <w:qFormat/>
    <w:rsid w:val="00DD64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56BFD"/>
    <w:pPr>
      <w:spacing w:before="300" w:after="0"/>
    </w:pPr>
    <w:rPr>
      <w:rFonts w:ascii="Georgia" w:hAnsi="Georgia"/>
      <w:sz w:val="20"/>
    </w:rPr>
  </w:style>
  <w:style w:type="paragraph" w:styleId="Heading1">
    <w:name w:val="heading 1"/>
    <w:basedOn w:val="Heading2"/>
    <w:next w:val="Normal"/>
    <w:link w:val="Heading1Char"/>
    <w:autoRedefine/>
    <w:uiPriority w:val="9"/>
    <w:qFormat/>
    <w:rsid w:val="00756BFD"/>
    <w:pPr>
      <w:spacing w:before="600"/>
      <w:outlineLvl w:val="0"/>
    </w:pPr>
  </w:style>
  <w:style w:type="paragraph" w:styleId="Heading2">
    <w:name w:val="heading 2"/>
    <w:basedOn w:val="Normal"/>
    <w:next w:val="Normal"/>
    <w:link w:val="Heading2Char"/>
    <w:uiPriority w:val="9"/>
    <w:unhideWhenUsed/>
    <w:qFormat/>
    <w:rsid w:val="00756BFD"/>
    <w:pPr>
      <w:spacing w:line="240" w:lineRule="auto"/>
      <w:contextualSpacing/>
      <w:outlineLvl w:val="1"/>
    </w:pPr>
    <w:rPr>
      <w:rFonts w:asciiTheme="minorHAnsi" w:eastAsiaTheme="majorEastAsia" w:hAnsiTheme="minorHAnsi" w:cstheme="majorBidi"/>
      <w:b/>
      <w:color w:val="352C66"/>
      <w:sz w:val="28"/>
      <w:szCs w:val="28"/>
    </w:rPr>
  </w:style>
  <w:style w:type="paragraph" w:styleId="Heading3">
    <w:name w:val="heading 3"/>
    <w:basedOn w:val="Normal"/>
    <w:next w:val="Normal"/>
    <w:link w:val="Heading3Char"/>
    <w:uiPriority w:val="9"/>
    <w:unhideWhenUsed/>
    <w:rsid w:val="00756BFD"/>
    <w:pPr>
      <w:keepNext/>
      <w:keepLines/>
      <w:outlineLvl w:val="2"/>
    </w:pPr>
    <w:rPr>
      <w:rFonts w:asciiTheme="minorHAnsi" w:eastAsiaTheme="majorEastAsia" w:hAnsiTheme="minorHAnsi" w:cstheme="majorBidi"/>
      <w:b/>
      <w:bCs/>
      <w:color w:val="352C66"/>
      <w:sz w:val="24"/>
    </w:rPr>
  </w:style>
  <w:style w:type="paragraph" w:styleId="Heading4">
    <w:name w:val="heading 4"/>
    <w:basedOn w:val="Normal"/>
    <w:next w:val="Normal"/>
    <w:link w:val="Heading4Char"/>
    <w:uiPriority w:val="9"/>
    <w:unhideWhenUsed/>
    <w:rsid w:val="00756BFD"/>
    <w:pPr>
      <w:keepNext/>
      <w:keepLines/>
      <w:outlineLvl w:val="3"/>
    </w:pPr>
    <w:rPr>
      <w:rFonts w:asciiTheme="minorHAnsi" w:eastAsiaTheme="majorEastAsia" w:hAnsiTheme="minorHAnsi" w:cstheme="majorBidi"/>
      <w:b/>
      <w:bCs/>
      <w:iCs/>
      <w:color w:val="352C66"/>
      <w:sz w:val="26"/>
    </w:rPr>
  </w:style>
  <w:style w:type="paragraph" w:styleId="Heading5">
    <w:name w:val="heading 5"/>
    <w:basedOn w:val="Normal"/>
    <w:next w:val="Normal"/>
    <w:link w:val="Heading5Char"/>
    <w:uiPriority w:val="9"/>
    <w:unhideWhenUsed/>
    <w:rsid w:val="00756BFD"/>
    <w:pPr>
      <w:keepNext/>
      <w:keepLines/>
      <w:spacing w:before="200" w:after="240"/>
      <w:outlineLvl w:val="4"/>
    </w:pPr>
    <w:rPr>
      <w:rFonts w:eastAsiaTheme="majorEastAsia" w:cstheme="majorBidi"/>
      <w:b/>
      <w:color w:val="352C66"/>
    </w:rPr>
  </w:style>
  <w:style w:type="paragraph" w:styleId="Heading6">
    <w:name w:val="heading 6"/>
    <w:basedOn w:val="Normal"/>
    <w:next w:val="Normal"/>
    <w:link w:val="Heading6Char"/>
    <w:uiPriority w:val="9"/>
    <w:unhideWhenUsed/>
    <w:rsid w:val="00756BFD"/>
    <w:pPr>
      <w:keepNext/>
      <w:keepLines/>
      <w:spacing w:before="200"/>
      <w:jc w:val="right"/>
      <w:outlineLvl w:val="5"/>
    </w:pPr>
    <w:rPr>
      <w:rFonts w:ascii="Calibri" w:eastAsiaTheme="majorEastAsia" w:hAnsi="Calibri" w:cstheme="majorBidi"/>
      <w:iCs/>
      <w:smallCaps/>
      <w:spacing w:val="40"/>
      <w:sz w:val="32"/>
    </w:rPr>
  </w:style>
  <w:style w:type="paragraph" w:styleId="Heading7">
    <w:name w:val="heading 7"/>
    <w:basedOn w:val="Normal"/>
    <w:next w:val="Normal"/>
    <w:link w:val="Heading7Char"/>
    <w:uiPriority w:val="9"/>
    <w:unhideWhenUsed/>
    <w:rsid w:val="00756BFD"/>
    <w:pPr>
      <w:pBdr>
        <w:bottom w:val="dotted" w:sz="8" w:space="1" w:color="938953" w:themeColor="background2" w:themeShade="7F"/>
      </w:pBdr>
      <w:spacing w:before="200" w:after="100"/>
      <w:jc w:val="center"/>
      <w:outlineLvl w:val="6"/>
    </w:pPr>
    <w:rPr>
      <w:rFonts w:ascii="Calibri" w:eastAsiaTheme="majorEastAsia" w:hAnsi="Calibri" w:cstheme="majorBidi"/>
      <w:bCs/>
      <w:smallCaps/>
      <w:spacing w:val="40"/>
      <w:sz w:val="32"/>
      <w:szCs w:val="16"/>
    </w:rPr>
  </w:style>
  <w:style w:type="paragraph" w:styleId="Heading8">
    <w:name w:val="heading 8"/>
    <w:basedOn w:val="Normal"/>
    <w:next w:val="Normal"/>
    <w:link w:val="Heading8Char"/>
    <w:uiPriority w:val="9"/>
    <w:unhideWhenUsed/>
    <w:rsid w:val="00756BF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rsid w:val="00756BFD"/>
    <w:pPr>
      <w:spacing w:before="240"/>
      <w:outlineLvl w:val="8"/>
    </w:pPr>
    <w:rPr>
      <w:rFonts w:ascii="Calibri" w:eastAsiaTheme="majorEastAsia" w:hAnsi="Calibri" w:cstheme="majorBidi"/>
      <w:b/>
      <w:smallCaps/>
      <w:color w:val="4A442A" w:themeColor="background2" w:themeShade="40"/>
      <w:spacing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qFormat/>
    <w:rsid w:val="00756BFD"/>
    <w:pPr>
      <w:spacing w:before="120" w:after="120"/>
    </w:pPr>
    <w:rPr>
      <w:rFonts w:ascii="Georgia" w:hAnsi="Georgia"/>
      <w:color w:val="000000" w:themeColor="text1"/>
      <w:sz w:val="20"/>
      <w:szCs w:val="20"/>
    </w:rPr>
  </w:style>
  <w:style w:type="character" w:customStyle="1" w:styleId="TabletextChar">
    <w:name w:val="Table text Char"/>
    <w:basedOn w:val="DefaultParagraphFont"/>
    <w:link w:val="Tabletext"/>
    <w:rsid w:val="00756BFD"/>
    <w:rPr>
      <w:rFonts w:ascii="Georgia" w:hAnsi="Georgia"/>
      <w:color w:val="000000" w:themeColor="text1"/>
      <w:sz w:val="20"/>
      <w:szCs w:val="20"/>
    </w:rPr>
  </w:style>
  <w:style w:type="paragraph" w:customStyle="1" w:styleId="Tablenumber">
    <w:name w:val="Table number"/>
    <w:basedOn w:val="Tabletext"/>
    <w:link w:val="TablenumberChar"/>
    <w:qFormat/>
    <w:rsid w:val="00756BFD"/>
    <w:pPr>
      <w:numPr>
        <w:numId w:val="1"/>
      </w:numPr>
      <w:spacing w:line="240" w:lineRule="auto"/>
    </w:pPr>
    <w:rPr>
      <w:lang w:bidi="en-US"/>
    </w:rPr>
  </w:style>
  <w:style w:type="character" w:customStyle="1" w:styleId="TablenumberChar">
    <w:name w:val="Table number Char"/>
    <w:basedOn w:val="TabletextChar"/>
    <w:link w:val="Tablenumber"/>
    <w:rsid w:val="00756BFD"/>
    <w:rPr>
      <w:rFonts w:ascii="Georgia" w:hAnsi="Georgia"/>
      <w:color w:val="000000" w:themeColor="text1"/>
      <w:sz w:val="20"/>
      <w:szCs w:val="20"/>
      <w:lang w:bidi="en-US"/>
    </w:rPr>
  </w:style>
  <w:style w:type="paragraph" w:styleId="BalloonText">
    <w:name w:val="Balloon Text"/>
    <w:basedOn w:val="Normal"/>
    <w:link w:val="BalloonTextChar"/>
    <w:uiPriority w:val="99"/>
    <w:semiHidden/>
    <w:unhideWhenUsed/>
    <w:rsid w:val="00756BFD"/>
    <w:rPr>
      <w:rFonts w:ascii="Tahoma" w:hAnsi="Tahoma" w:cs="Tahoma"/>
      <w:sz w:val="16"/>
      <w:szCs w:val="16"/>
    </w:rPr>
  </w:style>
  <w:style w:type="character" w:customStyle="1" w:styleId="BalloonTextChar">
    <w:name w:val="Balloon Text Char"/>
    <w:basedOn w:val="DefaultParagraphFont"/>
    <w:link w:val="BalloonText"/>
    <w:uiPriority w:val="99"/>
    <w:semiHidden/>
    <w:rsid w:val="00756BFD"/>
    <w:rPr>
      <w:rFonts w:ascii="Tahoma" w:hAnsi="Tahoma" w:cs="Tahoma"/>
      <w:sz w:val="16"/>
      <w:szCs w:val="16"/>
    </w:rPr>
  </w:style>
  <w:style w:type="character" w:styleId="Emphasis">
    <w:name w:val="Emphasis"/>
    <w:basedOn w:val="DefaultParagraphFont"/>
    <w:uiPriority w:val="20"/>
    <w:qFormat/>
    <w:rsid w:val="00946C73"/>
    <w:rPr>
      <w:i/>
      <w:iCs/>
    </w:rPr>
  </w:style>
  <w:style w:type="character" w:customStyle="1" w:styleId="Heading1Char">
    <w:name w:val="Heading 1 Char"/>
    <w:basedOn w:val="DefaultParagraphFont"/>
    <w:link w:val="Heading1"/>
    <w:uiPriority w:val="9"/>
    <w:rsid w:val="00756BFD"/>
    <w:rPr>
      <w:rFonts w:eastAsiaTheme="majorEastAsia" w:cstheme="majorBidi"/>
      <w:b/>
      <w:color w:val="352C66"/>
      <w:sz w:val="28"/>
      <w:szCs w:val="28"/>
    </w:rPr>
  </w:style>
  <w:style w:type="paragraph" w:styleId="BodyTextIndent">
    <w:name w:val="Body Text Indent"/>
    <w:basedOn w:val="Normal"/>
    <w:link w:val="BodyTextIndentChar"/>
    <w:qFormat/>
    <w:rsid w:val="00756BFD"/>
    <w:pPr>
      <w:ind w:left="720" w:right="1008"/>
      <w:contextualSpacing/>
    </w:pPr>
    <w:rPr>
      <w:rFonts w:eastAsia="Times New Roman" w:cs="Times New Roman"/>
      <w:szCs w:val="24"/>
    </w:rPr>
  </w:style>
  <w:style w:type="character" w:customStyle="1" w:styleId="BodyTextIndentChar">
    <w:name w:val="Body Text Indent Char"/>
    <w:basedOn w:val="DefaultParagraphFont"/>
    <w:link w:val="BodyTextIndent"/>
    <w:rsid w:val="00756BFD"/>
    <w:rPr>
      <w:rFonts w:ascii="Georgia" w:eastAsia="Times New Roman" w:hAnsi="Georgia" w:cs="Times New Roman"/>
      <w:sz w:val="20"/>
      <w:szCs w:val="24"/>
    </w:rPr>
  </w:style>
  <w:style w:type="paragraph" w:customStyle="1" w:styleId="Bullet1">
    <w:name w:val="Bullet 1"/>
    <w:basedOn w:val="Normal"/>
    <w:qFormat/>
    <w:rsid w:val="00756BFD"/>
    <w:pPr>
      <w:numPr>
        <w:numId w:val="2"/>
      </w:numPr>
      <w:spacing w:before="120" w:after="120"/>
      <w:ind w:left="1224"/>
      <w:contextualSpacing/>
      <w:outlineLvl w:val="2"/>
    </w:pPr>
  </w:style>
  <w:style w:type="numbering" w:customStyle="1" w:styleId="NumberList">
    <w:name w:val="Number List"/>
    <w:basedOn w:val="NoList"/>
    <w:uiPriority w:val="99"/>
    <w:rsid w:val="00756BFD"/>
    <w:pPr>
      <w:numPr>
        <w:numId w:val="8"/>
      </w:numPr>
    </w:pPr>
  </w:style>
  <w:style w:type="paragraph" w:customStyle="1" w:styleId="Bullet2">
    <w:name w:val="Bullet 2"/>
    <w:basedOn w:val="Normal"/>
    <w:qFormat/>
    <w:rsid w:val="00756BFD"/>
    <w:pPr>
      <w:numPr>
        <w:numId w:val="3"/>
      </w:numPr>
      <w:spacing w:before="120" w:after="120"/>
      <w:contextualSpacing/>
    </w:pPr>
    <w:rPr>
      <w:szCs w:val="20"/>
    </w:rPr>
  </w:style>
  <w:style w:type="paragraph" w:customStyle="1" w:styleId="Bullet3">
    <w:name w:val="Bullet 3"/>
    <w:basedOn w:val="Bullet2"/>
    <w:qFormat/>
    <w:rsid w:val="00756BFD"/>
    <w:pPr>
      <w:numPr>
        <w:numId w:val="4"/>
      </w:numPr>
    </w:pPr>
  </w:style>
  <w:style w:type="paragraph" w:customStyle="1" w:styleId="Page2Header">
    <w:name w:val="Page 2 Header"/>
    <w:basedOn w:val="Normal"/>
    <w:link w:val="Page2HeaderChar"/>
    <w:qFormat/>
    <w:rsid w:val="00756BFD"/>
    <w:pPr>
      <w:spacing w:before="600" w:after="600"/>
      <w:jc w:val="right"/>
    </w:pPr>
    <w:rPr>
      <w:rFonts w:ascii="Calibri" w:hAnsi="Calibri" w:cs="Arial"/>
      <w:color w:val="005595"/>
      <w:sz w:val="24"/>
      <w:szCs w:val="32"/>
    </w:rPr>
  </w:style>
  <w:style w:type="character" w:customStyle="1" w:styleId="Page2HeaderChar">
    <w:name w:val="Page 2 Header Char"/>
    <w:basedOn w:val="DefaultParagraphFont"/>
    <w:link w:val="Page2Header"/>
    <w:rsid w:val="00756BFD"/>
    <w:rPr>
      <w:rFonts w:ascii="Calibri" w:hAnsi="Calibri" w:cs="Arial"/>
      <w:color w:val="005595"/>
      <w:sz w:val="24"/>
      <w:szCs w:val="32"/>
    </w:rPr>
  </w:style>
  <w:style w:type="paragraph" w:customStyle="1" w:styleId="CheckBullet">
    <w:name w:val="Check Bullet"/>
    <w:basedOn w:val="Normal"/>
    <w:qFormat/>
    <w:rsid w:val="00946C73"/>
    <w:pPr>
      <w:ind w:left="806" w:hanging="360"/>
      <w:contextualSpacing/>
    </w:pPr>
    <w:rPr>
      <w:szCs w:val="20"/>
    </w:rPr>
  </w:style>
  <w:style w:type="paragraph" w:styleId="Revision">
    <w:name w:val="Revision"/>
    <w:hidden/>
    <w:uiPriority w:val="99"/>
    <w:semiHidden/>
    <w:rsid w:val="00756BFD"/>
    <w:pPr>
      <w:spacing w:after="0" w:line="240" w:lineRule="auto"/>
    </w:pPr>
  </w:style>
  <w:style w:type="character" w:styleId="CommentReference">
    <w:name w:val="annotation reference"/>
    <w:basedOn w:val="DefaultParagraphFont"/>
    <w:uiPriority w:val="99"/>
    <w:semiHidden/>
    <w:unhideWhenUsed/>
    <w:rsid w:val="00756BFD"/>
    <w:rPr>
      <w:sz w:val="16"/>
      <w:szCs w:val="16"/>
    </w:rPr>
  </w:style>
  <w:style w:type="paragraph" w:styleId="CommentText">
    <w:name w:val="annotation text"/>
    <w:basedOn w:val="Normal"/>
    <w:link w:val="CommentTextChar"/>
    <w:uiPriority w:val="99"/>
    <w:semiHidden/>
    <w:unhideWhenUsed/>
    <w:rsid w:val="00756BFD"/>
    <w:rPr>
      <w:color w:val="000000" w:themeColor="text1"/>
    </w:rPr>
  </w:style>
  <w:style w:type="character" w:customStyle="1" w:styleId="CommentTextChar">
    <w:name w:val="Comment Text Char"/>
    <w:basedOn w:val="DefaultParagraphFont"/>
    <w:link w:val="CommentText"/>
    <w:uiPriority w:val="99"/>
    <w:semiHidden/>
    <w:rsid w:val="00756BFD"/>
    <w:rPr>
      <w:rFonts w:ascii="Georgia" w:hAnsi="Georgia"/>
      <w:color w:val="000000" w:themeColor="text1"/>
      <w:sz w:val="20"/>
    </w:rPr>
  </w:style>
  <w:style w:type="paragraph" w:styleId="CommentSubject">
    <w:name w:val="annotation subject"/>
    <w:basedOn w:val="CommentText"/>
    <w:next w:val="CommentText"/>
    <w:link w:val="CommentSubjectChar"/>
    <w:uiPriority w:val="99"/>
    <w:semiHidden/>
    <w:unhideWhenUsed/>
    <w:rsid w:val="00756BFD"/>
    <w:rPr>
      <w:b/>
      <w:bCs/>
    </w:rPr>
  </w:style>
  <w:style w:type="character" w:customStyle="1" w:styleId="CommentSubjectChar">
    <w:name w:val="Comment Subject Char"/>
    <w:basedOn w:val="CommentTextChar"/>
    <w:link w:val="CommentSubject"/>
    <w:uiPriority w:val="99"/>
    <w:semiHidden/>
    <w:rsid w:val="00756BFD"/>
    <w:rPr>
      <w:rFonts w:ascii="Georgia" w:hAnsi="Georgia"/>
      <w:b/>
      <w:bCs/>
      <w:color w:val="000000" w:themeColor="text1"/>
      <w:sz w:val="20"/>
    </w:rPr>
  </w:style>
  <w:style w:type="paragraph" w:styleId="DocumentMap">
    <w:name w:val="Document Map"/>
    <w:basedOn w:val="Normal"/>
    <w:link w:val="DocumentMapChar"/>
    <w:uiPriority w:val="99"/>
    <w:semiHidden/>
    <w:unhideWhenUsed/>
    <w:rsid w:val="00756BFD"/>
    <w:rPr>
      <w:rFonts w:ascii="Tahoma" w:hAnsi="Tahoma" w:cs="Tahoma"/>
      <w:sz w:val="16"/>
      <w:szCs w:val="16"/>
    </w:rPr>
  </w:style>
  <w:style w:type="character" w:customStyle="1" w:styleId="DocumentMapChar">
    <w:name w:val="Document Map Char"/>
    <w:basedOn w:val="DefaultParagraphFont"/>
    <w:link w:val="DocumentMap"/>
    <w:uiPriority w:val="99"/>
    <w:semiHidden/>
    <w:rsid w:val="00756BFD"/>
    <w:rPr>
      <w:rFonts w:ascii="Tahoma" w:hAnsi="Tahoma" w:cs="Tahoma"/>
      <w:sz w:val="16"/>
      <w:szCs w:val="16"/>
    </w:rPr>
  </w:style>
  <w:style w:type="character" w:styleId="FollowedHyperlink">
    <w:name w:val="FollowedHyperlink"/>
    <w:basedOn w:val="DefaultParagraphFont"/>
    <w:uiPriority w:val="99"/>
    <w:semiHidden/>
    <w:unhideWhenUsed/>
    <w:rsid w:val="00756BFD"/>
    <w:rPr>
      <w:color w:val="800080" w:themeColor="followedHyperlink"/>
      <w:u w:val="single"/>
    </w:rPr>
  </w:style>
  <w:style w:type="table" w:customStyle="1" w:styleId="a">
    <w:basedOn w:val="TableNormal"/>
    <w:next w:val="TableNormal"/>
    <w:uiPriority w:val="61"/>
    <w:rsid w:val="00B81DE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756BFD"/>
    <w:rPr>
      <w:rFonts w:eastAsiaTheme="majorEastAsia" w:cstheme="majorBidi"/>
      <w:b/>
      <w:color w:val="352C66"/>
      <w:sz w:val="28"/>
      <w:szCs w:val="28"/>
    </w:rPr>
  </w:style>
  <w:style w:type="paragraph" w:styleId="ListBullet4">
    <w:name w:val="List Bullet 4"/>
    <w:basedOn w:val="Normal"/>
    <w:uiPriority w:val="99"/>
    <w:semiHidden/>
    <w:unhideWhenUsed/>
    <w:rsid w:val="00756BFD"/>
    <w:pPr>
      <w:contextualSpacing/>
    </w:pPr>
  </w:style>
  <w:style w:type="paragraph" w:customStyle="1" w:styleId="TableOverview">
    <w:name w:val="Table Overview"/>
    <w:basedOn w:val="Normal"/>
    <w:link w:val="TableOverviewChar"/>
    <w:qFormat/>
    <w:rsid w:val="00756BFD"/>
    <w:pPr>
      <w:spacing w:before="120" w:line="240" w:lineRule="auto"/>
      <w:ind w:left="288" w:right="288"/>
    </w:pPr>
    <w:rPr>
      <w:rFonts w:cs="Segoe UI"/>
      <w:lang w:bidi="en-US"/>
    </w:rPr>
  </w:style>
  <w:style w:type="character" w:customStyle="1" w:styleId="TableOverviewChar">
    <w:name w:val="Table Overview Char"/>
    <w:basedOn w:val="DefaultParagraphFont"/>
    <w:link w:val="TableOverview"/>
    <w:rsid w:val="00756BFD"/>
    <w:rPr>
      <w:rFonts w:ascii="Georgia" w:hAnsi="Georgia" w:cs="Segoe UI"/>
      <w:sz w:val="20"/>
      <w:lang w:bidi="en-US"/>
    </w:rPr>
  </w:style>
  <w:style w:type="paragraph" w:customStyle="1" w:styleId="Page1Header">
    <w:name w:val="Page 1 Header"/>
    <w:basedOn w:val="Normal"/>
    <w:qFormat/>
    <w:rsid w:val="00756BFD"/>
    <w:pPr>
      <w:tabs>
        <w:tab w:val="center" w:pos="4680"/>
        <w:tab w:val="right" w:pos="9360"/>
      </w:tabs>
      <w:spacing w:before="2000" w:line="240" w:lineRule="auto"/>
    </w:pPr>
    <w:rPr>
      <w:rFonts w:asciiTheme="minorHAnsi" w:hAnsiTheme="minorHAnsi"/>
      <w:b/>
      <w:color w:val="766661"/>
      <w:sz w:val="41"/>
      <w:szCs w:val="41"/>
    </w:rPr>
  </w:style>
  <w:style w:type="character" w:customStyle="1" w:styleId="Heading3Char">
    <w:name w:val="Heading 3 Char"/>
    <w:basedOn w:val="DefaultParagraphFont"/>
    <w:link w:val="Heading3"/>
    <w:uiPriority w:val="9"/>
    <w:rsid w:val="00756BFD"/>
    <w:rPr>
      <w:rFonts w:eastAsiaTheme="majorEastAsia" w:cstheme="majorBidi"/>
      <w:b/>
      <w:bCs/>
      <w:color w:val="352C66"/>
      <w:sz w:val="24"/>
    </w:rPr>
  </w:style>
  <w:style w:type="character" w:customStyle="1" w:styleId="Heading4Char">
    <w:name w:val="Heading 4 Char"/>
    <w:basedOn w:val="DefaultParagraphFont"/>
    <w:link w:val="Heading4"/>
    <w:uiPriority w:val="9"/>
    <w:rsid w:val="00756BFD"/>
    <w:rPr>
      <w:rFonts w:eastAsiaTheme="majorEastAsia" w:cstheme="majorBidi"/>
      <w:b/>
      <w:bCs/>
      <w:iCs/>
      <w:color w:val="352C66"/>
      <w:sz w:val="26"/>
    </w:rPr>
  </w:style>
  <w:style w:type="character" w:customStyle="1" w:styleId="Heading5Char">
    <w:name w:val="Heading 5 Char"/>
    <w:basedOn w:val="DefaultParagraphFont"/>
    <w:link w:val="Heading5"/>
    <w:uiPriority w:val="9"/>
    <w:rsid w:val="00756BFD"/>
    <w:rPr>
      <w:rFonts w:ascii="Georgia" w:eastAsiaTheme="majorEastAsia" w:hAnsi="Georgia" w:cstheme="majorBidi"/>
      <w:b/>
      <w:color w:val="352C66"/>
      <w:sz w:val="20"/>
    </w:rPr>
  </w:style>
  <w:style w:type="character" w:customStyle="1" w:styleId="Heading6Char">
    <w:name w:val="Heading 6 Char"/>
    <w:basedOn w:val="DefaultParagraphFont"/>
    <w:link w:val="Heading6"/>
    <w:uiPriority w:val="9"/>
    <w:rsid w:val="00756BFD"/>
    <w:rPr>
      <w:rFonts w:ascii="Calibri" w:eastAsiaTheme="majorEastAsia" w:hAnsi="Calibri" w:cstheme="majorBidi"/>
      <w:iCs/>
      <w:smallCaps/>
      <w:spacing w:val="40"/>
      <w:sz w:val="32"/>
    </w:rPr>
  </w:style>
  <w:style w:type="character" w:customStyle="1" w:styleId="Heading7Char">
    <w:name w:val="Heading 7 Char"/>
    <w:basedOn w:val="DefaultParagraphFont"/>
    <w:link w:val="Heading7"/>
    <w:uiPriority w:val="9"/>
    <w:rsid w:val="00756BFD"/>
    <w:rPr>
      <w:rFonts w:ascii="Calibri" w:eastAsiaTheme="majorEastAsia" w:hAnsi="Calibri" w:cstheme="majorBidi"/>
      <w:bCs/>
      <w:smallCaps/>
      <w:spacing w:val="40"/>
      <w:sz w:val="32"/>
      <w:szCs w:val="16"/>
    </w:rPr>
  </w:style>
  <w:style w:type="character" w:customStyle="1" w:styleId="Heading8Char">
    <w:name w:val="Heading 8 Char"/>
    <w:basedOn w:val="DefaultParagraphFont"/>
    <w:link w:val="Heading8"/>
    <w:uiPriority w:val="9"/>
    <w:rsid w:val="00756BFD"/>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756BFD"/>
    <w:rPr>
      <w:rFonts w:ascii="Calibri" w:eastAsiaTheme="majorEastAsia" w:hAnsi="Calibri" w:cstheme="majorBidi"/>
      <w:b/>
      <w:smallCaps/>
      <w:color w:val="4A442A" w:themeColor="background2" w:themeShade="40"/>
      <w:spacing w:val="20"/>
      <w:sz w:val="20"/>
      <w:szCs w:val="16"/>
      <w:u w:val="single"/>
    </w:rPr>
  </w:style>
  <w:style w:type="paragraph" w:styleId="PlainText">
    <w:name w:val="Plain Text"/>
    <w:basedOn w:val="Normal"/>
    <w:link w:val="PlainTextChar"/>
    <w:uiPriority w:val="99"/>
    <w:semiHidden/>
    <w:unhideWhenUsed/>
    <w:rsid w:val="00756BFD"/>
    <w:rPr>
      <w:rFonts w:ascii="Consolas" w:hAnsi="Consolas" w:cs="Consolas"/>
      <w:sz w:val="21"/>
      <w:szCs w:val="21"/>
    </w:rPr>
  </w:style>
  <w:style w:type="character" w:customStyle="1" w:styleId="PlainTextChar">
    <w:name w:val="Plain Text Char"/>
    <w:basedOn w:val="DefaultParagraphFont"/>
    <w:link w:val="PlainText"/>
    <w:uiPriority w:val="99"/>
    <w:semiHidden/>
    <w:rsid w:val="00756BFD"/>
    <w:rPr>
      <w:rFonts w:ascii="Consolas" w:hAnsi="Consolas" w:cs="Consolas"/>
      <w:sz w:val="21"/>
      <w:szCs w:val="21"/>
    </w:rPr>
  </w:style>
  <w:style w:type="paragraph" w:customStyle="1" w:styleId="TableBullet2">
    <w:name w:val="Table Bullet 2"/>
    <w:basedOn w:val="Normal"/>
    <w:qFormat/>
    <w:rsid w:val="00756BFD"/>
    <w:pPr>
      <w:numPr>
        <w:numId w:val="19"/>
      </w:numPr>
      <w:spacing w:before="60" w:after="60" w:line="240" w:lineRule="auto"/>
      <w:ind w:left="936"/>
    </w:pPr>
    <w:rPr>
      <w:color w:val="000000" w:themeColor="text1"/>
      <w:szCs w:val="20"/>
      <w:lang w:bidi="en-US"/>
    </w:rPr>
  </w:style>
  <w:style w:type="table" w:styleId="TableGrid">
    <w:name w:val="Table Grid"/>
    <w:basedOn w:val="TableNormal"/>
    <w:uiPriority w:val="59"/>
    <w:rsid w:val="00756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1">
    <w:name w:val="Table Heading 1"/>
    <w:basedOn w:val="Normal"/>
    <w:next w:val="Normal"/>
    <w:link w:val="TableHeading1Char"/>
    <w:rsid w:val="00756BFD"/>
    <w:pPr>
      <w:spacing w:before="120" w:after="120" w:line="240" w:lineRule="auto"/>
      <w:jc w:val="center"/>
      <w:outlineLvl w:val="0"/>
    </w:pPr>
    <w:rPr>
      <w:rFonts w:asciiTheme="minorHAnsi" w:eastAsiaTheme="majorEastAsia" w:hAnsiTheme="minorHAnsi" w:cstheme="majorBidi"/>
      <w:b/>
      <w:bCs/>
      <w:color w:val="FFFFFF" w:themeColor="background1"/>
      <w:sz w:val="28"/>
      <w:szCs w:val="16"/>
    </w:rPr>
  </w:style>
  <w:style w:type="character" w:customStyle="1" w:styleId="TableHeading1Char">
    <w:name w:val="Table Heading 1 Char"/>
    <w:basedOn w:val="DefaultParagraphFont"/>
    <w:link w:val="TableHeading1"/>
    <w:rsid w:val="00756BFD"/>
    <w:rPr>
      <w:rFonts w:eastAsiaTheme="majorEastAsia" w:cstheme="majorBidi"/>
      <w:b/>
      <w:bCs/>
      <w:color w:val="FFFFFF" w:themeColor="background1"/>
      <w:sz w:val="28"/>
      <w:szCs w:val="16"/>
    </w:rPr>
  </w:style>
  <w:style w:type="paragraph" w:customStyle="1" w:styleId="Objectivebullet">
    <w:name w:val="Objective bullet"/>
    <w:basedOn w:val="Normal"/>
    <w:link w:val="ObjectivebulletChar"/>
    <w:qFormat/>
    <w:rsid w:val="00370CE8"/>
    <w:pPr>
      <w:ind w:left="936" w:hanging="360"/>
      <w:contextualSpacing/>
    </w:pPr>
    <w:rPr>
      <w:i/>
      <w:color w:val="000000" w:themeColor="text1"/>
      <w:szCs w:val="20"/>
      <w:lang w:bidi="en-US"/>
    </w:rPr>
  </w:style>
  <w:style w:type="character" w:customStyle="1" w:styleId="ObjectivebulletChar">
    <w:name w:val="Objective bullet Char"/>
    <w:basedOn w:val="DefaultParagraphFont"/>
    <w:link w:val="Objectivebullet"/>
    <w:rsid w:val="00370CE8"/>
    <w:rPr>
      <w:rFonts w:ascii="Georgia" w:hAnsi="Georgia"/>
      <w:i/>
      <w:color w:val="000000" w:themeColor="text1"/>
      <w:sz w:val="20"/>
      <w:szCs w:val="20"/>
      <w:lang w:bidi="en-US"/>
    </w:rPr>
  </w:style>
  <w:style w:type="table" w:styleId="LightGrid-Accent5">
    <w:name w:val="Light Grid Accent 5"/>
    <w:basedOn w:val="TableNormal"/>
    <w:uiPriority w:val="62"/>
    <w:rsid w:val="00756BF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CodeExample">
    <w:name w:val="Code Example"/>
    <w:basedOn w:val="Normal"/>
    <w:autoRedefine/>
    <w:qFormat/>
    <w:rsid w:val="00756BFD"/>
    <w:pPr>
      <w:keepNext/>
      <w:framePr w:w="9965" w:wrap="around" w:vAnchor="text" w:hAnchor="page" w:x="1201" w:y="334" w:anchorLock="1"/>
      <w:pBdr>
        <w:left w:val="single" w:sz="8" w:space="6" w:color="F26522"/>
        <w:right w:val="single" w:sz="8" w:space="6" w:color="F26522"/>
      </w:pBdr>
      <w:shd w:val="clear" w:color="auto" w:fill="FFFFFF" w:themeFill="background1"/>
      <w:spacing w:before="240" w:after="240" w:line="240" w:lineRule="auto"/>
      <w:ind w:left="1440" w:right="1440"/>
      <w:contextualSpacing/>
    </w:pPr>
    <w:rPr>
      <w:rFonts w:ascii="Courier New" w:hAnsi="Courier New"/>
      <w:color w:val="766661"/>
      <w:szCs w:val="20"/>
    </w:rPr>
  </w:style>
  <w:style w:type="character" w:styleId="HTMLTypewriter">
    <w:name w:val="HTML Typewriter"/>
    <w:basedOn w:val="DefaultParagraphFont"/>
    <w:uiPriority w:val="99"/>
    <w:semiHidden/>
    <w:unhideWhenUsed/>
    <w:rsid w:val="00756BFD"/>
    <w:rPr>
      <w:rFonts w:ascii="Courier New" w:eastAsia="Times New Roman" w:hAnsi="Courier New" w:cs="Courier New"/>
      <w:sz w:val="20"/>
      <w:szCs w:val="20"/>
    </w:rPr>
  </w:style>
  <w:style w:type="table" w:styleId="LightShading-Accent5">
    <w:name w:val="Light Shading Accent 5"/>
    <w:basedOn w:val="TableNormal"/>
    <w:uiPriority w:val="60"/>
    <w:rsid w:val="00756B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756BF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56BFD"/>
    <w:rPr>
      <w:color w:val="352C66"/>
      <w:u w:val="single"/>
    </w:rPr>
  </w:style>
  <w:style w:type="character" w:styleId="PlaceholderText">
    <w:name w:val="Placeholder Text"/>
    <w:basedOn w:val="DefaultParagraphFont"/>
    <w:uiPriority w:val="99"/>
    <w:semiHidden/>
    <w:rsid w:val="00756BFD"/>
    <w:rPr>
      <w:color w:val="808080"/>
    </w:rPr>
  </w:style>
  <w:style w:type="paragraph" w:customStyle="1" w:styleId="KeyPointsBullet">
    <w:name w:val="Key Points Bullet"/>
    <w:basedOn w:val="Normal"/>
    <w:qFormat/>
    <w:rsid w:val="00756BFD"/>
    <w:pPr>
      <w:numPr>
        <w:numId w:val="6"/>
      </w:numPr>
      <w:spacing w:before="60"/>
    </w:pPr>
    <w:rPr>
      <w:szCs w:val="20"/>
    </w:rPr>
  </w:style>
  <w:style w:type="table" w:customStyle="1" w:styleId="1">
    <w:name w:val="1"/>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756B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56BFD"/>
    <w:rPr>
      <w:i/>
      <w:iCs/>
    </w:rPr>
  </w:style>
  <w:style w:type="paragraph" w:customStyle="1" w:styleId="KeyPointsNumber">
    <w:name w:val="Key Points Number"/>
    <w:basedOn w:val="Normal"/>
    <w:qFormat/>
    <w:rsid w:val="00756BFD"/>
    <w:pPr>
      <w:numPr>
        <w:numId w:val="7"/>
      </w:numPr>
      <w:ind w:left="907"/>
      <w:contextualSpacing/>
    </w:pPr>
    <w:rPr>
      <w:szCs w:val="20"/>
    </w:rPr>
  </w:style>
  <w:style w:type="table" w:customStyle="1" w:styleId="LightGrid-Accent11">
    <w:name w:val="Light Grid - Accent 11"/>
    <w:basedOn w:val="TableNormal"/>
    <w:uiPriority w:val="62"/>
    <w:rsid w:val="00756B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756B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756BFD"/>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756BF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756BF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Bullet3">
    <w:name w:val="List Bullet 3"/>
    <w:basedOn w:val="Normal"/>
    <w:uiPriority w:val="99"/>
    <w:semiHidden/>
    <w:unhideWhenUsed/>
    <w:rsid w:val="00756BFD"/>
  </w:style>
  <w:style w:type="paragraph" w:customStyle="1" w:styleId="TableBullet">
    <w:name w:val="Table Bullet"/>
    <w:basedOn w:val="Normal"/>
    <w:autoRedefine/>
    <w:qFormat/>
    <w:rsid w:val="00186B58"/>
    <w:pPr>
      <w:spacing w:before="120" w:line="240" w:lineRule="auto"/>
    </w:pPr>
    <w:rPr>
      <w:color w:val="000000" w:themeColor="text1"/>
    </w:rPr>
  </w:style>
  <w:style w:type="paragraph" w:customStyle="1" w:styleId="TableBullet3">
    <w:name w:val="Table Bullet 3"/>
    <w:basedOn w:val="Normal"/>
    <w:qFormat/>
    <w:rsid w:val="00756BFD"/>
    <w:pPr>
      <w:numPr>
        <w:numId w:val="20"/>
      </w:numPr>
      <w:spacing w:before="60" w:after="60" w:line="240" w:lineRule="auto"/>
      <w:ind w:left="1368"/>
    </w:pPr>
    <w:rPr>
      <w:color w:val="000000" w:themeColor="text1"/>
      <w:szCs w:val="20"/>
      <w:lang w:bidi="en-US"/>
    </w:rPr>
  </w:style>
  <w:style w:type="paragraph" w:customStyle="1" w:styleId="TableHeading2">
    <w:name w:val="Table Heading 2"/>
    <w:basedOn w:val="Normal"/>
    <w:link w:val="TableHeading2Char"/>
    <w:qFormat/>
    <w:rsid w:val="00756BFD"/>
    <w:pPr>
      <w:spacing w:before="120" w:after="120" w:line="240" w:lineRule="auto"/>
      <w:jc w:val="center"/>
    </w:pPr>
    <w:rPr>
      <w:rFonts w:asciiTheme="minorHAnsi" w:eastAsiaTheme="majorEastAsia" w:hAnsiTheme="minorHAnsi" w:cstheme="majorBidi"/>
      <w:b/>
      <w:bCs/>
      <w:color w:val="000000" w:themeColor="text1"/>
      <w:sz w:val="24"/>
      <w:szCs w:val="16"/>
    </w:rPr>
  </w:style>
  <w:style w:type="character" w:customStyle="1" w:styleId="TableHeading2Char">
    <w:name w:val="Table Heading 2 Char"/>
    <w:basedOn w:val="DefaultParagraphFont"/>
    <w:link w:val="TableHeading2"/>
    <w:rsid w:val="00756BFD"/>
    <w:rPr>
      <w:rFonts w:eastAsiaTheme="majorEastAsia" w:cstheme="majorBidi"/>
      <w:b/>
      <w:bCs/>
      <w:color w:val="000000" w:themeColor="text1"/>
      <w:sz w:val="24"/>
      <w:szCs w:val="16"/>
    </w:rPr>
  </w:style>
  <w:style w:type="paragraph" w:customStyle="1" w:styleId="TableIndent">
    <w:name w:val="Table Indent"/>
    <w:basedOn w:val="TableBullet"/>
    <w:next w:val="TableBullet"/>
    <w:qFormat/>
    <w:rsid w:val="00186B58"/>
    <w:pPr>
      <w:spacing w:after="60"/>
      <w:ind w:left="432"/>
    </w:pPr>
    <w:rPr>
      <w:lang w:bidi="en-US"/>
    </w:rPr>
  </w:style>
  <w:style w:type="paragraph" w:customStyle="1" w:styleId="TableNote">
    <w:name w:val="Table Note"/>
    <w:basedOn w:val="Normal"/>
    <w:qFormat/>
    <w:rsid w:val="00756BFD"/>
    <w:pPr>
      <w:framePr w:wrap="around" w:vAnchor="text" w:hAnchor="text" w:y="1"/>
      <w:pBdr>
        <w:top w:val="single" w:sz="4" w:space="4" w:color="352C66" w:shadow="1"/>
        <w:left w:val="single" w:sz="4" w:space="4" w:color="352C66" w:shadow="1"/>
        <w:bottom w:val="single" w:sz="4" w:space="4" w:color="352C66" w:shadow="1"/>
        <w:right w:val="single" w:sz="4" w:space="4" w:color="352C66" w:shadow="1"/>
      </w:pBdr>
      <w:spacing w:before="120"/>
      <w:ind w:left="720" w:right="432" w:hanging="288"/>
    </w:pPr>
    <w:rPr>
      <w:rFonts w:eastAsiaTheme="minorEastAsia"/>
      <w:color w:val="766661"/>
      <w:sz w:val="18"/>
    </w:rPr>
  </w:style>
  <w:style w:type="paragraph" w:styleId="Header">
    <w:name w:val="header"/>
    <w:basedOn w:val="Normal"/>
    <w:link w:val="HeaderChar"/>
    <w:uiPriority w:val="99"/>
    <w:unhideWhenUsed/>
    <w:rsid w:val="00756B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BFD"/>
    <w:rPr>
      <w:rFonts w:ascii="Georgia" w:hAnsi="Georgia"/>
      <w:sz w:val="20"/>
    </w:rPr>
  </w:style>
  <w:style w:type="paragraph" w:styleId="Footer">
    <w:name w:val="footer"/>
    <w:basedOn w:val="Normal"/>
    <w:link w:val="FooterChar"/>
    <w:uiPriority w:val="99"/>
    <w:unhideWhenUsed/>
    <w:rsid w:val="00756B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BFD"/>
    <w:rPr>
      <w:rFonts w:ascii="Georgia" w:hAnsi="Georgia"/>
      <w:sz w:val="20"/>
    </w:rPr>
  </w:style>
  <w:style w:type="paragraph" w:styleId="ListParagraph">
    <w:name w:val="List Paragraph"/>
    <w:basedOn w:val="Normal"/>
    <w:uiPriority w:val="34"/>
    <w:qFormat/>
    <w:rsid w:val="00257E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447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
    <w:name w:val="2"/>
    <w:basedOn w:val="TableNormal"/>
    <w:next w:val="TableNormal"/>
    <w:uiPriority w:val="61"/>
    <w:rsid w:val="00756BF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ObjectiveBullet1">
    <w:name w:val="Objective Bullet 1"/>
    <w:basedOn w:val="Normal"/>
    <w:link w:val="ObjectiveBullet1Char"/>
    <w:qFormat/>
    <w:rsid w:val="00756BFD"/>
    <w:pPr>
      <w:ind w:left="720"/>
      <w:contextualSpacing/>
    </w:pPr>
    <w:rPr>
      <w:i/>
      <w:color w:val="000000" w:themeColor="text1"/>
      <w:szCs w:val="20"/>
      <w:lang w:bidi="en-US"/>
    </w:rPr>
  </w:style>
  <w:style w:type="character" w:customStyle="1" w:styleId="ObjectiveBullet1Char">
    <w:name w:val="Objective Bullet 1 Char"/>
    <w:basedOn w:val="DefaultParagraphFont"/>
    <w:link w:val="ObjectiveBullet1"/>
    <w:rsid w:val="00756BFD"/>
    <w:rPr>
      <w:rFonts w:ascii="Georgia" w:hAnsi="Georgia"/>
      <w:i/>
      <w:color w:val="000000" w:themeColor="text1"/>
      <w:sz w:val="20"/>
      <w:szCs w:val="20"/>
      <w:lang w:bidi="en-US"/>
    </w:rPr>
  </w:style>
  <w:style w:type="paragraph" w:customStyle="1" w:styleId="TableBullet1">
    <w:name w:val="Table Bullet 1"/>
    <w:basedOn w:val="Normal"/>
    <w:autoRedefine/>
    <w:qFormat/>
    <w:rsid w:val="00756BFD"/>
    <w:pPr>
      <w:numPr>
        <w:numId w:val="18"/>
      </w:numPr>
      <w:spacing w:before="120" w:line="240" w:lineRule="auto"/>
      <w:ind w:left="576" w:hanging="288"/>
    </w:pPr>
    <w:rPr>
      <w:color w:val="000000" w:themeColor="text1"/>
    </w:rPr>
  </w:style>
  <w:style w:type="paragraph" w:customStyle="1" w:styleId="Note">
    <w:name w:val="Note"/>
    <w:basedOn w:val="Normal"/>
    <w:qFormat/>
    <w:rsid w:val="00756BFD"/>
    <w:pPr>
      <w:keepNext/>
      <w:framePr w:wrap="notBeside" w:vAnchor="text" w:hAnchor="text" w:y="1"/>
      <w:pBdr>
        <w:top w:val="single" w:sz="6" w:space="6" w:color="352C66" w:shadow="1"/>
        <w:left w:val="single" w:sz="6" w:space="4" w:color="352C66" w:shadow="1"/>
        <w:bottom w:val="single" w:sz="6" w:space="6" w:color="352C66" w:shadow="1"/>
        <w:right w:val="single" w:sz="6" w:space="4" w:color="352C66" w:shadow="1"/>
      </w:pBdr>
      <w:spacing w:before="120" w:after="120" w:line="240" w:lineRule="auto"/>
      <w:ind w:left="1584" w:right="864" w:hanging="720"/>
      <w:contextualSpacing/>
    </w:pPr>
    <w:rPr>
      <w:rFonts w:eastAsiaTheme="minorEastAsia"/>
      <w:color w:val="766661"/>
    </w:rPr>
  </w:style>
  <w:style w:type="paragraph" w:customStyle="1" w:styleId="ObjectiveBullet2">
    <w:name w:val="Objective Bullet 2"/>
    <w:basedOn w:val="Normal"/>
    <w:rsid w:val="00756BFD"/>
    <w:pPr>
      <w:spacing w:before="120" w:line="240" w:lineRule="auto"/>
      <w:ind w:left="1152"/>
      <w:contextualSpacing/>
    </w:pPr>
    <w:rPr>
      <w:i/>
      <w:color w:val="000000" w:themeColor="text1"/>
      <w:szCs w:val="20"/>
      <w:lang w:bidi="en-US"/>
    </w:rPr>
  </w:style>
  <w:style w:type="character" w:styleId="Strong">
    <w:name w:val="Strong"/>
    <w:basedOn w:val="DefaultParagraphFont"/>
    <w:uiPriority w:val="22"/>
    <w:qFormat/>
    <w:rsid w:val="00DD6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3048">
      <w:bodyDiv w:val="1"/>
      <w:marLeft w:val="0"/>
      <w:marRight w:val="0"/>
      <w:marTop w:val="0"/>
      <w:marBottom w:val="0"/>
      <w:divBdr>
        <w:top w:val="none" w:sz="0" w:space="0" w:color="auto"/>
        <w:left w:val="none" w:sz="0" w:space="0" w:color="auto"/>
        <w:bottom w:val="none" w:sz="0" w:space="0" w:color="auto"/>
        <w:right w:val="none" w:sz="0" w:space="0" w:color="auto"/>
      </w:divBdr>
    </w:div>
    <w:div w:id="222716871">
      <w:bodyDiv w:val="1"/>
      <w:marLeft w:val="0"/>
      <w:marRight w:val="0"/>
      <w:marTop w:val="0"/>
      <w:marBottom w:val="0"/>
      <w:divBdr>
        <w:top w:val="none" w:sz="0" w:space="0" w:color="auto"/>
        <w:left w:val="none" w:sz="0" w:space="0" w:color="auto"/>
        <w:bottom w:val="none" w:sz="0" w:space="0" w:color="auto"/>
        <w:right w:val="none" w:sz="0" w:space="0" w:color="auto"/>
      </w:divBdr>
    </w:div>
    <w:div w:id="230625909">
      <w:bodyDiv w:val="1"/>
      <w:marLeft w:val="0"/>
      <w:marRight w:val="0"/>
      <w:marTop w:val="0"/>
      <w:marBottom w:val="0"/>
      <w:divBdr>
        <w:top w:val="none" w:sz="0" w:space="0" w:color="auto"/>
        <w:left w:val="none" w:sz="0" w:space="0" w:color="auto"/>
        <w:bottom w:val="none" w:sz="0" w:space="0" w:color="auto"/>
        <w:right w:val="none" w:sz="0" w:space="0" w:color="auto"/>
      </w:divBdr>
    </w:div>
    <w:div w:id="235092242">
      <w:bodyDiv w:val="1"/>
      <w:marLeft w:val="0"/>
      <w:marRight w:val="0"/>
      <w:marTop w:val="0"/>
      <w:marBottom w:val="0"/>
      <w:divBdr>
        <w:top w:val="none" w:sz="0" w:space="0" w:color="auto"/>
        <w:left w:val="none" w:sz="0" w:space="0" w:color="auto"/>
        <w:bottom w:val="none" w:sz="0" w:space="0" w:color="auto"/>
        <w:right w:val="none" w:sz="0" w:space="0" w:color="auto"/>
      </w:divBdr>
      <w:divsChild>
        <w:div w:id="2028943662">
          <w:marLeft w:val="0"/>
          <w:marRight w:val="0"/>
          <w:marTop w:val="240"/>
          <w:marBottom w:val="0"/>
          <w:divBdr>
            <w:top w:val="none" w:sz="0" w:space="0" w:color="auto"/>
            <w:left w:val="none" w:sz="0" w:space="0" w:color="auto"/>
            <w:bottom w:val="none" w:sz="0" w:space="0" w:color="auto"/>
            <w:right w:val="none" w:sz="0" w:space="0" w:color="auto"/>
          </w:divBdr>
        </w:div>
      </w:divsChild>
    </w:div>
    <w:div w:id="356547807">
      <w:bodyDiv w:val="1"/>
      <w:marLeft w:val="0"/>
      <w:marRight w:val="0"/>
      <w:marTop w:val="0"/>
      <w:marBottom w:val="0"/>
      <w:divBdr>
        <w:top w:val="none" w:sz="0" w:space="0" w:color="auto"/>
        <w:left w:val="none" w:sz="0" w:space="0" w:color="auto"/>
        <w:bottom w:val="none" w:sz="0" w:space="0" w:color="auto"/>
        <w:right w:val="none" w:sz="0" w:space="0" w:color="auto"/>
      </w:divBdr>
    </w:div>
    <w:div w:id="597295597">
      <w:bodyDiv w:val="1"/>
      <w:marLeft w:val="0"/>
      <w:marRight w:val="0"/>
      <w:marTop w:val="0"/>
      <w:marBottom w:val="0"/>
      <w:divBdr>
        <w:top w:val="none" w:sz="0" w:space="0" w:color="auto"/>
        <w:left w:val="none" w:sz="0" w:space="0" w:color="auto"/>
        <w:bottom w:val="none" w:sz="0" w:space="0" w:color="auto"/>
        <w:right w:val="none" w:sz="0" w:space="0" w:color="auto"/>
      </w:divBdr>
      <w:divsChild>
        <w:div w:id="638612522">
          <w:marLeft w:val="0"/>
          <w:marRight w:val="0"/>
          <w:marTop w:val="0"/>
          <w:marBottom w:val="0"/>
          <w:divBdr>
            <w:top w:val="none" w:sz="0" w:space="0" w:color="auto"/>
            <w:left w:val="none" w:sz="0" w:space="0" w:color="auto"/>
            <w:bottom w:val="none" w:sz="0" w:space="0" w:color="auto"/>
            <w:right w:val="none" w:sz="0" w:space="0" w:color="auto"/>
          </w:divBdr>
        </w:div>
        <w:div w:id="542136441">
          <w:marLeft w:val="0"/>
          <w:marRight w:val="0"/>
          <w:marTop w:val="0"/>
          <w:marBottom w:val="0"/>
          <w:divBdr>
            <w:top w:val="none" w:sz="0" w:space="0" w:color="auto"/>
            <w:left w:val="none" w:sz="0" w:space="0" w:color="auto"/>
            <w:bottom w:val="none" w:sz="0" w:space="0" w:color="auto"/>
            <w:right w:val="none" w:sz="0" w:space="0" w:color="auto"/>
          </w:divBdr>
        </w:div>
        <w:div w:id="292756676">
          <w:marLeft w:val="0"/>
          <w:marRight w:val="0"/>
          <w:marTop w:val="0"/>
          <w:marBottom w:val="0"/>
          <w:divBdr>
            <w:top w:val="none" w:sz="0" w:space="0" w:color="auto"/>
            <w:left w:val="none" w:sz="0" w:space="0" w:color="auto"/>
            <w:bottom w:val="none" w:sz="0" w:space="0" w:color="auto"/>
            <w:right w:val="none" w:sz="0" w:space="0" w:color="auto"/>
          </w:divBdr>
        </w:div>
      </w:divsChild>
    </w:div>
    <w:div w:id="629481641">
      <w:bodyDiv w:val="1"/>
      <w:marLeft w:val="0"/>
      <w:marRight w:val="0"/>
      <w:marTop w:val="0"/>
      <w:marBottom w:val="0"/>
      <w:divBdr>
        <w:top w:val="none" w:sz="0" w:space="0" w:color="auto"/>
        <w:left w:val="none" w:sz="0" w:space="0" w:color="auto"/>
        <w:bottom w:val="none" w:sz="0" w:space="0" w:color="auto"/>
        <w:right w:val="none" w:sz="0" w:space="0" w:color="auto"/>
      </w:divBdr>
    </w:div>
    <w:div w:id="755202698">
      <w:bodyDiv w:val="1"/>
      <w:marLeft w:val="0"/>
      <w:marRight w:val="0"/>
      <w:marTop w:val="0"/>
      <w:marBottom w:val="0"/>
      <w:divBdr>
        <w:top w:val="none" w:sz="0" w:space="0" w:color="auto"/>
        <w:left w:val="none" w:sz="0" w:space="0" w:color="auto"/>
        <w:bottom w:val="none" w:sz="0" w:space="0" w:color="auto"/>
        <w:right w:val="none" w:sz="0" w:space="0" w:color="auto"/>
      </w:divBdr>
    </w:div>
    <w:div w:id="811294940">
      <w:bodyDiv w:val="1"/>
      <w:marLeft w:val="0"/>
      <w:marRight w:val="0"/>
      <w:marTop w:val="0"/>
      <w:marBottom w:val="0"/>
      <w:divBdr>
        <w:top w:val="none" w:sz="0" w:space="0" w:color="auto"/>
        <w:left w:val="none" w:sz="0" w:space="0" w:color="auto"/>
        <w:bottom w:val="none" w:sz="0" w:space="0" w:color="auto"/>
        <w:right w:val="none" w:sz="0" w:space="0" w:color="auto"/>
      </w:divBdr>
      <w:divsChild>
        <w:div w:id="469320787">
          <w:marLeft w:val="0"/>
          <w:marRight w:val="0"/>
          <w:marTop w:val="0"/>
          <w:marBottom w:val="0"/>
          <w:divBdr>
            <w:top w:val="none" w:sz="0" w:space="0" w:color="auto"/>
            <w:left w:val="none" w:sz="0" w:space="0" w:color="auto"/>
            <w:bottom w:val="none" w:sz="0" w:space="0" w:color="auto"/>
            <w:right w:val="none" w:sz="0" w:space="0" w:color="auto"/>
          </w:divBdr>
        </w:div>
        <w:div w:id="808282749">
          <w:marLeft w:val="0"/>
          <w:marRight w:val="0"/>
          <w:marTop w:val="0"/>
          <w:marBottom w:val="0"/>
          <w:divBdr>
            <w:top w:val="none" w:sz="0" w:space="0" w:color="auto"/>
            <w:left w:val="none" w:sz="0" w:space="0" w:color="auto"/>
            <w:bottom w:val="none" w:sz="0" w:space="0" w:color="auto"/>
            <w:right w:val="none" w:sz="0" w:space="0" w:color="auto"/>
          </w:divBdr>
        </w:div>
        <w:div w:id="1991015070">
          <w:marLeft w:val="0"/>
          <w:marRight w:val="0"/>
          <w:marTop w:val="0"/>
          <w:marBottom w:val="0"/>
          <w:divBdr>
            <w:top w:val="none" w:sz="0" w:space="0" w:color="auto"/>
            <w:left w:val="none" w:sz="0" w:space="0" w:color="auto"/>
            <w:bottom w:val="none" w:sz="0" w:space="0" w:color="auto"/>
            <w:right w:val="none" w:sz="0" w:space="0" w:color="auto"/>
          </w:divBdr>
        </w:div>
      </w:divsChild>
    </w:div>
    <w:div w:id="813642053">
      <w:bodyDiv w:val="1"/>
      <w:marLeft w:val="0"/>
      <w:marRight w:val="0"/>
      <w:marTop w:val="0"/>
      <w:marBottom w:val="0"/>
      <w:divBdr>
        <w:top w:val="none" w:sz="0" w:space="0" w:color="auto"/>
        <w:left w:val="none" w:sz="0" w:space="0" w:color="auto"/>
        <w:bottom w:val="none" w:sz="0" w:space="0" w:color="auto"/>
        <w:right w:val="none" w:sz="0" w:space="0" w:color="auto"/>
      </w:divBdr>
    </w:div>
    <w:div w:id="1022825143">
      <w:bodyDiv w:val="1"/>
      <w:marLeft w:val="0"/>
      <w:marRight w:val="0"/>
      <w:marTop w:val="0"/>
      <w:marBottom w:val="0"/>
      <w:divBdr>
        <w:top w:val="none" w:sz="0" w:space="0" w:color="auto"/>
        <w:left w:val="none" w:sz="0" w:space="0" w:color="auto"/>
        <w:bottom w:val="none" w:sz="0" w:space="0" w:color="auto"/>
        <w:right w:val="none" w:sz="0" w:space="0" w:color="auto"/>
      </w:divBdr>
    </w:div>
    <w:div w:id="1182279304">
      <w:bodyDiv w:val="1"/>
      <w:marLeft w:val="0"/>
      <w:marRight w:val="0"/>
      <w:marTop w:val="0"/>
      <w:marBottom w:val="0"/>
      <w:divBdr>
        <w:top w:val="none" w:sz="0" w:space="0" w:color="auto"/>
        <w:left w:val="none" w:sz="0" w:space="0" w:color="auto"/>
        <w:bottom w:val="none" w:sz="0" w:space="0" w:color="auto"/>
        <w:right w:val="none" w:sz="0" w:space="0" w:color="auto"/>
      </w:divBdr>
      <w:divsChild>
        <w:div w:id="279730661">
          <w:marLeft w:val="0"/>
          <w:marRight w:val="0"/>
          <w:marTop w:val="0"/>
          <w:marBottom w:val="0"/>
          <w:divBdr>
            <w:top w:val="none" w:sz="0" w:space="0" w:color="auto"/>
            <w:left w:val="none" w:sz="0" w:space="0" w:color="auto"/>
            <w:bottom w:val="none" w:sz="0" w:space="0" w:color="auto"/>
            <w:right w:val="none" w:sz="0" w:space="0" w:color="auto"/>
          </w:divBdr>
        </w:div>
        <w:div w:id="941693770">
          <w:marLeft w:val="0"/>
          <w:marRight w:val="0"/>
          <w:marTop w:val="0"/>
          <w:marBottom w:val="0"/>
          <w:divBdr>
            <w:top w:val="none" w:sz="0" w:space="0" w:color="auto"/>
            <w:left w:val="none" w:sz="0" w:space="0" w:color="auto"/>
            <w:bottom w:val="none" w:sz="0" w:space="0" w:color="auto"/>
            <w:right w:val="none" w:sz="0" w:space="0" w:color="auto"/>
          </w:divBdr>
        </w:div>
        <w:div w:id="227082519">
          <w:marLeft w:val="0"/>
          <w:marRight w:val="0"/>
          <w:marTop w:val="0"/>
          <w:marBottom w:val="0"/>
          <w:divBdr>
            <w:top w:val="none" w:sz="0" w:space="0" w:color="auto"/>
            <w:left w:val="none" w:sz="0" w:space="0" w:color="auto"/>
            <w:bottom w:val="none" w:sz="0" w:space="0" w:color="auto"/>
            <w:right w:val="none" w:sz="0" w:space="0" w:color="auto"/>
          </w:divBdr>
        </w:div>
      </w:divsChild>
    </w:div>
    <w:div w:id="1324510717">
      <w:bodyDiv w:val="1"/>
      <w:marLeft w:val="0"/>
      <w:marRight w:val="0"/>
      <w:marTop w:val="0"/>
      <w:marBottom w:val="0"/>
      <w:divBdr>
        <w:top w:val="none" w:sz="0" w:space="0" w:color="auto"/>
        <w:left w:val="none" w:sz="0" w:space="0" w:color="auto"/>
        <w:bottom w:val="none" w:sz="0" w:space="0" w:color="auto"/>
        <w:right w:val="none" w:sz="0" w:space="0" w:color="auto"/>
      </w:divBdr>
    </w:div>
    <w:div w:id="1357537144">
      <w:bodyDiv w:val="1"/>
      <w:marLeft w:val="0"/>
      <w:marRight w:val="0"/>
      <w:marTop w:val="0"/>
      <w:marBottom w:val="0"/>
      <w:divBdr>
        <w:top w:val="none" w:sz="0" w:space="0" w:color="auto"/>
        <w:left w:val="none" w:sz="0" w:space="0" w:color="auto"/>
        <w:bottom w:val="none" w:sz="0" w:space="0" w:color="auto"/>
        <w:right w:val="none" w:sz="0" w:space="0" w:color="auto"/>
      </w:divBdr>
    </w:div>
    <w:div w:id="1715083331">
      <w:bodyDiv w:val="1"/>
      <w:marLeft w:val="0"/>
      <w:marRight w:val="0"/>
      <w:marTop w:val="0"/>
      <w:marBottom w:val="0"/>
      <w:divBdr>
        <w:top w:val="none" w:sz="0" w:space="0" w:color="auto"/>
        <w:left w:val="none" w:sz="0" w:space="0" w:color="auto"/>
        <w:bottom w:val="none" w:sz="0" w:space="0" w:color="auto"/>
        <w:right w:val="none" w:sz="0" w:space="0" w:color="auto"/>
      </w:divBdr>
    </w:div>
    <w:div w:id="1762602939">
      <w:bodyDiv w:val="1"/>
      <w:marLeft w:val="0"/>
      <w:marRight w:val="0"/>
      <w:marTop w:val="0"/>
      <w:marBottom w:val="0"/>
      <w:divBdr>
        <w:top w:val="none" w:sz="0" w:space="0" w:color="auto"/>
        <w:left w:val="none" w:sz="0" w:space="0" w:color="auto"/>
        <w:bottom w:val="none" w:sz="0" w:space="0" w:color="auto"/>
        <w:right w:val="none" w:sz="0" w:space="0" w:color="auto"/>
      </w:divBdr>
    </w:div>
    <w:div w:id="1804352147">
      <w:bodyDiv w:val="1"/>
      <w:marLeft w:val="0"/>
      <w:marRight w:val="0"/>
      <w:marTop w:val="0"/>
      <w:marBottom w:val="0"/>
      <w:divBdr>
        <w:top w:val="none" w:sz="0" w:space="0" w:color="auto"/>
        <w:left w:val="none" w:sz="0" w:space="0" w:color="auto"/>
        <w:bottom w:val="none" w:sz="0" w:space="0" w:color="auto"/>
        <w:right w:val="none" w:sz="0" w:space="0" w:color="auto"/>
      </w:divBdr>
      <w:divsChild>
        <w:div w:id="733240386">
          <w:marLeft w:val="547"/>
          <w:marRight w:val="0"/>
          <w:marTop w:val="0"/>
          <w:marBottom w:val="0"/>
          <w:divBdr>
            <w:top w:val="none" w:sz="0" w:space="0" w:color="auto"/>
            <w:left w:val="none" w:sz="0" w:space="0" w:color="auto"/>
            <w:bottom w:val="none" w:sz="0" w:space="0" w:color="auto"/>
            <w:right w:val="none" w:sz="0" w:space="0" w:color="auto"/>
          </w:divBdr>
        </w:div>
        <w:div w:id="161725584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hakkar\Desktop\WQU601\WQU_Curriculum_Template_v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0x00551D6B91BB16074EAF647164630BB02B</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51D6B91BB16074EAF647164630BB02B" ma:contentTypeVersion="" ma:contentTypeDescription="" ma:contentTypeScope="" ma:versionID="8e96f9eda990dbb3ddf06bba90ae8378">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878F1-27D5-4935-B919-3B3D8F315ABF}">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9129C9E1-D4B5-4A71-9139-03AA1F894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36ED79F-C951-4F66-9817-1C53309F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WQU_Curriculum_Template_v1</Template>
  <TotalTime>844</TotalTime>
  <Pages>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MyLaptop</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trossi</dc:creator>
  <cp:lastModifiedBy>Tiberiu</cp:lastModifiedBy>
  <cp:revision>2025</cp:revision>
  <cp:lastPrinted>2017-07-19T15:12:00Z</cp:lastPrinted>
  <dcterms:created xsi:type="dcterms:W3CDTF">2017-07-31T16:45:00Z</dcterms:created>
  <dcterms:modified xsi:type="dcterms:W3CDTF">2017-08-14T14:36:00Z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FirstTime">
    <vt:lpwstr>True</vt:lpwstr>
  </property>
  <property fmtid="{D5CDD505-2E9C-101B-9397-08002B2CF9AE}" pid="3" name="AddDocumentEventProcessedFileUniqueId">
    <vt:lpwstr>6ecf4999-7d08-4d6d-89a5-2971acf6fac4</vt:lpwstr>
  </property>
  <property fmtid="{D5CDD505-2E9C-101B-9397-08002B2CF9AE}" pid="4" name="LastObjectUpdateEventProcessedVersion">
    <vt:lpwstr>9.0</vt:lpwstr>
  </property>
  <property fmtid="{D5CDD505-2E9C-101B-9397-08002B2CF9AE}" pid="5" name="AddDocumentEventProcessedId">
    <vt:lpwstr>1db31a3e-3d75-41fb-a55d-d517dcc392ea</vt:lpwstr>
  </property>
</Properties>
</file>