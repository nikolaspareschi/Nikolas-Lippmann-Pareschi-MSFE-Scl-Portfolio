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F7" w:rsidRDefault="005B71F7" w:rsidP="00756BFD">
      <w:pPr>
        <w:pStyle w:val="Heading3"/>
      </w:pPr>
    </w:p>
    <w:p w:rsidR="00C755C5" w:rsidRPr="005B71F7" w:rsidRDefault="00026BFF" w:rsidP="00756BFD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Overview</w:t>
      </w:r>
    </w:p>
    <w:p w:rsidR="00E00D80" w:rsidRPr="00E00D80" w:rsidRDefault="00E00D80" w:rsidP="00E00D80">
      <w:pPr>
        <w:spacing w:before="240"/>
      </w:pPr>
      <w:r w:rsidRPr="00E00D80">
        <w:t>In this lab you will use</w:t>
      </w:r>
      <w:r w:rsidR="00B60832">
        <w:t xml:space="preserve"> Yahoo Finance as well as R</w:t>
      </w:r>
      <w:r w:rsidRPr="00E00D80">
        <w:t xml:space="preserve"> to complete the exercise. </w:t>
      </w:r>
    </w:p>
    <w:p w:rsidR="00E00D80" w:rsidRPr="005B71F7" w:rsidRDefault="00E00D80" w:rsidP="00E00D80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Lab activities </w:t>
      </w:r>
    </w:p>
    <w:p w:rsidR="00E00D80" w:rsidRPr="00074C13" w:rsidRDefault="00E00D80" w:rsidP="00E00D80">
      <w:pPr>
        <w:pStyle w:val="LabExerciseBullet"/>
        <w:rPr>
          <w:sz w:val="20"/>
        </w:rPr>
      </w:pPr>
      <w:r>
        <w:fldChar w:fldCharType="begin"/>
      </w:r>
      <w:r>
        <w:instrText xml:space="preserve"> REF _Ref403902079 \h  \* MERGEFORMAT </w:instrText>
      </w:r>
      <w:r>
        <w:fldChar w:fldCharType="separate"/>
      </w:r>
      <w:r w:rsidR="00B60832">
        <w:rPr>
          <w:sz w:val="20"/>
        </w:rPr>
        <w:t>Exercise 1:  Getting R</w:t>
      </w:r>
      <w:r w:rsidR="00923F64">
        <w:rPr>
          <w:sz w:val="20"/>
        </w:rPr>
        <w:t xml:space="preserve"> 3.3.3</w:t>
      </w:r>
      <w:r w:rsidRPr="00D30C6D">
        <w:rPr>
          <w:sz w:val="20"/>
        </w:rPr>
        <w:t xml:space="preserve"> </w:t>
      </w:r>
      <w:r>
        <w:fldChar w:fldCharType="end"/>
      </w:r>
    </w:p>
    <w:p w:rsidR="00E00D80" w:rsidRPr="005B71F7" w:rsidRDefault="00E00D80" w:rsidP="00E00D80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System requirements </w:t>
      </w:r>
    </w:p>
    <w:tbl>
      <w:tblPr>
        <w:tblW w:w="7380" w:type="dxa"/>
        <w:jc w:val="center"/>
        <w:tblCellMar>
          <w:top w:w="288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5130"/>
      </w:tblGrid>
      <w:tr w:rsidR="00E00D80" w:rsidRPr="00E00D80" w:rsidTr="00241903">
        <w:trPr>
          <w:jc w:val="center"/>
        </w:trPr>
        <w:tc>
          <w:tcPr>
            <w:tcW w:w="2250" w:type="dxa"/>
            <w:shd w:val="clear" w:color="auto" w:fill="FFFFFF" w:themeFill="background1"/>
            <w:vAlign w:val="center"/>
          </w:tcPr>
          <w:p w:rsidR="00E00D80" w:rsidRPr="00E00D80" w:rsidRDefault="00E00D80" w:rsidP="00E00D80">
            <w:pPr>
              <w:tabs>
                <w:tab w:val="left" w:pos="-1710"/>
              </w:tabs>
              <w:spacing w:before="240" w:line="240" w:lineRule="auto"/>
              <w:ind w:right="-86"/>
              <w:jc w:val="center"/>
            </w:pPr>
            <w:r w:rsidRPr="00E00D80">
              <w:rPr>
                <w:b/>
                <w:bCs/>
              </w:rPr>
              <w:object w:dxaOrig="2553" w:dyaOrig="29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75pt;height:81.75pt" o:ole="">
                  <v:imagedata r:id="rId12" o:title=""/>
                </v:shape>
                <o:OLEObject Type="Embed" ProgID="Visio.Drawing.11" ShapeID="_x0000_i1025" DrawAspect="Content" ObjectID="_1568813827" r:id="rId13"/>
              </w:object>
            </w:r>
          </w:p>
        </w:tc>
        <w:tc>
          <w:tcPr>
            <w:tcW w:w="5130" w:type="dxa"/>
            <w:shd w:val="clear" w:color="auto" w:fill="auto"/>
          </w:tcPr>
          <w:p w:rsidR="00E00D80" w:rsidRPr="00E00D80" w:rsidRDefault="00E00D80" w:rsidP="00E00D80">
            <w:pPr>
              <w:spacing w:before="60" w:after="60" w:line="240" w:lineRule="auto"/>
              <w:ind w:left="720" w:hanging="360"/>
              <w:rPr>
                <w:color w:val="000000" w:themeColor="text1"/>
                <w:szCs w:val="20"/>
                <w:lang w:bidi="en-US"/>
              </w:rPr>
            </w:pPr>
            <w:r w:rsidRPr="00E00D80">
              <w:rPr>
                <w:color w:val="000000" w:themeColor="text1"/>
                <w:szCs w:val="20"/>
                <w:lang w:bidi="en-US"/>
              </w:rPr>
              <w:t>A Windows computer</w:t>
            </w:r>
          </w:p>
          <w:p w:rsidR="00E00D80" w:rsidRPr="00E00D80" w:rsidRDefault="00E00D80" w:rsidP="00E00D80">
            <w:pPr>
              <w:spacing w:before="60" w:after="60" w:line="240" w:lineRule="auto"/>
              <w:ind w:left="720" w:hanging="360"/>
              <w:rPr>
                <w:color w:val="000000" w:themeColor="text1"/>
                <w:szCs w:val="20"/>
                <w:lang w:bidi="en-US"/>
              </w:rPr>
            </w:pPr>
            <w:r w:rsidRPr="00E00D80">
              <w:rPr>
                <w:color w:val="000000" w:themeColor="text1"/>
                <w:szCs w:val="20"/>
                <w:lang w:bidi="en-US"/>
              </w:rPr>
              <w:t>32 / 64-bit Intel Processor</w:t>
            </w:r>
          </w:p>
          <w:p w:rsidR="00E00D80" w:rsidRPr="00E00D80" w:rsidRDefault="00E00D80" w:rsidP="00E00D80">
            <w:pPr>
              <w:spacing w:before="60" w:after="60" w:line="240" w:lineRule="auto"/>
              <w:ind w:left="720" w:hanging="360"/>
              <w:rPr>
                <w:color w:val="000000" w:themeColor="text1"/>
                <w:szCs w:val="20"/>
                <w:lang w:bidi="en-US"/>
              </w:rPr>
            </w:pPr>
            <w:r w:rsidRPr="00E00D80">
              <w:rPr>
                <w:color w:val="000000" w:themeColor="text1"/>
                <w:szCs w:val="20"/>
                <w:lang w:bidi="en-US"/>
              </w:rPr>
              <w:t xml:space="preserve">10 GB of Free Hard Drive Space </w:t>
            </w:r>
          </w:p>
          <w:p w:rsidR="00E00D80" w:rsidRPr="00E00D80" w:rsidRDefault="00E00D80" w:rsidP="00E00D80">
            <w:pPr>
              <w:spacing w:before="60" w:after="60" w:line="240" w:lineRule="auto"/>
              <w:ind w:left="720" w:hanging="360"/>
              <w:rPr>
                <w:color w:val="000000" w:themeColor="text1"/>
                <w:sz w:val="18"/>
                <w:szCs w:val="20"/>
                <w:lang w:bidi="en-US"/>
              </w:rPr>
            </w:pPr>
            <w:r w:rsidRPr="00E00D80">
              <w:rPr>
                <w:color w:val="000000" w:themeColor="text1"/>
                <w:szCs w:val="20"/>
                <w:lang w:bidi="en-US"/>
              </w:rPr>
              <w:t>2 GB of RAM</w:t>
            </w:r>
          </w:p>
        </w:tc>
      </w:tr>
    </w:tbl>
    <w:p w:rsidR="00DD6416" w:rsidRDefault="00DD6416" w:rsidP="00DD6416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36398D" w:rsidRDefault="0036398D" w:rsidP="00DD6416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36398D" w:rsidRDefault="0036398D" w:rsidP="00DD6416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36398D" w:rsidRDefault="0036398D" w:rsidP="00DD6416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36398D" w:rsidRDefault="0036398D" w:rsidP="00DD6416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36398D" w:rsidRDefault="0036398D" w:rsidP="00DD6416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36398D" w:rsidRPr="0036398D" w:rsidRDefault="0036398D" w:rsidP="0036398D">
      <w:pPr>
        <w:keepNext/>
        <w:spacing w:before="600" w:line="240" w:lineRule="auto"/>
        <w:outlineLvl w:val="1"/>
        <w:rPr>
          <w:rFonts w:ascii="Calibri" w:eastAsiaTheme="majorEastAsia" w:hAnsi="Calibri" w:cstheme="majorBidi"/>
          <w:b/>
          <w:color w:val="000000" w:themeColor="text1"/>
          <w:sz w:val="28"/>
          <w:szCs w:val="28"/>
        </w:rPr>
      </w:pPr>
      <w:r w:rsidRPr="0036398D">
        <w:rPr>
          <w:rFonts w:ascii="Calibri" w:eastAsiaTheme="majorEastAsia" w:hAnsi="Calibri" w:cstheme="majorBidi"/>
          <w:b/>
          <w:color w:val="000000" w:themeColor="text1"/>
          <w:sz w:val="28"/>
          <w:szCs w:val="28"/>
        </w:rPr>
        <w:lastRenderedPageBreak/>
        <w:t>Resources and References</w:t>
      </w:r>
    </w:p>
    <w:p w:rsidR="0036398D" w:rsidRDefault="00B60832" w:rsidP="00B60832">
      <w:pPr>
        <w:spacing w:before="240" w:after="120" w:line="240" w:lineRule="auto"/>
        <w:rPr>
          <w:i/>
          <w:szCs w:val="20"/>
        </w:rPr>
      </w:pPr>
      <w:r>
        <w:rPr>
          <w:i/>
          <w:szCs w:val="20"/>
        </w:rPr>
        <w:t xml:space="preserve">[1] Learning Quantitative Finance with R – </w:t>
      </w:r>
      <w:proofErr w:type="spellStart"/>
      <w:r>
        <w:rPr>
          <w:i/>
          <w:szCs w:val="20"/>
        </w:rPr>
        <w:t>Param</w:t>
      </w:r>
      <w:proofErr w:type="spellEnd"/>
      <w:r>
        <w:rPr>
          <w:i/>
          <w:szCs w:val="20"/>
        </w:rPr>
        <w:t xml:space="preserve"> </w:t>
      </w:r>
      <w:proofErr w:type="spellStart"/>
      <w:r>
        <w:rPr>
          <w:i/>
          <w:szCs w:val="20"/>
        </w:rPr>
        <w:t>Jeet</w:t>
      </w:r>
      <w:proofErr w:type="spellEnd"/>
      <w:r>
        <w:rPr>
          <w:i/>
          <w:szCs w:val="20"/>
        </w:rPr>
        <w:t xml:space="preserve">, </w:t>
      </w:r>
      <w:proofErr w:type="spellStart"/>
      <w:r>
        <w:rPr>
          <w:i/>
          <w:szCs w:val="20"/>
        </w:rPr>
        <w:t>Prashant</w:t>
      </w:r>
      <w:proofErr w:type="spellEnd"/>
      <w:r>
        <w:rPr>
          <w:i/>
          <w:szCs w:val="20"/>
        </w:rPr>
        <w:t xml:space="preserve"> Vats</w:t>
      </w:r>
      <w:r w:rsidR="00CD6FD3">
        <w:rPr>
          <w:i/>
          <w:szCs w:val="20"/>
        </w:rPr>
        <w:t xml:space="preserve">. </w:t>
      </w:r>
    </w:p>
    <w:p w:rsidR="00C758BF" w:rsidRDefault="00C758BF" w:rsidP="0036398D">
      <w:pPr>
        <w:spacing w:before="240" w:after="120" w:line="240" w:lineRule="auto"/>
        <w:ind w:left="720" w:hanging="360"/>
        <w:rPr>
          <w:i/>
          <w:szCs w:val="20"/>
        </w:rPr>
      </w:pPr>
    </w:p>
    <w:tbl>
      <w:tblPr>
        <w:tblW w:w="0" w:type="auto"/>
        <w:tblBorders>
          <w:top w:val="single" w:sz="8" w:space="0" w:color="352C66"/>
          <w:left w:val="single" w:sz="8" w:space="0" w:color="352C66"/>
          <w:bottom w:val="single" w:sz="8" w:space="0" w:color="352C66"/>
          <w:right w:val="single" w:sz="8" w:space="0" w:color="352C66"/>
          <w:insideH w:val="single" w:sz="8" w:space="0" w:color="352C66"/>
          <w:insideV w:val="single" w:sz="8" w:space="0" w:color="352C66"/>
        </w:tblBorders>
        <w:tblLayout w:type="fixed"/>
        <w:tblLook w:val="04A0" w:firstRow="1" w:lastRow="0" w:firstColumn="1" w:lastColumn="0" w:noHBand="0" w:noVBand="1"/>
      </w:tblPr>
      <w:tblGrid>
        <w:gridCol w:w="3334"/>
        <w:gridCol w:w="6242"/>
      </w:tblGrid>
      <w:tr w:rsidR="00C758BF" w:rsidRPr="00C758BF" w:rsidTr="00CD18A4">
        <w:trPr>
          <w:trHeight w:val="576"/>
          <w:tblHeader/>
        </w:trPr>
        <w:tc>
          <w:tcPr>
            <w:tcW w:w="9576" w:type="dxa"/>
            <w:gridSpan w:val="2"/>
            <w:shd w:val="clear" w:color="auto" w:fill="87746A"/>
            <w:vAlign w:val="center"/>
          </w:tcPr>
          <w:p w:rsidR="00C758BF" w:rsidRPr="00C758BF" w:rsidRDefault="00C758BF" w:rsidP="00C758BF">
            <w:pPr>
              <w:spacing w:before="240" w:after="120"/>
              <w:outlineLvl w:val="0"/>
              <w:rPr>
                <w:rFonts w:ascii="Calibri" w:eastAsiaTheme="majorEastAsia" w:hAnsi="Calibri" w:cstheme="majorBidi"/>
                <w:b/>
                <w:color w:val="FFFFFF" w:themeColor="background1"/>
                <w:spacing w:val="20"/>
                <w:sz w:val="28"/>
                <w:szCs w:val="32"/>
              </w:rPr>
            </w:pPr>
            <w:bookmarkStart w:id="0" w:name="_Ref403648452"/>
            <w:bookmarkStart w:id="1" w:name="_Ref403902079"/>
            <w:r w:rsidRPr="00C758BF">
              <w:rPr>
                <w:rFonts w:ascii="Calibri" w:eastAsiaTheme="majorEastAsia" w:hAnsi="Calibri" w:cstheme="majorBidi"/>
                <w:b/>
                <w:color w:val="FFFFFF" w:themeColor="background1"/>
                <w:spacing w:val="20"/>
                <w:sz w:val="28"/>
                <w:szCs w:val="32"/>
              </w:rPr>
              <w:t xml:space="preserve">Exercise 1:  </w:t>
            </w:r>
            <w:bookmarkEnd w:id="0"/>
            <w:bookmarkEnd w:id="1"/>
            <w:r w:rsidR="00FF6641">
              <w:rPr>
                <w:rFonts w:ascii="Calibri" w:eastAsiaTheme="majorEastAsia" w:hAnsi="Calibri" w:cstheme="majorBidi"/>
                <w:b/>
                <w:color w:val="FFFFFF" w:themeColor="background1"/>
                <w:spacing w:val="20"/>
                <w:sz w:val="28"/>
                <w:szCs w:val="32"/>
              </w:rPr>
              <w:t>Support Vector M</w:t>
            </w:r>
            <w:r w:rsidR="009D3D80">
              <w:rPr>
                <w:rFonts w:ascii="Calibri" w:eastAsiaTheme="majorEastAsia" w:hAnsi="Calibri" w:cstheme="majorBidi"/>
                <w:b/>
                <w:color w:val="FFFFFF" w:themeColor="background1"/>
                <w:spacing w:val="20"/>
                <w:sz w:val="28"/>
                <w:szCs w:val="32"/>
              </w:rPr>
              <w:t xml:space="preserve">achine in </w:t>
            </w:r>
            <w:proofErr w:type="spellStart"/>
            <w:r w:rsidR="009D3D80">
              <w:rPr>
                <w:rFonts w:ascii="Calibri" w:eastAsiaTheme="majorEastAsia" w:hAnsi="Calibri" w:cstheme="majorBidi"/>
                <w:b/>
                <w:color w:val="FFFFFF" w:themeColor="background1"/>
                <w:spacing w:val="20"/>
                <w:sz w:val="28"/>
                <w:szCs w:val="32"/>
              </w:rPr>
              <w:t>algo</w:t>
            </w:r>
            <w:proofErr w:type="spellEnd"/>
            <w:r w:rsidR="009D3D80">
              <w:rPr>
                <w:rFonts w:ascii="Calibri" w:eastAsiaTheme="majorEastAsia" w:hAnsi="Calibri" w:cstheme="majorBidi"/>
                <w:b/>
                <w:color w:val="FFFFFF" w:themeColor="background1"/>
                <w:spacing w:val="20"/>
                <w:sz w:val="28"/>
                <w:szCs w:val="32"/>
              </w:rPr>
              <w:t xml:space="preserve"> trading</w:t>
            </w:r>
          </w:p>
        </w:tc>
      </w:tr>
      <w:tr w:rsidR="00C758BF" w:rsidRPr="00C758BF" w:rsidTr="00CD18A4">
        <w:trPr>
          <w:trHeight w:val="548"/>
        </w:trPr>
        <w:tc>
          <w:tcPr>
            <w:tcW w:w="9576" w:type="dxa"/>
            <w:gridSpan w:val="2"/>
            <w:shd w:val="clear" w:color="auto" w:fill="FFFFFF" w:themeFill="background1"/>
            <w:vAlign w:val="center"/>
          </w:tcPr>
          <w:p w:rsidR="00974ADB" w:rsidRPr="00974ADB" w:rsidRDefault="00974ADB" w:rsidP="00974ADB">
            <w:pPr>
              <w:keepNext/>
              <w:keepLines/>
              <w:spacing w:before="240"/>
              <w:outlineLvl w:val="2"/>
              <w:rPr>
                <w:rFonts w:asciiTheme="minorHAnsi" w:eastAsiaTheme="majorEastAsia" w:hAnsiTheme="minorHAnsi" w:cstheme="majorBidi"/>
                <w:b/>
                <w:bCs/>
                <w:smallCaps/>
                <w:color w:val="000000" w:themeColor="text1"/>
                <w:spacing w:val="20"/>
                <w:sz w:val="24"/>
              </w:rPr>
            </w:pPr>
            <w:r w:rsidRPr="00974ADB">
              <w:rPr>
                <w:rFonts w:asciiTheme="minorHAnsi" w:eastAsiaTheme="majorEastAsia" w:hAnsiTheme="minorHAnsi" w:cstheme="majorBidi"/>
                <w:b/>
                <w:bCs/>
                <w:smallCaps/>
                <w:color w:val="000000" w:themeColor="text1"/>
                <w:spacing w:val="20"/>
                <w:sz w:val="24"/>
              </w:rPr>
              <w:t xml:space="preserve">Overview:  </w:t>
            </w:r>
          </w:p>
          <w:p w:rsidR="00C758BF" w:rsidRDefault="00C758BF" w:rsidP="00C758BF">
            <w:pPr>
              <w:spacing w:before="0" w:line="240" w:lineRule="auto"/>
              <w:rPr>
                <w:szCs w:val="20"/>
              </w:rPr>
            </w:pPr>
          </w:p>
          <w:p w:rsidR="00776BFB" w:rsidRDefault="00FF6641" w:rsidP="00776BFB">
            <w:pPr>
              <w:spacing w:before="0" w:line="240" w:lineRule="auto"/>
              <w:rPr>
                <w:szCs w:val="20"/>
              </w:rPr>
            </w:pPr>
            <w:r>
              <w:rPr>
                <w:szCs w:val="20"/>
              </w:rPr>
              <w:t>The Support Vector M</w:t>
            </w:r>
            <w:r w:rsidR="00933143">
              <w:rPr>
                <w:szCs w:val="20"/>
              </w:rPr>
              <w:t xml:space="preserve">achine </w:t>
            </w:r>
            <w:r>
              <w:rPr>
                <w:szCs w:val="20"/>
              </w:rPr>
              <w:t xml:space="preserve">(SVM) </w:t>
            </w:r>
            <w:r w:rsidR="00933143">
              <w:rPr>
                <w:szCs w:val="20"/>
              </w:rPr>
              <w:t xml:space="preserve">is a type of supervised learning algorithm that can be </w:t>
            </w:r>
            <w:r w:rsidR="000E79AD">
              <w:rPr>
                <w:szCs w:val="20"/>
              </w:rPr>
              <w:t xml:space="preserve">used </w:t>
            </w:r>
            <w:r w:rsidR="00933143">
              <w:rPr>
                <w:szCs w:val="20"/>
              </w:rPr>
              <w:t xml:space="preserve">in regression analysis and classification problems. SVM relies on kernel methods. The </w:t>
            </w:r>
            <w:r w:rsidR="000E79AD">
              <w:rPr>
                <w:szCs w:val="20"/>
              </w:rPr>
              <w:t>kernels in SVM can be</w:t>
            </w:r>
            <w:r w:rsidR="00933143">
              <w:rPr>
                <w:szCs w:val="20"/>
              </w:rPr>
              <w:t>:</w:t>
            </w:r>
          </w:p>
          <w:p w:rsidR="00933143" w:rsidRPr="00153E56" w:rsidRDefault="005575C3" w:rsidP="007C5DC9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spacing w:before="0"/>
              <w:ind w:left="0" w:firstLine="0"/>
              <w:rPr>
                <w:i/>
                <w:szCs w:val="20"/>
              </w:rPr>
            </w:pPr>
            <w:r w:rsidRPr="00153E56">
              <w:rPr>
                <w:i/>
                <w:szCs w:val="20"/>
              </w:rPr>
              <w:t>Linear</w:t>
            </w:r>
          </w:p>
          <w:p w:rsidR="005575C3" w:rsidRPr="00153E56" w:rsidRDefault="005575C3" w:rsidP="007C5DC9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spacing w:before="0"/>
              <w:ind w:left="0" w:firstLine="0"/>
              <w:rPr>
                <w:i/>
                <w:szCs w:val="20"/>
              </w:rPr>
            </w:pPr>
            <w:r w:rsidRPr="00153E56">
              <w:rPr>
                <w:i/>
                <w:szCs w:val="20"/>
              </w:rPr>
              <w:t xml:space="preserve">Polynomial </w:t>
            </w:r>
          </w:p>
          <w:p w:rsidR="005575C3" w:rsidRPr="00153E56" w:rsidRDefault="005575C3" w:rsidP="007C5DC9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spacing w:before="0"/>
              <w:ind w:left="0" w:firstLine="0"/>
              <w:rPr>
                <w:i/>
                <w:szCs w:val="20"/>
              </w:rPr>
            </w:pPr>
            <w:r w:rsidRPr="00153E56">
              <w:rPr>
                <w:i/>
                <w:szCs w:val="20"/>
              </w:rPr>
              <w:t xml:space="preserve">Radial </w:t>
            </w:r>
          </w:p>
          <w:p w:rsidR="005575C3" w:rsidRPr="00153E56" w:rsidRDefault="005575C3" w:rsidP="007C5DC9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spacing w:before="0"/>
              <w:ind w:left="0" w:firstLine="0"/>
              <w:rPr>
                <w:i/>
                <w:szCs w:val="20"/>
              </w:rPr>
            </w:pPr>
            <w:r w:rsidRPr="00153E56">
              <w:rPr>
                <w:i/>
                <w:szCs w:val="20"/>
              </w:rPr>
              <w:t xml:space="preserve">Sigmoid </w:t>
            </w:r>
          </w:p>
          <w:p w:rsidR="00165086" w:rsidRPr="00165086" w:rsidRDefault="00153E56" w:rsidP="00165086">
            <w:pPr>
              <w:tabs>
                <w:tab w:val="left" w:pos="180"/>
              </w:tabs>
              <w:spacing w:before="0"/>
              <w:rPr>
                <w:szCs w:val="20"/>
              </w:rPr>
            </w:pPr>
            <w:r>
              <w:rPr>
                <w:szCs w:val="20"/>
              </w:rPr>
              <w:t>We show how SVM can be implemented</w:t>
            </w:r>
            <w:r w:rsidR="00165086">
              <w:rPr>
                <w:szCs w:val="20"/>
              </w:rPr>
              <w:t xml:space="preserve"> in algorithmic trading</w:t>
            </w:r>
            <w:r>
              <w:rPr>
                <w:szCs w:val="20"/>
              </w:rPr>
              <w:t xml:space="preserve"> strategies</w:t>
            </w:r>
            <w:r w:rsidR="00165086">
              <w:rPr>
                <w:szCs w:val="20"/>
              </w:rPr>
              <w:t xml:space="preserve"> for indicating market trend. </w:t>
            </w:r>
            <w:proofErr w:type="spellStart"/>
            <w:proofErr w:type="gramStart"/>
            <w:r w:rsidR="00165086" w:rsidRPr="00153E56">
              <w:rPr>
                <w:i/>
                <w:szCs w:val="20"/>
              </w:rPr>
              <w:t>Svm</w:t>
            </w:r>
            <w:proofErr w:type="spellEnd"/>
            <w:r w:rsidR="00165086" w:rsidRPr="00153E56">
              <w:rPr>
                <w:i/>
                <w:szCs w:val="20"/>
              </w:rPr>
              <w:t>(</w:t>
            </w:r>
            <w:proofErr w:type="gramEnd"/>
            <w:r w:rsidR="00165086" w:rsidRPr="00153E56">
              <w:rPr>
                <w:i/>
                <w:szCs w:val="20"/>
              </w:rPr>
              <w:t>)</w:t>
            </w:r>
            <w:r w:rsidR="00165086">
              <w:rPr>
                <w:szCs w:val="20"/>
              </w:rPr>
              <w:t xml:space="preserve"> function from e1071 library is used. </w:t>
            </w:r>
            <w:r w:rsidR="005B3737">
              <w:rPr>
                <w:szCs w:val="20"/>
              </w:rPr>
              <w:t>The</w:t>
            </w:r>
            <w:r w:rsidR="00D4168A" w:rsidRPr="00153E56">
              <w:rPr>
                <w:i/>
                <w:szCs w:val="20"/>
              </w:rPr>
              <w:t xml:space="preserve"> </w:t>
            </w:r>
            <w:r w:rsidR="00D4168A">
              <w:rPr>
                <w:szCs w:val="20"/>
              </w:rPr>
              <w:t xml:space="preserve">function has the following parameters: 1) type of support vector machine 2) kernel type 3) other parameters. The normalized in-sample out-sample data is used in the model. </w:t>
            </w:r>
          </w:p>
          <w:p w:rsidR="005A2FE9" w:rsidRPr="00C758BF" w:rsidRDefault="005A2FE9" w:rsidP="00A05671">
            <w:pPr>
              <w:spacing w:before="0" w:line="240" w:lineRule="auto"/>
              <w:rPr>
                <w:szCs w:val="20"/>
              </w:rPr>
            </w:pPr>
          </w:p>
        </w:tc>
      </w:tr>
      <w:tr w:rsidR="00250DFA" w:rsidRPr="00C758BF" w:rsidTr="00CD18A4">
        <w:tc>
          <w:tcPr>
            <w:tcW w:w="3334" w:type="dxa"/>
          </w:tcPr>
          <w:p w:rsidR="00250DFA" w:rsidRDefault="001071E1" w:rsidP="00D57178">
            <w:pPr>
              <w:spacing w:before="120" w:after="120"/>
              <w:rPr>
                <w:color w:val="000000" w:themeColor="text1"/>
                <w:szCs w:val="20"/>
                <w:lang w:bidi="en-US"/>
              </w:rPr>
            </w:pPr>
            <w:r>
              <w:rPr>
                <w:color w:val="000000" w:themeColor="text1"/>
                <w:szCs w:val="20"/>
                <w:lang w:bidi="en-US"/>
              </w:rPr>
              <w:t xml:space="preserve">Install e1071 library </w:t>
            </w:r>
          </w:p>
        </w:tc>
        <w:tc>
          <w:tcPr>
            <w:tcW w:w="6242" w:type="dxa"/>
          </w:tcPr>
          <w:p w:rsidR="001071E1" w:rsidRPr="00A6509B" w:rsidRDefault="001071E1" w:rsidP="001071E1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</w:p>
          <w:p w:rsidR="001071E1" w:rsidRPr="00A6509B" w:rsidRDefault="001071E1" w:rsidP="001071E1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  <w:proofErr w:type="spellStart"/>
            <w:r w:rsidRPr="00A6509B">
              <w:rPr>
                <w:rFonts w:cs="FreeMonoBold"/>
                <w:bCs/>
                <w:i/>
                <w:szCs w:val="20"/>
              </w:rPr>
              <w:t>install.packages</w:t>
            </w:r>
            <w:proofErr w:type="spellEnd"/>
            <w:r w:rsidRPr="00A6509B">
              <w:rPr>
                <w:rFonts w:cs="FreeMonoBold"/>
                <w:bCs/>
                <w:i/>
                <w:szCs w:val="20"/>
              </w:rPr>
              <w:t>("e1071",dependencies=TRUE)</w:t>
            </w:r>
          </w:p>
          <w:p w:rsidR="00250DFA" w:rsidRPr="00A6509B" w:rsidRDefault="001071E1" w:rsidP="001071E1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  <w:r w:rsidRPr="00A6509B">
              <w:rPr>
                <w:rFonts w:cs="FreeMonoBold"/>
                <w:bCs/>
                <w:i/>
                <w:szCs w:val="20"/>
              </w:rPr>
              <w:t>library(e1071)</w:t>
            </w:r>
          </w:p>
        </w:tc>
      </w:tr>
      <w:tr w:rsidR="00250DFA" w:rsidRPr="00C758BF" w:rsidTr="00CD18A4">
        <w:tc>
          <w:tcPr>
            <w:tcW w:w="3334" w:type="dxa"/>
          </w:tcPr>
          <w:p w:rsidR="00250DFA" w:rsidRDefault="001071E1" w:rsidP="00D57178">
            <w:pPr>
              <w:spacing w:before="120" w:after="120"/>
              <w:rPr>
                <w:color w:val="000000" w:themeColor="text1"/>
                <w:szCs w:val="20"/>
                <w:lang w:bidi="en-US"/>
              </w:rPr>
            </w:pPr>
            <w:r>
              <w:rPr>
                <w:color w:val="000000" w:themeColor="text1"/>
                <w:szCs w:val="20"/>
                <w:lang w:bidi="en-US"/>
              </w:rPr>
              <w:t xml:space="preserve">Indicate </w:t>
            </w:r>
            <w:proofErr w:type="spellStart"/>
            <w:r>
              <w:rPr>
                <w:color w:val="000000" w:themeColor="text1"/>
                <w:szCs w:val="20"/>
                <w:lang w:bidi="en-US"/>
              </w:rPr>
              <w:t>isdir</w:t>
            </w:r>
            <w:proofErr w:type="spellEnd"/>
            <w:r>
              <w:rPr>
                <w:color w:val="000000" w:themeColor="text1"/>
                <w:szCs w:val="20"/>
                <w:lang w:bidi="en-US"/>
              </w:rPr>
              <w:t xml:space="preserve"> variable</w:t>
            </w:r>
          </w:p>
        </w:tc>
        <w:tc>
          <w:tcPr>
            <w:tcW w:w="6242" w:type="dxa"/>
          </w:tcPr>
          <w:p w:rsidR="00250DFA" w:rsidRPr="00A6509B" w:rsidRDefault="001071E1" w:rsidP="00CA2591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  <w:proofErr w:type="spellStart"/>
            <w:r w:rsidRPr="00A6509B">
              <w:rPr>
                <w:rFonts w:cs="FreeMonoBold"/>
                <w:bCs/>
                <w:i/>
                <w:szCs w:val="20"/>
              </w:rPr>
              <w:t>isdir</w:t>
            </w:r>
            <w:proofErr w:type="spellEnd"/>
            <w:r w:rsidRPr="00A6509B">
              <w:rPr>
                <w:rFonts w:cs="FreeMonoBold"/>
                <w:bCs/>
                <w:i/>
                <w:szCs w:val="20"/>
              </w:rPr>
              <w:t>&lt;- direction[</w:t>
            </w:r>
            <w:proofErr w:type="spellStart"/>
            <w:r w:rsidRPr="00A6509B">
              <w:rPr>
                <w:rFonts w:cs="FreeMonoBold"/>
                <w:bCs/>
                <w:i/>
                <w:szCs w:val="20"/>
              </w:rPr>
              <w:t>isrow</w:t>
            </w:r>
            <w:proofErr w:type="spellEnd"/>
            <w:r w:rsidRPr="00A6509B">
              <w:rPr>
                <w:rFonts w:cs="FreeMonoBold"/>
                <w:bCs/>
                <w:i/>
                <w:szCs w:val="20"/>
              </w:rPr>
              <w:t>]</w:t>
            </w:r>
          </w:p>
        </w:tc>
      </w:tr>
      <w:tr w:rsidR="009F1FCC" w:rsidRPr="00C758BF" w:rsidTr="00CD18A4">
        <w:tc>
          <w:tcPr>
            <w:tcW w:w="3334" w:type="dxa"/>
          </w:tcPr>
          <w:p w:rsidR="009F1FCC" w:rsidRDefault="009F1FCC" w:rsidP="00D57178">
            <w:pPr>
              <w:spacing w:before="120" w:after="120"/>
              <w:rPr>
                <w:color w:val="000000" w:themeColor="text1"/>
                <w:szCs w:val="20"/>
                <w:lang w:bidi="en-US"/>
              </w:rPr>
            </w:pPr>
            <w:r>
              <w:rPr>
                <w:color w:val="000000" w:themeColor="text1"/>
                <w:szCs w:val="20"/>
                <w:lang w:bidi="en-US"/>
              </w:rPr>
              <w:t xml:space="preserve">Normalize data </w:t>
            </w:r>
          </w:p>
        </w:tc>
        <w:tc>
          <w:tcPr>
            <w:tcW w:w="6242" w:type="dxa"/>
          </w:tcPr>
          <w:p w:rsidR="009F1FCC" w:rsidRPr="009F1FCC" w:rsidRDefault="009F1FCC" w:rsidP="009F1FCC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</w:p>
          <w:p w:rsidR="009F1FCC" w:rsidRPr="009F1FCC" w:rsidRDefault="009F1FCC" w:rsidP="009F1FCC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  <w:proofErr w:type="spellStart"/>
            <w:r w:rsidRPr="009F1FCC">
              <w:rPr>
                <w:rFonts w:cs="FreeMonoBold"/>
                <w:bCs/>
                <w:i/>
                <w:szCs w:val="20"/>
              </w:rPr>
              <w:t>osidn</w:t>
            </w:r>
            <w:proofErr w:type="spellEnd"/>
            <w:r w:rsidRPr="009F1FCC">
              <w:rPr>
                <w:rFonts w:cs="FreeMonoBold"/>
                <w:bCs/>
                <w:i/>
                <w:szCs w:val="20"/>
              </w:rPr>
              <w:t>&lt;- matrix(1,dim(</w:t>
            </w:r>
            <w:proofErr w:type="spellStart"/>
            <w:r w:rsidRPr="009F1FCC">
              <w:rPr>
                <w:rFonts w:cs="FreeMonoBold"/>
                <w:bCs/>
                <w:i/>
                <w:szCs w:val="20"/>
              </w:rPr>
              <w:t>osdji</w:t>
            </w:r>
            <w:proofErr w:type="spellEnd"/>
            <w:r w:rsidRPr="009F1FCC">
              <w:rPr>
                <w:rFonts w:cs="FreeMonoBold"/>
                <w:bCs/>
                <w:i/>
                <w:szCs w:val="20"/>
              </w:rPr>
              <w:t>)[1],dim(</w:t>
            </w:r>
            <w:proofErr w:type="spellStart"/>
            <w:r w:rsidRPr="009F1FCC">
              <w:rPr>
                <w:rFonts w:cs="FreeMonoBold"/>
                <w:bCs/>
                <w:i/>
                <w:szCs w:val="20"/>
              </w:rPr>
              <w:t>osdji</w:t>
            </w:r>
            <w:proofErr w:type="spellEnd"/>
            <w:r w:rsidRPr="009F1FCC">
              <w:rPr>
                <w:rFonts w:cs="FreeMonoBold"/>
                <w:bCs/>
                <w:i/>
                <w:szCs w:val="20"/>
              </w:rPr>
              <w:t>)[2])</w:t>
            </w:r>
          </w:p>
          <w:p w:rsidR="009F1FCC" w:rsidRPr="009F1FCC" w:rsidRDefault="009F1FCC" w:rsidP="009F1FCC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  <w:proofErr w:type="spellStart"/>
            <w:r w:rsidRPr="009F1FCC">
              <w:rPr>
                <w:rFonts w:cs="FreeMonoBold"/>
                <w:bCs/>
                <w:i/>
                <w:szCs w:val="20"/>
              </w:rPr>
              <w:t>norm_osdji</w:t>
            </w:r>
            <w:proofErr w:type="spellEnd"/>
            <w:r w:rsidRPr="009F1FCC">
              <w:rPr>
                <w:rFonts w:cs="FreeMonoBold"/>
                <w:bCs/>
                <w:i/>
                <w:szCs w:val="20"/>
              </w:rPr>
              <w:t>&lt;- (</w:t>
            </w:r>
            <w:proofErr w:type="spellStart"/>
            <w:r w:rsidRPr="009F1FCC">
              <w:rPr>
                <w:rFonts w:cs="FreeMonoBold"/>
                <w:bCs/>
                <w:i/>
                <w:szCs w:val="20"/>
              </w:rPr>
              <w:t>osdji</w:t>
            </w:r>
            <w:proofErr w:type="spellEnd"/>
            <w:r w:rsidRPr="009F1FCC">
              <w:rPr>
                <w:rFonts w:cs="FreeMonoBold"/>
                <w:bCs/>
                <w:i/>
                <w:szCs w:val="20"/>
              </w:rPr>
              <w:t xml:space="preserve"> - t(</w:t>
            </w:r>
            <w:proofErr w:type="spellStart"/>
            <w:r w:rsidRPr="009F1FCC">
              <w:rPr>
                <w:rFonts w:cs="FreeMonoBold"/>
                <w:bCs/>
                <w:i/>
                <w:szCs w:val="20"/>
              </w:rPr>
              <w:t>isme</w:t>
            </w:r>
            <w:proofErr w:type="spellEnd"/>
            <w:r w:rsidRPr="009F1FCC">
              <w:rPr>
                <w:rFonts w:cs="FreeMonoBold"/>
                <w:bCs/>
                <w:i/>
                <w:szCs w:val="20"/>
              </w:rPr>
              <w:t>*t(</w:t>
            </w:r>
            <w:proofErr w:type="spellStart"/>
            <w:r w:rsidRPr="009F1FCC">
              <w:rPr>
                <w:rFonts w:cs="FreeMonoBold"/>
                <w:bCs/>
                <w:i/>
                <w:szCs w:val="20"/>
              </w:rPr>
              <w:t>osidn</w:t>
            </w:r>
            <w:proofErr w:type="spellEnd"/>
            <w:r w:rsidRPr="009F1FCC">
              <w:rPr>
                <w:rFonts w:cs="FreeMonoBold"/>
                <w:bCs/>
                <w:i/>
                <w:szCs w:val="20"/>
              </w:rPr>
              <w:t>))) / t(</w:t>
            </w:r>
            <w:proofErr w:type="spellStart"/>
            <w:r w:rsidRPr="009F1FCC">
              <w:rPr>
                <w:rFonts w:cs="FreeMonoBold"/>
                <w:bCs/>
                <w:i/>
                <w:szCs w:val="20"/>
              </w:rPr>
              <w:t>isstd</w:t>
            </w:r>
            <w:proofErr w:type="spellEnd"/>
            <w:r w:rsidRPr="009F1FCC">
              <w:rPr>
                <w:rFonts w:cs="FreeMonoBold"/>
                <w:bCs/>
                <w:i/>
                <w:szCs w:val="20"/>
              </w:rPr>
              <w:t>*t(</w:t>
            </w:r>
            <w:proofErr w:type="spellStart"/>
            <w:r w:rsidRPr="009F1FCC">
              <w:rPr>
                <w:rFonts w:cs="FreeMonoBold"/>
                <w:bCs/>
                <w:i/>
                <w:szCs w:val="20"/>
              </w:rPr>
              <w:t>osidn</w:t>
            </w:r>
            <w:proofErr w:type="spellEnd"/>
            <w:r w:rsidRPr="009F1FCC">
              <w:rPr>
                <w:rFonts w:cs="FreeMonoBold"/>
                <w:bCs/>
                <w:i/>
                <w:szCs w:val="20"/>
              </w:rPr>
              <w:t>))</w:t>
            </w:r>
          </w:p>
          <w:p w:rsidR="009F1FCC" w:rsidRPr="00A6509B" w:rsidRDefault="009F1FCC" w:rsidP="009F1FCC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  <w:proofErr w:type="spellStart"/>
            <w:r w:rsidRPr="009F1FCC">
              <w:rPr>
                <w:rFonts w:cs="FreeMonoBold"/>
                <w:bCs/>
                <w:i/>
                <w:szCs w:val="20"/>
              </w:rPr>
              <w:t>norm_osdji</w:t>
            </w:r>
            <w:proofErr w:type="spellEnd"/>
            <w:r w:rsidRPr="009F1FCC">
              <w:rPr>
                <w:rFonts w:cs="FreeMonoBold"/>
                <w:bCs/>
                <w:i/>
                <w:szCs w:val="20"/>
              </w:rPr>
              <w:t>[,</w:t>
            </w:r>
            <w:proofErr w:type="spellStart"/>
            <w:r w:rsidRPr="009F1FCC">
              <w:rPr>
                <w:rFonts w:cs="FreeMonoBold"/>
                <w:bCs/>
                <w:i/>
                <w:szCs w:val="20"/>
              </w:rPr>
              <w:t>dm</w:t>
            </w:r>
            <w:proofErr w:type="spellEnd"/>
            <w:r w:rsidRPr="009F1FCC">
              <w:rPr>
                <w:rFonts w:cs="FreeMonoBold"/>
                <w:bCs/>
                <w:i/>
                <w:szCs w:val="20"/>
              </w:rPr>
              <w:t>[2]] &lt;- direction[</w:t>
            </w:r>
            <w:proofErr w:type="spellStart"/>
            <w:r w:rsidRPr="009F1FCC">
              <w:rPr>
                <w:rFonts w:cs="FreeMonoBold"/>
                <w:bCs/>
                <w:i/>
                <w:szCs w:val="20"/>
              </w:rPr>
              <w:t>osrow</w:t>
            </w:r>
            <w:proofErr w:type="spellEnd"/>
            <w:r w:rsidRPr="009F1FCC">
              <w:rPr>
                <w:rFonts w:cs="FreeMonoBold"/>
                <w:bCs/>
                <w:i/>
                <w:szCs w:val="20"/>
              </w:rPr>
              <w:t>]</w:t>
            </w:r>
          </w:p>
        </w:tc>
      </w:tr>
      <w:tr w:rsidR="009202A8" w:rsidRPr="00C758BF" w:rsidTr="00CD18A4">
        <w:tc>
          <w:tcPr>
            <w:tcW w:w="3334" w:type="dxa"/>
          </w:tcPr>
          <w:p w:rsidR="00CA2591" w:rsidRDefault="007928E6" w:rsidP="00D57178">
            <w:pPr>
              <w:spacing w:before="120" w:after="120"/>
              <w:rPr>
                <w:color w:val="000000" w:themeColor="text1"/>
                <w:szCs w:val="20"/>
                <w:lang w:bidi="en-US"/>
              </w:rPr>
            </w:pPr>
            <w:r>
              <w:rPr>
                <w:color w:val="000000" w:themeColor="text1"/>
                <w:szCs w:val="20"/>
                <w:lang w:bidi="en-US"/>
              </w:rPr>
              <w:t xml:space="preserve">Implement SVM model </w:t>
            </w:r>
          </w:p>
        </w:tc>
        <w:tc>
          <w:tcPr>
            <w:tcW w:w="6242" w:type="dxa"/>
          </w:tcPr>
          <w:p w:rsidR="009202A8" w:rsidRPr="00A6509B" w:rsidRDefault="004E3B57" w:rsidP="00CA2591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  <w:proofErr w:type="spellStart"/>
            <w:r w:rsidRPr="00A6509B">
              <w:rPr>
                <w:rFonts w:cs="FreeMonoBold"/>
                <w:bCs/>
                <w:i/>
                <w:szCs w:val="20"/>
              </w:rPr>
              <w:t>svm_model</w:t>
            </w:r>
            <w:proofErr w:type="spellEnd"/>
            <w:r w:rsidRPr="00A6509B">
              <w:rPr>
                <w:rFonts w:cs="FreeMonoBold"/>
                <w:bCs/>
                <w:i/>
                <w:szCs w:val="20"/>
              </w:rPr>
              <w:t xml:space="preserve">&lt;- </w:t>
            </w:r>
            <w:proofErr w:type="spellStart"/>
            <w:r w:rsidRPr="00A6509B">
              <w:rPr>
                <w:rFonts w:cs="FreeMonoBold"/>
                <w:bCs/>
                <w:i/>
                <w:szCs w:val="20"/>
              </w:rPr>
              <w:t>svm</w:t>
            </w:r>
            <w:proofErr w:type="spellEnd"/>
            <w:r w:rsidRPr="00A6509B">
              <w:rPr>
                <w:rFonts w:cs="FreeMonoBold"/>
                <w:bCs/>
                <w:i/>
                <w:szCs w:val="20"/>
              </w:rPr>
              <w:t>(</w:t>
            </w:r>
            <w:proofErr w:type="spellStart"/>
            <w:r w:rsidRPr="00A6509B">
              <w:rPr>
                <w:rFonts w:cs="FreeMonoBold"/>
                <w:bCs/>
                <w:i/>
                <w:szCs w:val="20"/>
              </w:rPr>
              <w:t>norm_isdji,as.factor</w:t>
            </w:r>
            <w:proofErr w:type="spellEnd"/>
            <w:r w:rsidRPr="00A6509B">
              <w:rPr>
                <w:rFonts w:cs="FreeMonoBold"/>
                <w:bCs/>
                <w:i/>
                <w:szCs w:val="20"/>
              </w:rPr>
              <w:t>(</w:t>
            </w:r>
            <w:proofErr w:type="spellStart"/>
            <w:r w:rsidRPr="00A6509B">
              <w:rPr>
                <w:rFonts w:cs="FreeMonoBold"/>
                <w:bCs/>
                <w:i/>
                <w:szCs w:val="20"/>
              </w:rPr>
              <w:t>isdir</w:t>
            </w:r>
            <w:proofErr w:type="spellEnd"/>
            <w:r w:rsidRPr="00A6509B">
              <w:rPr>
                <w:rFonts w:cs="FreeMonoBold"/>
                <w:bCs/>
                <w:i/>
                <w:szCs w:val="20"/>
              </w:rPr>
              <w:t>))</w:t>
            </w:r>
          </w:p>
        </w:tc>
      </w:tr>
      <w:tr w:rsidR="00CE32C5" w:rsidRPr="00C758BF" w:rsidTr="00CD18A4">
        <w:tc>
          <w:tcPr>
            <w:tcW w:w="3334" w:type="dxa"/>
          </w:tcPr>
          <w:p w:rsidR="00CE32C5" w:rsidRDefault="00A6509B" w:rsidP="00D57178">
            <w:pPr>
              <w:spacing w:before="120" w:after="120"/>
              <w:rPr>
                <w:color w:val="000000" w:themeColor="text1"/>
                <w:szCs w:val="20"/>
                <w:lang w:bidi="en-US"/>
              </w:rPr>
            </w:pPr>
            <w:r>
              <w:rPr>
                <w:color w:val="000000" w:themeColor="text1"/>
                <w:szCs w:val="20"/>
                <w:lang w:bidi="en-US"/>
              </w:rPr>
              <w:t xml:space="preserve">Forecast the direction of out-sample data </w:t>
            </w:r>
          </w:p>
        </w:tc>
        <w:tc>
          <w:tcPr>
            <w:tcW w:w="6242" w:type="dxa"/>
          </w:tcPr>
          <w:p w:rsidR="00CE32C5" w:rsidRPr="00A6509B" w:rsidRDefault="00A6509B" w:rsidP="00CA2591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  <w:proofErr w:type="spellStart"/>
            <w:r w:rsidRPr="00A6509B">
              <w:rPr>
                <w:rFonts w:cs="FreeMonoBold"/>
                <w:bCs/>
                <w:i/>
                <w:szCs w:val="20"/>
              </w:rPr>
              <w:t>svm_prediction</w:t>
            </w:r>
            <w:proofErr w:type="spellEnd"/>
            <w:r w:rsidRPr="00A6509B">
              <w:rPr>
                <w:rFonts w:cs="FreeMonoBold"/>
                <w:bCs/>
                <w:i/>
                <w:szCs w:val="20"/>
              </w:rPr>
              <w:t>&lt;- predict(</w:t>
            </w:r>
            <w:proofErr w:type="spellStart"/>
            <w:r w:rsidRPr="00A6509B">
              <w:rPr>
                <w:rFonts w:cs="FreeMonoBold"/>
                <w:bCs/>
                <w:i/>
                <w:szCs w:val="20"/>
              </w:rPr>
              <w:t>svm_model,norm_osdji</w:t>
            </w:r>
            <w:proofErr w:type="spellEnd"/>
            <w:r w:rsidRPr="00A6509B">
              <w:rPr>
                <w:rFonts w:cs="FreeMonoBold"/>
                <w:bCs/>
                <w:i/>
                <w:szCs w:val="20"/>
              </w:rPr>
              <w:t>)</w:t>
            </w:r>
          </w:p>
        </w:tc>
      </w:tr>
      <w:tr w:rsidR="00721058" w:rsidRPr="00C758BF" w:rsidTr="00CD18A4">
        <w:tc>
          <w:tcPr>
            <w:tcW w:w="3334" w:type="dxa"/>
          </w:tcPr>
          <w:p w:rsidR="00721058" w:rsidRDefault="00A6509B" w:rsidP="008A36A2">
            <w:pPr>
              <w:spacing w:before="120" w:after="120"/>
              <w:rPr>
                <w:color w:val="000000" w:themeColor="text1"/>
                <w:szCs w:val="20"/>
                <w:lang w:bidi="en-US"/>
              </w:rPr>
            </w:pPr>
            <w:r>
              <w:rPr>
                <w:color w:val="000000" w:themeColor="text1"/>
                <w:szCs w:val="20"/>
                <w:lang w:bidi="en-US"/>
              </w:rPr>
              <w:t xml:space="preserve">Indicate the first few forecasted trends </w:t>
            </w:r>
          </w:p>
        </w:tc>
        <w:tc>
          <w:tcPr>
            <w:tcW w:w="6242" w:type="dxa"/>
          </w:tcPr>
          <w:p w:rsidR="00721058" w:rsidRPr="00A6509B" w:rsidRDefault="00A6509B" w:rsidP="008033E7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  <w:r w:rsidRPr="00A6509B">
              <w:rPr>
                <w:rFonts w:cs="FreeMonoBold"/>
                <w:bCs/>
                <w:i/>
                <w:szCs w:val="20"/>
              </w:rPr>
              <w:t>head(</w:t>
            </w:r>
            <w:proofErr w:type="spellStart"/>
            <w:r w:rsidRPr="00A6509B">
              <w:rPr>
                <w:rFonts w:cs="FreeMonoBold"/>
                <w:bCs/>
                <w:i/>
                <w:szCs w:val="20"/>
              </w:rPr>
              <w:t>svm_prediction</w:t>
            </w:r>
            <w:proofErr w:type="spellEnd"/>
            <w:r w:rsidRPr="00A6509B">
              <w:rPr>
                <w:rFonts w:cs="FreeMonoBold"/>
                <w:bCs/>
                <w:i/>
                <w:szCs w:val="20"/>
              </w:rPr>
              <w:t>)</w:t>
            </w:r>
          </w:p>
        </w:tc>
      </w:tr>
      <w:tr w:rsidR="00BC2BCD" w:rsidRPr="00C758BF" w:rsidTr="004E1F45">
        <w:trPr>
          <w:trHeight w:val="385"/>
        </w:trPr>
        <w:tc>
          <w:tcPr>
            <w:tcW w:w="3334" w:type="dxa"/>
          </w:tcPr>
          <w:p w:rsidR="00BC2BCD" w:rsidRDefault="00664E5F" w:rsidP="00D57178">
            <w:pPr>
              <w:spacing w:before="120" w:after="120"/>
              <w:rPr>
                <w:color w:val="000000" w:themeColor="text1"/>
                <w:szCs w:val="20"/>
                <w:lang w:bidi="en-US"/>
              </w:rPr>
            </w:pPr>
            <w:r>
              <w:rPr>
                <w:color w:val="000000" w:themeColor="text1"/>
                <w:szCs w:val="20"/>
                <w:lang w:bidi="en-US"/>
              </w:rPr>
              <w:t xml:space="preserve">Indicate </w:t>
            </w:r>
            <w:proofErr w:type="spellStart"/>
            <w:r>
              <w:rPr>
                <w:color w:val="000000" w:themeColor="text1"/>
                <w:szCs w:val="20"/>
                <w:lang w:bidi="en-US"/>
              </w:rPr>
              <w:t>osdir</w:t>
            </w:r>
            <w:proofErr w:type="spellEnd"/>
            <w:r>
              <w:rPr>
                <w:color w:val="000000" w:themeColor="text1"/>
                <w:szCs w:val="20"/>
                <w:lang w:bidi="en-US"/>
              </w:rPr>
              <w:t xml:space="preserve"> variable </w:t>
            </w:r>
          </w:p>
        </w:tc>
        <w:tc>
          <w:tcPr>
            <w:tcW w:w="6242" w:type="dxa"/>
          </w:tcPr>
          <w:p w:rsidR="006306DD" w:rsidRPr="000304F6" w:rsidRDefault="00664E5F" w:rsidP="000746C7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  <w:proofErr w:type="spellStart"/>
            <w:r w:rsidRPr="00664E5F">
              <w:rPr>
                <w:rFonts w:cs="FreeMonoBold"/>
                <w:bCs/>
                <w:i/>
                <w:szCs w:val="20"/>
              </w:rPr>
              <w:t>osdir</w:t>
            </w:r>
            <w:proofErr w:type="spellEnd"/>
            <w:r w:rsidRPr="00664E5F">
              <w:rPr>
                <w:rFonts w:cs="FreeMonoBold"/>
                <w:bCs/>
                <w:i/>
                <w:szCs w:val="20"/>
              </w:rPr>
              <w:t>&lt;- direction[</w:t>
            </w:r>
            <w:proofErr w:type="spellStart"/>
            <w:r w:rsidRPr="00664E5F">
              <w:rPr>
                <w:rFonts w:cs="FreeMonoBold"/>
                <w:bCs/>
                <w:i/>
                <w:szCs w:val="20"/>
              </w:rPr>
              <w:t>osrow</w:t>
            </w:r>
            <w:proofErr w:type="spellEnd"/>
            <w:r w:rsidRPr="00664E5F">
              <w:rPr>
                <w:rFonts w:cs="FreeMonoBold"/>
                <w:bCs/>
                <w:i/>
                <w:szCs w:val="20"/>
              </w:rPr>
              <w:t>]</w:t>
            </w:r>
          </w:p>
        </w:tc>
      </w:tr>
      <w:tr w:rsidR="00D61652" w:rsidRPr="00C758BF" w:rsidTr="004E1F45">
        <w:trPr>
          <w:trHeight w:val="385"/>
        </w:trPr>
        <w:tc>
          <w:tcPr>
            <w:tcW w:w="3334" w:type="dxa"/>
          </w:tcPr>
          <w:p w:rsidR="00D61652" w:rsidRDefault="00C778C5" w:rsidP="00D57178">
            <w:pPr>
              <w:spacing w:before="120" w:after="120"/>
              <w:rPr>
                <w:color w:val="000000" w:themeColor="text1"/>
                <w:szCs w:val="20"/>
                <w:lang w:bidi="en-US"/>
              </w:rPr>
            </w:pPr>
            <w:r>
              <w:rPr>
                <w:color w:val="000000" w:themeColor="text1"/>
                <w:szCs w:val="20"/>
                <w:lang w:bidi="en-US"/>
              </w:rPr>
              <w:t xml:space="preserve">Indicate misclassification matrix </w:t>
            </w:r>
          </w:p>
        </w:tc>
        <w:tc>
          <w:tcPr>
            <w:tcW w:w="6242" w:type="dxa"/>
          </w:tcPr>
          <w:p w:rsidR="00D61652" w:rsidRPr="006306DD" w:rsidRDefault="00C778C5" w:rsidP="00755E15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  <w:r w:rsidRPr="00C778C5">
              <w:rPr>
                <w:rFonts w:cs="FreeMonoBold"/>
                <w:bCs/>
                <w:i/>
                <w:szCs w:val="20"/>
              </w:rPr>
              <w:t>table(</w:t>
            </w:r>
            <w:proofErr w:type="spellStart"/>
            <w:r w:rsidRPr="00C778C5">
              <w:rPr>
                <w:rFonts w:cs="FreeMonoBold"/>
                <w:bCs/>
                <w:i/>
                <w:szCs w:val="20"/>
              </w:rPr>
              <w:t>svm_prediction</w:t>
            </w:r>
            <w:proofErr w:type="spellEnd"/>
            <w:r w:rsidRPr="00C778C5">
              <w:rPr>
                <w:rFonts w:cs="FreeMonoBold"/>
                <w:bCs/>
                <w:i/>
                <w:szCs w:val="20"/>
              </w:rPr>
              <w:t xml:space="preserve">, </w:t>
            </w:r>
            <w:proofErr w:type="spellStart"/>
            <w:r w:rsidRPr="00C778C5">
              <w:rPr>
                <w:rFonts w:cs="FreeMonoBold"/>
                <w:bCs/>
                <w:i/>
                <w:szCs w:val="20"/>
              </w:rPr>
              <w:t>osdir</w:t>
            </w:r>
            <w:proofErr w:type="spellEnd"/>
            <w:r w:rsidRPr="00C778C5">
              <w:rPr>
                <w:rFonts w:cs="FreeMonoBold"/>
                <w:bCs/>
                <w:i/>
                <w:szCs w:val="20"/>
              </w:rPr>
              <w:t>)</w:t>
            </w:r>
          </w:p>
        </w:tc>
      </w:tr>
      <w:tr w:rsidR="00531D34" w:rsidRPr="00C758BF" w:rsidTr="004E1F45">
        <w:trPr>
          <w:trHeight w:val="385"/>
        </w:trPr>
        <w:tc>
          <w:tcPr>
            <w:tcW w:w="3334" w:type="dxa"/>
          </w:tcPr>
          <w:p w:rsidR="00531D34" w:rsidRDefault="00FD3EBA" w:rsidP="00D57178">
            <w:pPr>
              <w:spacing w:before="120" w:after="120"/>
              <w:rPr>
                <w:color w:val="000000" w:themeColor="text1"/>
                <w:szCs w:val="20"/>
                <w:lang w:bidi="en-US"/>
              </w:rPr>
            </w:pPr>
            <w:r>
              <w:rPr>
                <w:color w:val="000000" w:themeColor="text1"/>
                <w:szCs w:val="20"/>
                <w:lang w:bidi="en-US"/>
              </w:rPr>
              <w:lastRenderedPageBreak/>
              <w:t xml:space="preserve">View the vectors generated by SVM </w:t>
            </w:r>
          </w:p>
        </w:tc>
        <w:tc>
          <w:tcPr>
            <w:tcW w:w="6242" w:type="dxa"/>
          </w:tcPr>
          <w:p w:rsidR="00531D34" w:rsidRPr="00C778C5" w:rsidRDefault="00FD3EBA" w:rsidP="00755E15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  <w:proofErr w:type="spellStart"/>
            <w:r w:rsidRPr="00FD3EBA">
              <w:rPr>
                <w:rFonts w:cs="FreeMonoBold"/>
                <w:bCs/>
                <w:i/>
                <w:szCs w:val="20"/>
              </w:rPr>
              <w:t>svm_model$SV</w:t>
            </w:r>
            <w:proofErr w:type="spellEnd"/>
          </w:p>
        </w:tc>
      </w:tr>
      <w:tr w:rsidR="00FD3EBA" w:rsidRPr="00C758BF" w:rsidTr="004E1F45">
        <w:trPr>
          <w:trHeight w:val="385"/>
        </w:trPr>
        <w:tc>
          <w:tcPr>
            <w:tcW w:w="3334" w:type="dxa"/>
          </w:tcPr>
          <w:p w:rsidR="00FD3EBA" w:rsidRDefault="00095456" w:rsidP="00D57178">
            <w:pPr>
              <w:spacing w:before="120" w:after="120"/>
              <w:rPr>
                <w:color w:val="000000" w:themeColor="text1"/>
                <w:szCs w:val="20"/>
                <w:lang w:bidi="en-US"/>
              </w:rPr>
            </w:pPr>
            <w:r>
              <w:rPr>
                <w:color w:val="000000" w:themeColor="text1"/>
                <w:szCs w:val="20"/>
                <w:lang w:bidi="en-US"/>
              </w:rPr>
              <w:t>View the corresponding index values</w:t>
            </w:r>
          </w:p>
        </w:tc>
        <w:tc>
          <w:tcPr>
            <w:tcW w:w="6242" w:type="dxa"/>
          </w:tcPr>
          <w:p w:rsidR="00FD3EBA" w:rsidRPr="00FD3EBA" w:rsidRDefault="005F0A55" w:rsidP="00755E15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  <w:proofErr w:type="spellStart"/>
            <w:r w:rsidRPr="005F0A55">
              <w:rPr>
                <w:rFonts w:cs="FreeMonoBold"/>
                <w:bCs/>
                <w:i/>
                <w:szCs w:val="20"/>
              </w:rPr>
              <w:t>svm_model$index</w:t>
            </w:r>
            <w:proofErr w:type="spellEnd"/>
          </w:p>
        </w:tc>
      </w:tr>
      <w:tr w:rsidR="00095456" w:rsidRPr="00C758BF" w:rsidTr="004E1F45">
        <w:trPr>
          <w:trHeight w:val="385"/>
        </w:trPr>
        <w:tc>
          <w:tcPr>
            <w:tcW w:w="3334" w:type="dxa"/>
          </w:tcPr>
          <w:p w:rsidR="00095456" w:rsidRDefault="008446ED" w:rsidP="00D57178">
            <w:pPr>
              <w:spacing w:before="120" w:after="120"/>
              <w:rPr>
                <w:color w:val="000000" w:themeColor="text1"/>
                <w:szCs w:val="20"/>
                <w:lang w:bidi="en-US"/>
              </w:rPr>
            </w:pPr>
            <w:r>
              <w:rPr>
                <w:color w:val="000000" w:themeColor="text1"/>
                <w:szCs w:val="20"/>
                <w:lang w:bidi="en-US"/>
              </w:rPr>
              <w:t xml:space="preserve">See the first few index values </w:t>
            </w:r>
          </w:p>
        </w:tc>
        <w:tc>
          <w:tcPr>
            <w:tcW w:w="6242" w:type="dxa"/>
          </w:tcPr>
          <w:p w:rsidR="00095456" w:rsidRPr="00095456" w:rsidRDefault="00095456" w:rsidP="00095456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</w:p>
          <w:p w:rsidR="00095456" w:rsidRPr="005F0A55" w:rsidRDefault="00095456" w:rsidP="00095456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  <w:r w:rsidRPr="00095456">
              <w:rPr>
                <w:rFonts w:cs="FreeMonoBold"/>
                <w:bCs/>
                <w:i/>
                <w:szCs w:val="20"/>
              </w:rPr>
              <w:t>head(</w:t>
            </w:r>
            <w:proofErr w:type="spellStart"/>
            <w:r w:rsidRPr="00095456">
              <w:rPr>
                <w:rFonts w:cs="FreeMonoBold"/>
                <w:bCs/>
                <w:i/>
                <w:szCs w:val="20"/>
              </w:rPr>
              <w:t>svm_model$index</w:t>
            </w:r>
            <w:proofErr w:type="spellEnd"/>
            <w:r w:rsidRPr="00095456">
              <w:rPr>
                <w:rFonts w:cs="FreeMonoBold"/>
                <w:bCs/>
                <w:i/>
                <w:szCs w:val="20"/>
              </w:rPr>
              <w:t>)</w:t>
            </w:r>
          </w:p>
        </w:tc>
      </w:tr>
      <w:tr w:rsidR="003E6C23" w:rsidRPr="00C758BF" w:rsidTr="004E1F45">
        <w:trPr>
          <w:trHeight w:val="385"/>
        </w:trPr>
        <w:tc>
          <w:tcPr>
            <w:tcW w:w="3334" w:type="dxa"/>
          </w:tcPr>
          <w:p w:rsidR="003E6C23" w:rsidRDefault="003E6C23" w:rsidP="00D57178">
            <w:pPr>
              <w:spacing w:before="120" w:after="120"/>
              <w:rPr>
                <w:color w:val="000000" w:themeColor="text1"/>
                <w:szCs w:val="20"/>
                <w:lang w:bidi="en-US"/>
              </w:rPr>
            </w:pPr>
            <w:r>
              <w:rPr>
                <w:color w:val="000000" w:themeColor="text1"/>
                <w:szCs w:val="20"/>
                <w:lang w:bidi="en-US"/>
              </w:rPr>
              <w:t xml:space="preserve">See model coefficients </w:t>
            </w:r>
          </w:p>
        </w:tc>
        <w:tc>
          <w:tcPr>
            <w:tcW w:w="6242" w:type="dxa"/>
          </w:tcPr>
          <w:p w:rsidR="003E6C23" w:rsidRPr="00095456" w:rsidRDefault="003E6C23" w:rsidP="00095456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  <w:proofErr w:type="spellStart"/>
            <w:r w:rsidRPr="003E6C23">
              <w:rPr>
                <w:rFonts w:cs="FreeMonoBold"/>
                <w:bCs/>
                <w:i/>
                <w:szCs w:val="20"/>
              </w:rPr>
              <w:t>svm_model$coefs</w:t>
            </w:r>
            <w:proofErr w:type="spellEnd"/>
          </w:p>
        </w:tc>
      </w:tr>
      <w:tr w:rsidR="003E6C23" w:rsidRPr="00C758BF" w:rsidTr="004E1F45">
        <w:trPr>
          <w:trHeight w:val="385"/>
        </w:trPr>
        <w:tc>
          <w:tcPr>
            <w:tcW w:w="3334" w:type="dxa"/>
          </w:tcPr>
          <w:p w:rsidR="003E6C23" w:rsidRDefault="003E6C23" w:rsidP="00D57178">
            <w:pPr>
              <w:spacing w:before="120" w:after="120"/>
              <w:rPr>
                <w:color w:val="000000" w:themeColor="text1"/>
                <w:szCs w:val="20"/>
                <w:lang w:bidi="en-US"/>
              </w:rPr>
            </w:pPr>
            <w:r>
              <w:rPr>
                <w:color w:val="000000" w:themeColor="text1"/>
                <w:szCs w:val="20"/>
                <w:lang w:bidi="en-US"/>
              </w:rPr>
              <w:t>Generate forecasts using the model</w:t>
            </w:r>
          </w:p>
        </w:tc>
        <w:tc>
          <w:tcPr>
            <w:tcW w:w="6242" w:type="dxa"/>
          </w:tcPr>
          <w:p w:rsidR="003E6C23" w:rsidRPr="003E6C23" w:rsidRDefault="003E6C23" w:rsidP="003E6C23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</w:p>
          <w:p w:rsidR="003E6C23" w:rsidRPr="003E6C23" w:rsidRDefault="003E6C23" w:rsidP="003E6C23">
            <w:pPr>
              <w:autoSpaceDE w:val="0"/>
              <w:autoSpaceDN w:val="0"/>
              <w:adjustRightInd w:val="0"/>
              <w:spacing w:before="0" w:line="240" w:lineRule="auto"/>
              <w:rPr>
                <w:rFonts w:cs="FreeMonoBold"/>
                <w:bCs/>
                <w:i/>
                <w:szCs w:val="20"/>
              </w:rPr>
            </w:pPr>
            <w:proofErr w:type="spellStart"/>
            <w:r w:rsidRPr="003E6C23">
              <w:rPr>
                <w:rFonts w:cs="FreeMonoBold"/>
                <w:bCs/>
                <w:i/>
                <w:szCs w:val="20"/>
              </w:rPr>
              <w:t>svm_prediction</w:t>
            </w:r>
            <w:proofErr w:type="spellEnd"/>
          </w:p>
        </w:tc>
      </w:tr>
    </w:tbl>
    <w:p w:rsidR="00CE32C5" w:rsidRDefault="00CE32C5" w:rsidP="00782E4E">
      <w:pPr>
        <w:keepNext/>
        <w:spacing w:before="0" w:line="240" w:lineRule="auto"/>
        <w:outlineLvl w:val="1"/>
        <w:rPr>
          <w:rFonts w:ascii="Calibri" w:eastAsiaTheme="majorEastAsia" w:hAnsi="Calibri" w:cstheme="majorBidi"/>
          <w:b/>
          <w:color w:val="000000" w:themeColor="text1"/>
          <w:sz w:val="28"/>
          <w:szCs w:val="28"/>
        </w:rPr>
      </w:pPr>
    </w:p>
    <w:p w:rsidR="00782E4E" w:rsidRDefault="002E530A" w:rsidP="00782E4E">
      <w:pPr>
        <w:keepNext/>
        <w:spacing w:before="0" w:line="240" w:lineRule="auto"/>
        <w:outlineLvl w:val="1"/>
        <w:rPr>
          <w:rFonts w:ascii="Calibri" w:eastAsiaTheme="majorEastAsia" w:hAnsi="Calibri" w:cstheme="majorBidi"/>
          <w:b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/>
          <w:color w:val="000000" w:themeColor="text1"/>
          <w:sz w:val="28"/>
          <w:szCs w:val="28"/>
        </w:rPr>
        <w:t>Results</w:t>
      </w:r>
    </w:p>
    <w:p w:rsidR="00D82560" w:rsidRDefault="00D82560" w:rsidP="00782E4E">
      <w:pPr>
        <w:keepNext/>
        <w:spacing w:before="0" w:line="240" w:lineRule="auto"/>
        <w:outlineLvl w:val="1"/>
        <w:rPr>
          <w:rFonts w:ascii="Calibri" w:eastAsiaTheme="majorEastAsia" w:hAnsi="Calibri" w:cstheme="majorBidi"/>
          <w:b/>
          <w:color w:val="000000" w:themeColor="text1"/>
          <w:sz w:val="28"/>
          <w:szCs w:val="28"/>
        </w:rPr>
      </w:pPr>
    </w:p>
    <w:p w:rsidR="009A3B82" w:rsidRDefault="009A3B82" w:rsidP="00782E4E">
      <w:pPr>
        <w:keepNext/>
        <w:spacing w:before="0" w:line="240" w:lineRule="auto"/>
        <w:outlineLvl w:val="1"/>
        <w:rPr>
          <w:rFonts w:ascii="Calibri" w:eastAsiaTheme="majorEastAsia" w:hAnsi="Calibri" w:cstheme="majorBidi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3E5AA7" wp14:editId="11DCB327">
            <wp:extent cx="5943600" cy="50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82" w:rsidRDefault="009A3B82" w:rsidP="00782E4E">
      <w:pPr>
        <w:keepNext/>
        <w:spacing w:before="0" w:line="240" w:lineRule="auto"/>
        <w:outlineLvl w:val="1"/>
        <w:rPr>
          <w:rFonts w:ascii="Calibri" w:eastAsiaTheme="majorEastAsia" w:hAnsi="Calibri" w:cstheme="majorBidi"/>
          <w:b/>
          <w:color w:val="000000" w:themeColor="text1"/>
          <w:sz w:val="28"/>
          <w:szCs w:val="28"/>
        </w:rPr>
      </w:pPr>
    </w:p>
    <w:p w:rsidR="00D82560" w:rsidRDefault="009A3B82" w:rsidP="00782E4E">
      <w:pPr>
        <w:keepNext/>
        <w:spacing w:before="0" w:line="240" w:lineRule="auto"/>
        <w:outlineLvl w:val="1"/>
        <w:rPr>
          <w:rFonts w:eastAsiaTheme="majorEastAsia" w:cstheme="majorBid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5BB30F4" wp14:editId="26C3F500">
            <wp:extent cx="5943600" cy="59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82" w:rsidRPr="00D82560" w:rsidRDefault="009A3B82" w:rsidP="00782E4E">
      <w:pPr>
        <w:keepNext/>
        <w:spacing w:before="0" w:line="240" w:lineRule="auto"/>
        <w:outlineLvl w:val="1"/>
        <w:rPr>
          <w:rFonts w:eastAsiaTheme="majorEastAsia" w:cstheme="majorBidi"/>
          <w:color w:val="000000" w:themeColor="text1"/>
          <w:szCs w:val="20"/>
        </w:rPr>
      </w:pPr>
    </w:p>
    <w:p w:rsidR="00D82560" w:rsidRPr="00D82560" w:rsidRDefault="00D82560" w:rsidP="00782E4E">
      <w:pPr>
        <w:keepNext/>
        <w:spacing w:before="0" w:line="240" w:lineRule="auto"/>
        <w:outlineLvl w:val="1"/>
        <w:rPr>
          <w:rFonts w:eastAsiaTheme="majorEastAsia" w:cstheme="majorBid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381C1D8" wp14:editId="3687EAAE">
            <wp:extent cx="223837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0A" w:rsidRDefault="002E530A" w:rsidP="00782E4E">
      <w:pPr>
        <w:keepNext/>
        <w:spacing w:before="0" w:line="240" w:lineRule="auto"/>
        <w:outlineLvl w:val="1"/>
        <w:rPr>
          <w:rFonts w:ascii="Calibri" w:eastAsiaTheme="majorEastAsia" w:hAnsi="Calibri" w:cstheme="majorBidi"/>
          <w:b/>
          <w:color w:val="000000" w:themeColor="text1"/>
          <w:sz w:val="28"/>
          <w:szCs w:val="28"/>
        </w:rPr>
      </w:pPr>
    </w:p>
    <w:p w:rsidR="00D82560" w:rsidRDefault="00D82560" w:rsidP="00782E4E">
      <w:pPr>
        <w:keepNext/>
        <w:spacing w:before="0" w:line="240" w:lineRule="auto"/>
        <w:outlineLvl w:val="1"/>
        <w:rPr>
          <w:rFonts w:eastAsiaTheme="majorEastAsia" w:cstheme="majorBid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045C644" wp14:editId="5CD9B8E1">
            <wp:extent cx="15525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60" w:rsidRDefault="00D82560" w:rsidP="00782E4E">
      <w:pPr>
        <w:keepNext/>
        <w:spacing w:before="0" w:line="240" w:lineRule="auto"/>
        <w:outlineLvl w:val="1"/>
        <w:rPr>
          <w:rFonts w:eastAsiaTheme="majorEastAsia" w:cstheme="majorBidi"/>
          <w:color w:val="000000" w:themeColor="text1"/>
          <w:szCs w:val="20"/>
        </w:rPr>
      </w:pPr>
    </w:p>
    <w:p w:rsidR="009715C1" w:rsidRDefault="009715C1" w:rsidP="00782E4E">
      <w:pPr>
        <w:keepNext/>
        <w:spacing w:before="0" w:line="240" w:lineRule="auto"/>
        <w:outlineLvl w:val="1"/>
        <w:rPr>
          <w:rFonts w:eastAsiaTheme="majorEastAsia" w:cstheme="majorBidi"/>
          <w:color w:val="000000" w:themeColor="text1"/>
          <w:szCs w:val="20"/>
        </w:rPr>
      </w:pPr>
      <w:r>
        <w:rPr>
          <w:rFonts w:eastAsiaTheme="majorEastAsia" w:cstheme="majorBidi"/>
          <w:color w:val="000000" w:themeColor="text1"/>
          <w:szCs w:val="20"/>
        </w:rPr>
        <w:t>SVM provides forecasts regarding market trend</w:t>
      </w:r>
    </w:p>
    <w:p w:rsidR="009715C1" w:rsidRDefault="009715C1" w:rsidP="00782E4E">
      <w:pPr>
        <w:keepNext/>
        <w:spacing w:before="0" w:line="240" w:lineRule="auto"/>
        <w:outlineLvl w:val="1"/>
        <w:rPr>
          <w:rFonts w:eastAsiaTheme="majorEastAsia" w:cstheme="majorBidi"/>
          <w:color w:val="000000" w:themeColor="text1"/>
          <w:szCs w:val="20"/>
        </w:rPr>
      </w:pPr>
    </w:p>
    <w:p w:rsidR="009715C1" w:rsidRDefault="009715C1" w:rsidP="00782E4E">
      <w:pPr>
        <w:keepNext/>
        <w:spacing w:before="0" w:line="240" w:lineRule="auto"/>
        <w:outlineLvl w:val="1"/>
        <w:rPr>
          <w:rFonts w:eastAsiaTheme="majorEastAsia" w:cstheme="majorBidi"/>
          <w:color w:val="000000" w:themeColor="text1"/>
          <w:szCs w:val="20"/>
        </w:rPr>
      </w:pPr>
      <w:r>
        <w:rPr>
          <w:rFonts w:eastAsiaTheme="majorEastAsia" w:cstheme="majorBidi"/>
          <w:color w:val="000000" w:themeColor="text1"/>
          <w:szCs w:val="20"/>
        </w:rPr>
        <w:t>0 – downward trend</w:t>
      </w:r>
    </w:p>
    <w:p w:rsidR="009715C1" w:rsidRDefault="009715C1" w:rsidP="00782E4E">
      <w:pPr>
        <w:keepNext/>
        <w:spacing w:before="0" w:line="240" w:lineRule="auto"/>
        <w:outlineLvl w:val="1"/>
        <w:rPr>
          <w:rFonts w:eastAsiaTheme="majorEastAsia" w:cstheme="majorBidi"/>
          <w:color w:val="000000" w:themeColor="text1"/>
          <w:szCs w:val="20"/>
        </w:rPr>
      </w:pPr>
    </w:p>
    <w:p w:rsidR="009715C1" w:rsidRPr="009715C1" w:rsidRDefault="009715C1" w:rsidP="00782E4E">
      <w:pPr>
        <w:keepNext/>
        <w:spacing w:before="0" w:line="240" w:lineRule="auto"/>
        <w:outlineLvl w:val="1"/>
        <w:rPr>
          <w:rFonts w:eastAsiaTheme="majorEastAsia" w:cstheme="majorBidi"/>
          <w:color w:val="000000" w:themeColor="text1"/>
          <w:szCs w:val="20"/>
        </w:rPr>
      </w:pPr>
      <w:r>
        <w:rPr>
          <w:rFonts w:eastAsiaTheme="majorEastAsia" w:cstheme="majorBidi"/>
          <w:color w:val="000000" w:themeColor="text1"/>
          <w:szCs w:val="20"/>
        </w:rPr>
        <w:t xml:space="preserve">1 – </w:t>
      </w:r>
      <w:proofErr w:type="gramStart"/>
      <w:r>
        <w:rPr>
          <w:rFonts w:eastAsiaTheme="majorEastAsia" w:cstheme="majorBidi"/>
          <w:color w:val="000000" w:themeColor="text1"/>
          <w:szCs w:val="20"/>
        </w:rPr>
        <w:t>upward</w:t>
      </w:r>
      <w:proofErr w:type="gramEnd"/>
      <w:r>
        <w:rPr>
          <w:rFonts w:eastAsiaTheme="majorEastAsia" w:cstheme="majorBidi"/>
          <w:color w:val="000000" w:themeColor="text1"/>
          <w:szCs w:val="20"/>
        </w:rPr>
        <w:t xml:space="preserve"> trend</w:t>
      </w:r>
    </w:p>
    <w:p w:rsidR="002E530A" w:rsidRDefault="009715C1" w:rsidP="00782E4E">
      <w:pPr>
        <w:keepNext/>
        <w:spacing w:before="0" w:line="240" w:lineRule="auto"/>
        <w:outlineLvl w:val="1"/>
        <w:rPr>
          <w:rFonts w:ascii="Calibri" w:eastAsiaTheme="majorEastAsia" w:hAnsi="Calibri" w:cstheme="majorBidi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B15A1CB" wp14:editId="618FDF0D">
            <wp:extent cx="5943600" cy="1834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4E" w:rsidRDefault="00782E4E" w:rsidP="00782E4E">
      <w:pPr>
        <w:keepNext/>
        <w:spacing w:before="0" w:line="240" w:lineRule="auto"/>
        <w:outlineLvl w:val="1"/>
        <w:rPr>
          <w:rFonts w:ascii="Calibri" w:eastAsiaTheme="majorEastAsia" w:hAnsi="Calibri" w:cstheme="majorBidi"/>
          <w:b/>
          <w:color w:val="000000" w:themeColor="text1"/>
          <w:sz w:val="28"/>
          <w:szCs w:val="28"/>
        </w:rPr>
      </w:pPr>
    </w:p>
    <w:p w:rsidR="00A32D43" w:rsidRDefault="00A32D43" w:rsidP="00782E4E">
      <w:pPr>
        <w:keepNext/>
        <w:spacing w:before="0" w:line="240" w:lineRule="auto"/>
        <w:outlineLvl w:val="1"/>
        <w:rPr>
          <w:rFonts w:eastAsiaTheme="majorEastAsia" w:cstheme="majorBidi"/>
          <w:color w:val="000000" w:themeColor="text1"/>
          <w:szCs w:val="20"/>
        </w:rPr>
      </w:pPr>
    </w:p>
    <w:p w:rsidR="00A32D43" w:rsidRPr="0036398D" w:rsidRDefault="00A32D43" w:rsidP="00782E4E">
      <w:pPr>
        <w:keepNext/>
        <w:spacing w:before="0" w:line="240" w:lineRule="auto"/>
        <w:outlineLvl w:val="1"/>
        <w:rPr>
          <w:rFonts w:eastAsiaTheme="majorEastAsia" w:cstheme="majorBidi"/>
          <w:color w:val="000000" w:themeColor="text1"/>
          <w:szCs w:val="20"/>
        </w:rPr>
      </w:pPr>
    </w:p>
    <w:p w:rsidR="0036398D" w:rsidRPr="00DD6416" w:rsidRDefault="0036398D" w:rsidP="00DD6416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</w:rPr>
      </w:pPr>
      <w:bookmarkStart w:id="2" w:name="_GoBack"/>
      <w:bookmarkEnd w:id="2"/>
    </w:p>
    <w:sectPr w:rsidR="0036398D" w:rsidRPr="00DD6416" w:rsidSect="004E15C2"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A4B" w:rsidRDefault="00493A4B" w:rsidP="002F7AEB">
      <w:r>
        <w:separator/>
      </w:r>
    </w:p>
  </w:endnote>
  <w:endnote w:type="continuationSeparator" w:id="0">
    <w:p w:rsidR="00493A4B" w:rsidRDefault="00493A4B" w:rsidP="002F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Mono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75" w:rsidRDefault="004E6375" w:rsidP="004E6375">
    <w:pPr>
      <w:rPr>
        <w:i/>
        <w:color w:val="005595"/>
      </w:rPr>
    </w:pPr>
  </w:p>
  <w:p w:rsidR="004E6375" w:rsidRPr="0021566A" w:rsidRDefault="004E6375" w:rsidP="004E6375">
    <w:pPr>
      <w:rPr>
        <w:i/>
        <w:color w:val="005595"/>
      </w:rPr>
    </w:pPr>
    <w:r>
      <w:rPr>
        <w:noProof/>
      </w:rPr>
      <w:drawing>
        <wp:anchor distT="0" distB="0" distL="114300" distR="114300" simplePos="0" relativeHeight="251710464" behindDoc="0" locked="0" layoutInCell="1" allowOverlap="1" wp14:anchorId="3C37275A" wp14:editId="2AED6F7A">
          <wp:simplePos x="0" y="0"/>
          <wp:positionH relativeFrom="column">
            <wp:posOffset>4590415</wp:posOffset>
          </wp:positionH>
          <wp:positionV relativeFrom="paragraph">
            <wp:posOffset>201295</wp:posOffset>
          </wp:positionV>
          <wp:extent cx="2157984" cy="411480"/>
          <wp:effectExtent l="0" t="0" r="0" b="7620"/>
          <wp:wrapNone/>
          <wp:docPr id="12" name="Picture 12" descr="C:\Users\laure_000\Downloads\WQU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laure_000\Downloads\WQU-logo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7984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E6375" w:rsidRPr="004D503B" w:rsidRDefault="004E6375" w:rsidP="004E6375">
    <w:r>
      <w:rPr>
        <w:noProof/>
      </w:rPr>
      <w:drawing>
        <wp:anchor distT="0" distB="0" distL="114300" distR="114300" simplePos="0" relativeHeight="251711488" behindDoc="0" locked="0" layoutInCell="1" allowOverlap="1" wp14:anchorId="71DA759B" wp14:editId="64DEB6CA">
          <wp:simplePos x="0" y="0"/>
          <wp:positionH relativeFrom="page">
            <wp:align>left</wp:align>
          </wp:positionH>
          <wp:positionV relativeFrom="paragraph">
            <wp:posOffset>356870</wp:posOffset>
          </wp:positionV>
          <wp:extent cx="7790688" cy="29260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688" cy="292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03B" w:rsidRDefault="004D503B" w:rsidP="004D503B">
    <w:pPr>
      <w:rPr>
        <w:i/>
        <w:color w:val="005595"/>
      </w:rPr>
    </w:pPr>
    <w:r w:rsidRPr="0021566A">
      <w:rPr>
        <w:i/>
        <w:color w:val="005595"/>
      </w:rPr>
      <w:t xml:space="preserve"> </w:t>
    </w:r>
  </w:p>
  <w:p w:rsidR="00186B58" w:rsidRPr="0021566A" w:rsidRDefault="0051705B" w:rsidP="004D503B">
    <w:pPr>
      <w:rPr>
        <w:i/>
        <w:color w:val="005595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F174A69" wp14:editId="4B8E6E9E">
          <wp:simplePos x="0" y="0"/>
          <wp:positionH relativeFrom="column">
            <wp:posOffset>4590415</wp:posOffset>
          </wp:positionH>
          <wp:positionV relativeFrom="paragraph">
            <wp:posOffset>201295</wp:posOffset>
          </wp:positionV>
          <wp:extent cx="2157984" cy="411480"/>
          <wp:effectExtent l="0" t="0" r="0" b="7620"/>
          <wp:wrapNone/>
          <wp:docPr id="8" name="Picture 8" descr="C:\Users\laure_000\Downloads\WQU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laure_000\Downloads\WQU-logo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7984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53DEC" w:rsidRPr="004D503B" w:rsidRDefault="00BB0A72" w:rsidP="004D503B">
    <w:r>
      <w:rPr>
        <w:noProof/>
      </w:rPr>
      <w:drawing>
        <wp:anchor distT="0" distB="0" distL="114300" distR="114300" simplePos="0" relativeHeight="251708416" behindDoc="0" locked="0" layoutInCell="1" allowOverlap="1" wp14:anchorId="32368063" wp14:editId="6FE81966">
          <wp:simplePos x="0" y="0"/>
          <wp:positionH relativeFrom="page">
            <wp:align>left</wp:align>
          </wp:positionH>
          <wp:positionV relativeFrom="paragraph">
            <wp:posOffset>356870</wp:posOffset>
          </wp:positionV>
          <wp:extent cx="7790688" cy="29260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688" cy="292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A4B" w:rsidRDefault="00493A4B" w:rsidP="002F7AEB">
      <w:r>
        <w:separator/>
      </w:r>
    </w:p>
  </w:footnote>
  <w:footnote w:type="continuationSeparator" w:id="0">
    <w:p w:rsidR="00493A4B" w:rsidRDefault="00493A4B" w:rsidP="002F7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640" w:rsidRPr="005B71F7" w:rsidRDefault="00026BFF" w:rsidP="00756BFD">
    <w:pPr>
      <w:pStyle w:val="Page1Header"/>
      <w:rPr>
        <w:sz w:val="48"/>
        <w:szCs w:val="48"/>
      </w:rPr>
    </w:pPr>
    <w:r>
      <w:rPr>
        <w:sz w:val="48"/>
        <w:szCs w:val="48"/>
      </w:rPr>
      <w:t xml:space="preserve">Lab: </w:t>
    </w:r>
    <w:r w:rsidR="00FF6641">
      <w:t>Support Vector M</w:t>
    </w:r>
    <w:r w:rsidR="009136F2">
      <w:t xml:space="preserve">achine in algorithmic trading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03DF"/>
    <w:multiLevelType w:val="hybridMultilevel"/>
    <w:tmpl w:val="4FD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24295"/>
    <w:multiLevelType w:val="hybridMultilevel"/>
    <w:tmpl w:val="1AB05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7A52BD"/>
    <w:multiLevelType w:val="multilevel"/>
    <w:tmpl w:val="0792C8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>
    <w:nsid w:val="1C60542E"/>
    <w:multiLevelType w:val="hybridMultilevel"/>
    <w:tmpl w:val="D73237DC"/>
    <w:lvl w:ilvl="0" w:tplc="C316A2D8">
      <w:start w:val="1"/>
      <w:numFmt w:val="bullet"/>
      <w:pStyle w:val="Bullet2"/>
      <w:lvlText w:val=""/>
      <w:lvlJc w:val="left"/>
      <w:pPr>
        <w:ind w:left="1656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6C4210"/>
    <w:multiLevelType w:val="hybridMultilevel"/>
    <w:tmpl w:val="237E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34ECB"/>
    <w:multiLevelType w:val="hybridMultilevel"/>
    <w:tmpl w:val="4DB801FA"/>
    <w:lvl w:ilvl="0" w:tplc="9E2A5F80">
      <w:start w:val="1"/>
      <w:numFmt w:val="bullet"/>
      <w:pStyle w:val="Bullet3"/>
      <w:lvlText w:val=""/>
      <w:lvlJc w:val="left"/>
      <w:pPr>
        <w:ind w:left="2088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18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AC251E6"/>
    <w:multiLevelType w:val="hybridMultilevel"/>
    <w:tmpl w:val="51F0FBC6"/>
    <w:lvl w:ilvl="0" w:tplc="4E06AD22">
      <w:start w:val="1"/>
      <w:numFmt w:val="decimal"/>
      <w:pStyle w:val="KeyPointsNumb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B5748B4"/>
    <w:multiLevelType w:val="hybridMultilevel"/>
    <w:tmpl w:val="4E8004D0"/>
    <w:lvl w:ilvl="0" w:tplc="3DFEB138">
      <w:start w:val="1"/>
      <w:numFmt w:val="decimal"/>
      <w:pStyle w:val="Tablenumber"/>
      <w:lvlText w:val="%1."/>
      <w:lvlJc w:val="left"/>
      <w:pPr>
        <w:ind w:left="360" w:hanging="360"/>
      </w:pPr>
      <w:rPr>
        <w:rFonts w:asciiTheme="minorHAnsi" w:hAnsi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40717AE8"/>
    <w:multiLevelType w:val="hybridMultilevel"/>
    <w:tmpl w:val="6074DA88"/>
    <w:lvl w:ilvl="0" w:tplc="54582142">
      <w:start w:val="1"/>
      <w:numFmt w:val="decimal"/>
      <w:lvlText w:val="%1."/>
      <w:lvlJc w:val="left"/>
      <w:pPr>
        <w:ind w:left="7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795" w:hanging="360"/>
      </w:pPr>
    </w:lvl>
    <w:lvl w:ilvl="2" w:tplc="0409001B" w:tentative="1">
      <w:start w:val="1"/>
      <w:numFmt w:val="lowerRoman"/>
      <w:lvlText w:val="%3."/>
      <w:lvlJc w:val="right"/>
      <w:pPr>
        <w:ind w:left="1515" w:hanging="180"/>
      </w:pPr>
    </w:lvl>
    <w:lvl w:ilvl="3" w:tplc="0409000F" w:tentative="1">
      <w:start w:val="1"/>
      <w:numFmt w:val="decimal"/>
      <w:lvlText w:val="%4."/>
      <w:lvlJc w:val="left"/>
      <w:pPr>
        <w:ind w:left="2235" w:hanging="360"/>
      </w:pPr>
    </w:lvl>
    <w:lvl w:ilvl="4" w:tplc="04090019" w:tentative="1">
      <w:start w:val="1"/>
      <w:numFmt w:val="lowerLetter"/>
      <w:lvlText w:val="%5."/>
      <w:lvlJc w:val="left"/>
      <w:pPr>
        <w:ind w:left="2955" w:hanging="360"/>
      </w:pPr>
    </w:lvl>
    <w:lvl w:ilvl="5" w:tplc="0409001B" w:tentative="1">
      <w:start w:val="1"/>
      <w:numFmt w:val="lowerRoman"/>
      <w:lvlText w:val="%6."/>
      <w:lvlJc w:val="right"/>
      <w:pPr>
        <w:ind w:left="3675" w:hanging="180"/>
      </w:pPr>
    </w:lvl>
    <w:lvl w:ilvl="6" w:tplc="0409000F" w:tentative="1">
      <w:start w:val="1"/>
      <w:numFmt w:val="decimal"/>
      <w:lvlText w:val="%7."/>
      <w:lvlJc w:val="left"/>
      <w:pPr>
        <w:ind w:left="4395" w:hanging="360"/>
      </w:pPr>
    </w:lvl>
    <w:lvl w:ilvl="7" w:tplc="04090019" w:tentative="1">
      <w:start w:val="1"/>
      <w:numFmt w:val="lowerLetter"/>
      <w:lvlText w:val="%8."/>
      <w:lvlJc w:val="left"/>
      <w:pPr>
        <w:ind w:left="5115" w:hanging="360"/>
      </w:pPr>
    </w:lvl>
    <w:lvl w:ilvl="8" w:tplc="0409001B" w:tentative="1">
      <w:start w:val="1"/>
      <w:numFmt w:val="lowerRoman"/>
      <w:lvlText w:val="%9."/>
      <w:lvlJc w:val="right"/>
      <w:pPr>
        <w:ind w:left="5835" w:hanging="180"/>
      </w:pPr>
    </w:lvl>
  </w:abstractNum>
  <w:abstractNum w:abstractNumId="9">
    <w:nsid w:val="4BED7ED4"/>
    <w:multiLevelType w:val="hybridMultilevel"/>
    <w:tmpl w:val="1CDC6340"/>
    <w:lvl w:ilvl="0" w:tplc="9B5A77B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0">
    <w:nsid w:val="4D516CD3"/>
    <w:multiLevelType w:val="hybridMultilevel"/>
    <w:tmpl w:val="B2DC1604"/>
    <w:lvl w:ilvl="0" w:tplc="D528EF4E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2D5528"/>
    <w:multiLevelType w:val="multilevel"/>
    <w:tmpl w:val="6CC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B82970"/>
    <w:multiLevelType w:val="hybridMultilevel"/>
    <w:tmpl w:val="5642AF0C"/>
    <w:lvl w:ilvl="0" w:tplc="68061768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2B45C8"/>
    <w:multiLevelType w:val="multilevel"/>
    <w:tmpl w:val="B40232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F6B461D"/>
    <w:multiLevelType w:val="hybridMultilevel"/>
    <w:tmpl w:val="13F85594"/>
    <w:lvl w:ilvl="0" w:tplc="3B2A05A4">
      <w:start w:val="1"/>
      <w:numFmt w:val="bullet"/>
      <w:pStyle w:val="TableBullet2"/>
      <w:lvlText w:val=""/>
      <w:lvlJc w:val="left"/>
      <w:pPr>
        <w:ind w:left="1296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6A0C2EC4"/>
    <w:multiLevelType w:val="hybridMultilevel"/>
    <w:tmpl w:val="B74E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6F46F4"/>
    <w:multiLevelType w:val="hybridMultilevel"/>
    <w:tmpl w:val="486E0002"/>
    <w:lvl w:ilvl="0" w:tplc="7174D204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b/>
        <w:color w:val="7F7F7F" w:themeColor="text1" w:themeTint="8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701E0822"/>
    <w:multiLevelType w:val="multilevel"/>
    <w:tmpl w:val="0409001D"/>
    <w:styleLink w:val="Numb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25A2DD6"/>
    <w:multiLevelType w:val="hybridMultilevel"/>
    <w:tmpl w:val="1BE6CB90"/>
    <w:lvl w:ilvl="0" w:tplc="468A9C0A">
      <w:start w:val="1"/>
      <w:numFmt w:val="bullet"/>
      <w:pStyle w:val="KeyPoints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9">
    <w:nsid w:val="728C44B7"/>
    <w:multiLevelType w:val="hybridMultilevel"/>
    <w:tmpl w:val="A8FA2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C81258"/>
    <w:multiLevelType w:val="hybridMultilevel"/>
    <w:tmpl w:val="F75E76E8"/>
    <w:lvl w:ilvl="0" w:tplc="5458214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1">
    <w:nsid w:val="781A60F7"/>
    <w:multiLevelType w:val="hybridMultilevel"/>
    <w:tmpl w:val="7740520A"/>
    <w:lvl w:ilvl="0" w:tplc="823CD506">
      <w:start w:val="1"/>
      <w:numFmt w:val="bullet"/>
      <w:pStyle w:val="TableBullet3"/>
      <w:lvlText w:val=""/>
      <w:lvlJc w:val="left"/>
      <w:pPr>
        <w:ind w:left="1584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2">
    <w:nsid w:val="7843736E"/>
    <w:multiLevelType w:val="hybridMultilevel"/>
    <w:tmpl w:val="5EAA3B8E"/>
    <w:lvl w:ilvl="0" w:tplc="D714B51E">
      <w:start w:val="1"/>
      <w:numFmt w:val="bullet"/>
      <w:lvlText w:val="•"/>
      <w:lvlJc w:val="left"/>
      <w:pPr>
        <w:ind w:left="936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2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5"/>
  </w:num>
  <w:num w:numId="5">
    <w:abstractNumId w:val="16"/>
  </w:num>
  <w:num w:numId="6">
    <w:abstractNumId w:val="18"/>
  </w:num>
  <w:num w:numId="7">
    <w:abstractNumId w:val="6"/>
  </w:num>
  <w:num w:numId="8">
    <w:abstractNumId w:val="17"/>
  </w:num>
  <w:num w:numId="9">
    <w:abstractNumId w:val="22"/>
  </w:num>
  <w:num w:numId="10">
    <w:abstractNumId w:val="1"/>
  </w:num>
  <w:num w:numId="11">
    <w:abstractNumId w:val="8"/>
  </w:num>
  <w:num w:numId="12">
    <w:abstractNumId w:val="20"/>
  </w:num>
  <w:num w:numId="13">
    <w:abstractNumId w:val="4"/>
  </w:num>
  <w:num w:numId="14">
    <w:abstractNumId w:val="13"/>
  </w:num>
  <w:num w:numId="15">
    <w:abstractNumId w:val="2"/>
  </w:num>
  <w:num w:numId="16">
    <w:abstractNumId w:val="19"/>
  </w:num>
  <w:num w:numId="17">
    <w:abstractNumId w:val="15"/>
  </w:num>
  <w:num w:numId="18">
    <w:abstractNumId w:val="10"/>
  </w:num>
  <w:num w:numId="19">
    <w:abstractNumId w:val="14"/>
  </w:num>
  <w:num w:numId="20">
    <w:abstractNumId w:val="21"/>
  </w:num>
  <w:num w:numId="21">
    <w:abstractNumId w:val="9"/>
  </w:num>
  <w:num w:numId="22">
    <w:abstractNumId w:val="11"/>
  </w:num>
  <w:num w:numId="2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01"/>
    <w:rsid w:val="00001E28"/>
    <w:rsid w:val="000022EE"/>
    <w:rsid w:val="000032A0"/>
    <w:rsid w:val="00012422"/>
    <w:rsid w:val="00014488"/>
    <w:rsid w:val="000165DC"/>
    <w:rsid w:val="00026BFF"/>
    <w:rsid w:val="000304F6"/>
    <w:rsid w:val="00031C8C"/>
    <w:rsid w:val="00034E2D"/>
    <w:rsid w:val="00036765"/>
    <w:rsid w:val="00037BB3"/>
    <w:rsid w:val="000413D3"/>
    <w:rsid w:val="00042333"/>
    <w:rsid w:val="0004263E"/>
    <w:rsid w:val="00043326"/>
    <w:rsid w:val="00047A23"/>
    <w:rsid w:val="0005334F"/>
    <w:rsid w:val="00054778"/>
    <w:rsid w:val="00054D9E"/>
    <w:rsid w:val="0005555D"/>
    <w:rsid w:val="00056426"/>
    <w:rsid w:val="00057676"/>
    <w:rsid w:val="000607AB"/>
    <w:rsid w:val="00061E30"/>
    <w:rsid w:val="00062029"/>
    <w:rsid w:val="000631BF"/>
    <w:rsid w:val="00066220"/>
    <w:rsid w:val="000666DD"/>
    <w:rsid w:val="00066D44"/>
    <w:rsid w:val="00066F2B"/>
    <w:rsid w:val="0007014E"/>
    <w:rsid w:val="000706F5"/>
    <w:rsid w:val="00073854"/>
    <w:rsid w:val="000746C7"/>
    <w:rsid w:val="00076525"/>
    <w:rsid w:val="000857E7"/>
    <w:rsid w:val="00085BF6"/>
    <w:rsid w:val="00085CBA"/>
    <w:rsid w:val="00085DD6"/>
    <w:rsid w:val="00085FC4"/>
    <w:rsid w:val="00091345"/>
    <w:rsid w:val="0009150B"/>
    <w:rsid w:val="00095456"/>
    <w:rsid w:val="00096E78"/>
    <w:rsid w:val="000973E7"/>
    <w:rsid w:val="000A0488"/>
    <w:rsid w:val="000A05E9"/>
    <w:rsid w:val="000A1BC1"/>
    <w:rsid w:val="000A3E51"/>
    <w:rsid w:val="000A4800"/>
    <w:rsid w:val="000A4B0E"/>
    <w:rsid w:val="000A5A90"/>
    <w:rsid w:val="000A67B1"/>
    <w:rsid w:val="000B3F6D"/>
    <w:rsid w:val="000B4FD5"/>
    <w:rsid w:val="000B6AEE"/>
    <w:rsid w:val="000B718C"/>
    <w:rsid w:val="000C191F"/>
    <w:rsid w:val="000C3468"/>
    <w:rsid w:val="000C4595"/>
    <w:rsid w:val="000D0A4A"/>
    <w:rsid w:val="000D0B61"/>
    <w:rsid w:val="000D129F"/>
    <w:rsid w:val="000D2516"/>
    <w:rsid w:val="000D2F11"/>
    <w:rsid w:val="000D7B7B"/>
    <w:rsid w:val="000E09F6"/>
    <w:rsid w:val="000E5B6D"/>
    <w:rsid w:val="000E5E28"/>
    <w:rsid w:val="000E79AD"/>
    <w:rsid w:val="000E7C5B"/>
    <w:rsid w:val="000F3AF2"/>
    <w:rsid w:val="00102AF7"/>
    <w:rsid w:val="001032A3"/>
    <w:rsid w:val="00105C7C"/>
    <w:rsid w:val="001071E1"/>
    <w:rsid w:val="00107CF4"/>
    <w:rsid w:val="00110B71"/>
    <w:rsid w:val="00114723"/>
    <w:rsid w:val="0011581A"/>
    <w:rsid w:val="0011713D"/>
    <w:rsid w:val="00117389"/>
    <w:rsid w:val="00117AE5"/>
    <w:rsid w:val="00120563"/>
    <w:rsid w:val="0012085A"/>
    <w:rsid w:val="001240F4"/>
    <w:rsid w:val="001264C6"/>
    <w:rsid w:val="00130FBA"/>
    <w:rsid w:val="00131A6C"/>
    <w:rsid w:val="00136891"/>
    <w:rsid w:val="00136D23"/>
    <w:rsid w:val="001370F7"/>
    <w:rsid w:val="00141910"/>
    <w:rsid w:val="00144404"/>
    <w:rsid w:val="00145401"/>
    <w:rsid w:val="00153E56"/>
    <w:rsid w:val="001607A6"/>
    <w:rsid w:val="00165086"/>
    <w:rsid w:val="00165BED"/>
    <w:rsid w:val="00167682"/>
    <w:rsid w:val="001677EA"/>
    <w:rsid w:val="00170033"/>
    <w:rsid w:val="00172B40"/>
    <w:rsid w:val="001732AE"/>
    <w:rsid w:val="00177C64"/>
    <w:rsid w:val="00185338"/>
    <w:rsid w:val="00185A63"/>
    <w:rsid w:val="001867ED"/>
    <w:rsid w:val="00186B58"/>
    <w:rsid w:val="00193846"/>
    <w:rsid w:val="001950B3"/>
    <w:rsid w:val="00195645"/>
    <w:rsid w:val="001A3399"/>
    <w:rsid w:val="001A460B"/>
    <w:rsid w:val="001A5B02"/>
    <w:rsid w:val="001A7548"/>
    <w:rsid w:val="001B0BDE"/>
    <w:rsid w:val="001B1AED"/>
    <w:rsid w:val="001B5583"/>
    <w:rsid w:val="001C01A7"/>
    <w:rsid w:val="001C3C02"/>
    <w:rsid w:val="001C5160"/>
    <w:rsid w:val="001C6DD3"/>
    <w:rsid w:val="001D1331"/>
    <w:rsid w:val="001D2422"/>
    <w:rsid w:val="001D2C49"/>
    <w:rsid w:val="001D3AE6"/>
    <w:rsid w:val="001D52DF"/>
    <w:rsid w:val="001E391F"/>
    <w:rsid w:val="001E6E86"/>
    <w:rsid w:val="001F1113"/>
    <w:rsid w:val="001F1957"/>
    <w:rsid w:val="001F345A"/>
    <w:rsid w:val="001F3D08"/>
    <w:rsid w:val="002036E7"/>
    <w:rsid w:val="00204B8F"/>
    <w:rsid w:val="002057C9"/>
    <w:rsid w:val="00210EAA"/>
    <w:rsid w:val="00211683"/>
    <w:rsid w:val="002117CA"/>
    <w:rsid w:val="00211C88"/>
    <w:rsid w:val="0021333B"/>
    <w:rsid w:val="00215063"/>
    <w:rsid w:val="0021566A"/>
    <w:rsid w:val="002166D5"/>
    <w:rsid w:val="00224A9A"/>
    <w:rsid w:val="002253AB"/>
    <w:rsid w:val="00225C5F"/>
    <w:rsid w:val="00226DF2"/>
    <w:rsid w:val="00231450"/>
    <w:rsid w:val="00236C13"/>
    <w:rsid w:val="002400C1"/>
    <w:rsid w:val="00250DFA"/>
    <w:rsid w:val="00254834"/>
    <w:rsid w:val="00255C81"/>
    <w:rsid w:val="00257E88"/>
    <w:rsid w:val="00261D0B"/>
    <w:rsid w:val="002635CB"/>
    <w:rsid w:val="0026615C"/>
    <w:rsid w:val="002663C3"/>
    <w:rsid w:val="00266797"/>
    <w:rsid w:val="00266E8C"/>
    <w:rsid w:val="00271046"/>
    <w:rsid w:val="00271BEA"/>
    <w:rsid w:val="00274FB6"/>
    <w:rsid w:val="00280D54"/>
    <w:rsid w:val="0028180A"/>
    <w:rsid w:val="00282E39"/>
    <w:rsid w:val="00284492"/>
    <w:rsid w:val="00285C6B"/>
    <w:rsid w:val="00286FD4"/>
    <w:rsid w:val="002870C3"/>
    <w:rsid w:val="00290F5A"/>
    <w:rsid w:val="00291A64"/>
    <w:rsid w:val="00293CFB"/>
    <w:rsid w:val="002942F4"/>
    <w:rsid w:val="00297AC9"/>
    <w:rsid w:val="002A1A20"/>
    <w:rsid w:val="002A45BE"/>
    <w:rsid w:val="002B409E"/>
    <w:rsid w:val="002B73B6"/>
    <w:rsid w:val="002C4B5C"/>
    <w:rsid w:val="002C5D3A"/>
    <w:rsid w:val="002C78A1"/>
    <w:rsid w:val="002C7DE1"/>
    <w:rsid w:val="002D2F46"/>
    <w:rsid w:val="002D4E9E"/>
    <w:rsid w:val="002D7CAF"/>
    <w:rsid w:val="002E16B4"/>
    <w:rsid w:val="002E26F4"/>
    <w:rsid w:val="002E32BA"/>
    <w:rsid w:val="002E4E27"/>
    <w:rsid w:val="002E530A"/>
    <w:rsid w:val="002E78C5"/>
    <w:rsid w:val="002E7EAB"/>
    <w:rsid w:val="002F496C"/>
    <w:rsid w:val="002F55CC"/>
    <w:rsid w:val="002F5825"/>
    <w:rsid w:val="002F7AEB"/>
    <w:rsid w:val="002F7CAA"/>
    <w:rsid w:val="0030041D"/>
    <w:rsid w:val="00300A38"/>
    <w:rsid w:val="00300C21"/>
    <w:rsid w:val="00300DF9"/>
    <w:rsid w:val="0030170C"/>
    <w:rsid w:val="00302296"/>
    <w:rsid w:val="003030B9"/>
    <w:rsid w:val="00303545"/>
    <w:rsid w:val="00304FFA"/>
    <w:rsid w:val="00305F5E"/>
    <w:rsid w:val="0030602B"/>
    <w:rsid w:val="00307289"/>
    <w:rsid w:val="0031036B"/>
    <w:rsid w:val="00311005"/>
    <w:rsid w:val="00313688"/>
    <w:rsid w:val="00315A52"/>
    <w:rsid w:val="00317323"/>
    <w:rsid w:val="00317A8A"/>
    <w:rsid w:val="003224A6"/>
    <w:rsid w:val="003260B5"/>
    <w:rsid w:val="00326304"/>
    <w:rsid w:val="00330226"/>
    <w:rsid w:val="0033313D"/>
    <w:rsid w:val="003354B6"/>
    <w:rsid w:val="00335B2B"/>
    <w:rsid w:val="00336A64"/>
    <w:rsid w:val="0034232D"/>
    <w:rsid w:val="00344DC2"/>
    <w:rsid w:val="0035002B"/>
    <w:rsid w:val="0035292B"/>
    <w:rsid w:val="00354218"/>
    <w:rsid w:val="00355539"/>
    <w:rsid w:val="0036129B"/>
    <w:rsid w:val="00362A23"/>
    <w:rsid w:val="0036398D"/>
    <w:rsid w:val="00363BD2"/>
    <w:rsid w:val="003644EB"/>
    <w:rsid w:val="0036710D"/>
    <w:rsid w:val="003704FE"/>
    <w:rsid w:val="00370CE8"/>
    <w:rsid w:val="00373AB4"/>
    <w:rsid w:val="00377674"/>
    <w:rsid w:val="003821C4"/>
    <w:rsid w:val="00387103"/>
    <w:rsid w:val="00390194"/>
    <w:rsid w:val="00390203"/>
    <w:rsid w:val="00395843"/>
    <w:rsid w:val="003A155F"/>
    <w:rsid w:val="003A3DC9"/>
    <w:rsid w:val="003A559A"/>
    <w:rsid w:val="003C165F"/>
    <w:rsid w:val="003C17D9"/>
    <w:rsid w:val="003C2487"/>
    <w:rsid w:val="003C29CA"/>
    <w:rsid w:val="003C7633"/>
    <w:rsid w:val="003D026C"/>
    <w:rsid w:val="003D1BC3"/>
    <w:rsid w:val="003D4E2F"/>
    <w:rsid w:val="003D5534"/>
    <w:rsid w:val="003D7CBD"/>
    <w:rsid w:val="003E4553"/>
    <w:rsid w:val="003E4F0E"/>
    <w:rsid w:val="003E5E3F"/>
    <w:rsid w:val="003E6C23"/>
    <w:rsid w:val="003E7525"/>
    <w:rsid w:val="003E756C"/>
    <w:rsid w:val="003E7792"/>
    <w:rsid w:val="003E7908"/>
    <w:rsid w:val="003F3753"/>
    <w:rsid w:val="003F5C5F"/>
    <w:rsid w:val="00403783"/>
    <w:rsid w:val="004042BA"/>
    <w:rsid w:val="00405277"/>
    <w:rsid w:val="0041141F"/>
    <w:rsid w:val="00413660"/>
    <w:rsid w:val="0041594F"/>
    <w:rsid w:val="00415EAF"/>
    <w:rsid w:val="00417C05"/>
    <w:rsid w:val="004211C2"/>
    <w:rsid w:val="00426DB5"/>
    <w:rsid w:val="00433491"/>
    <w:rsid w:val="0044180F"/>
    <w:rsid w:val="00441B30"/>
    <w:rsid w:val="00442649"/>
    <w:rsid w:val="00450636"/>
    <w:rsid w:val="004512FA"/>
    <w:rsid w:val="0045390F"/>
    <w:rsid w:val="00453A2D"/>
    <w:rsid w:val="00462832"/>
    <w:rsid w:val="00465E7A"/>
    <w:rsid w:val="004675C0"/>
    <w:rsid w:val="0047154A"/>
    <w:rsid w:val="00471B63"/>
    <w:rsid w:val="00473DFD"/>
    <w:rsid w:val="0047496C"/>
    <w:rsid w:val="00475008"/>
    <w:rsid w:val="00475833"/>
    <w:rsid w:val="00480889"/>
    <w:rsid w:val="00480C35"/>
    <w:rsid w:val="004810B3"/>
    <w:rsid w:val="00484007"/>
    <w:rsid w:val="00485252"/>
    <w:rsid w:val="004859D2"/>
    <w:rsid w:val="00492431"/>
    <w:rsid w:val="004932E9"/>
    <w:rsid w:val="00493434"/>
    <w:rsid w:val="00493A4B"/>
    <w:rsid w:val="004A4C11"/>
    <w:rsid w:val="004A7AB9"/>
    <w:rsid w:val="004B1498"/>
    <w:rsid w:val="004B1F85"/>
    <w:rsid w:val="004B24CB"/>
    <w:rsid w:val="004B6E7D"/>
    <w:rsid w:val="004C09AF"/>
    <w:rsid w:val="004C1410"/>
    <w:rsid w:val="004D1E39"/>
    <w:rsid w:val="004D503B"/>
    <w:rsid w:val="004D56FA"/>
    <w:rsid w:val="004E15C2"/>
    <w:rsid w:val="004E1F45"/>
    <w:rsid w:val="004E35A3"/>
    <w:rsid w:val="004E3B57"/>
    <w:rsid w:val="004E6375"/>
    <w:rsid w:val="004F640B"/>
    <w:rsid w:val="004F7207"/>
    <w:rsid w:val="0050764F"/>
    <w:rsid w:val="00507EC3"/>
    <w:rsid w:val="00513A54"/>
    <w:rsid w:val="00513C27"/>
    <w:rsid w:val="00515D5A"/>
    <w:rsid w:val="00516AF1"/>
    <w:rsid w:val="0051705B"/>
    <w:rsid w:val="0051726E"/>
    <w:rsid w:val="00517978"/>
    <w:rsid w:val="0052210F"/>
    <w:rsid w:val="00527EF6"/>
    <w:rsid w:val="00530395"/>
    <w:rsid w:val="0053050F"/>
    <w:rsid w:val="00531D34"/>
    <w:rsid w:val="00534A87"/>
    <w:rsid w:val="00534D49"/>
    <w:rsid w:val="005363D6"/>
    <w:rsid w:val="0053662B"/>
    <w:rsid w:val="0053670C"/>
    <w:rsid w:val="0054280A"/>
    <w:rsid w:val="00542EE8"/>
    <w:rsid w:val="00546E94"/>
    <w:rsid w:val="005543A5"/>
    <w:rsid w:val="00557153"/>
    <w:rsid w:val="005575C3"/>
    <w:rsid w:val="00565E4B"/>
    <w:rsid w:val="005665D9"/>
    <w:rsid w:val="005748E3"/>
    <w:rsid w:val="00577857"/>
    <w:rsid w:val="00577949"/>
    <w:rsid w:val="00581C9B"/>
    <w:rsid w:val="00582344"/>
    <w:rsid w:val="00587EEA"/>
    <w:rsid w:val="00596733"/>
    <w:rsid w:val="0059678D"/>
    <w:rsid w:val="005A108B"/>
    <w:rsid w:val="005A2FE9"/>
    <w:rsid w:val="005A7154"/>
    <w:rsid w:val="005A7651"/>
    <w:rsid w:val="005A7F43"/>
    <w:rsid w:val="005B3737"/>
    <w:rsid w:val="005B525D"/>
    <w:rsid w:val="005B71F7"/>
    <w:rsid w:val="005C1F55"/>
    <w:rsid w:val="005C31CE"/>
    <w:rsid w:val="005C4A43"/>
    <w:rsid w:val="005C5DBE"/>
    <w:rsid w:val="005C7CF2"/>
    <w:rsid w:val="005D2D82"/>
    <w:rsid w:val="005D3397"/>
    <w:rsid w:val="005D37AB"/>
    <w:rsid w:val="005D6305"/>
    <w:rsid w:val="005E188F"/>
    <w:rsid w:val="005E2B22"/>
    <w:rsid w:val="005E2C6B"/>
    <w:rsid w:val="005E43F0"/>
    <w:rsid w:val="005E44BD"/>
    <w:rsid w:val="005F0A55"/>
    <w:rsid w:val="005F41D7"/>
    <w:rsid w:val="005F76D4"/>
    <w:rsid w:val="00601A96"/>
    <w:rsid w:val="00602A6F"/>
    <w:rsid w:val="006040A7"/>
    <w:rsid w:val="00607034"/>
    <w:rsid w:val="006109F8"/>
    <w:rsid w:val="006139A0"/>
    <w:rsid w:val="00613EC6"/>
    <w:rsid w:val="00615C3E"/>
    <w:rsid w:val="006168E6"/>
    <w:rsid w:val="006223CC"/>
    <w:rsid w:val="00623059"/>
    <w:rsid w:val="006236D1"/>
    <w:rsid w:val="006259C6"/>
    <w:rsid w:val="00625EBE"/>
    <w:rsid w:val="00626B24"/>
    <w:rsid w:val="006306DD"/>
    <w:rsid w:val="00633157"/>
    <w:rsid w:val="00643163"/>
    <w:rsid w:val="00644709"/>
    <w:rsid w:val="00646D0D"/>
    <w:rsid w:val="00653DEC"/>
    <w:rsid w:val="0065609A"/>
    <w:rsid w:val="006563A6"/>
    <w:rsid w:val="00656B54"/>
    <w:rsid w:val="00664E5F"/>
    <w:rsid w:val="0066523D"/>
    <w:rsid w:val="006661BF"/>
    <w:rsid w:val="0067071E"/>
    <w:rsid w:val="0067249D"/>
    <w:rsid w:val="006730FE"/>
    <w:rsid w:val="00674D07"/>
    <w:rsid w:val="00675DF6"/>
    <w:rsid w:val="006843A2"/>
    <w:rsid w:val="0068680C"/>
    <w:rsid w:val="0068742A"/>
    <w:rsid w:val="00693DF3"/>
    <w:rsid w:val="00694A83"/>
    <w:rsid w:val="00696A0B"/>
    <w:rsid w:val="006A0630"/>
    <w:rsid w:val="006A06BF"/>
    <w:rsid w:val="006A6684"/>
    <w:rsid w:val="006A694A"/>
    <w:rsid w:val="006A6FE4"/>
    <w:rsid w:val="006B1B28"/>
    <w:rsid w:val="006B39A0"/>
    <w:rsid w:val="006B4B15"/>
    <w:rsid w:val="006B7172"/>
    <w:rsid w:val="006C554A"/>
    <w:rsid w:val="006C7358"/>
    <w:rsid w:val="006D632C"/>
    <w:rsid w:val="006D66E7"/>
    <w:rsid w:val="006D6DF2"/>
    <w:rsid w:val="006D7970"/>
    <w:rsid w:val="006E1779"/>
    <w:rsid w:val="006F70F2"/>
    <w:rsid w:val="006F790C"/>
    <w:rsid w:val="007036B5"/>
    <w:rsid w:val="00712344"/>
    <w:rsid w:val="00720DE4"/>
    <w:rsid w:val="00721058"/>
    <w:rsid w:val="007244C5"/>
    <w:rsid w:val="0072594B"/>
    <w:rsid w:val="007339A3"/>
    <w:rsid w:val="007358E0"/>
    <w:rsid w:val="00737020"/>
    <w:rsid w:val="00737BCB"/>
    <w:rsid w:val="00741CF3"/>
    <w:rsid w:val="00744D2E"/>
    <w:rsid w:val="00745319"/>
    <w:rsid w:val="00745DA0"/>
    <w:rsid w:val="00755E15"/>
    <w:rsid w:val="00756BFD"/>
    <w:rsid w:val="00756FDF"/>
    <w:rsid w:val="00762640"/>
    <w:rsid w:val="007733A3"/>
    <w:rsid w:val="00776BFB"/>
    <w:rsid w:val="00780BA2"/>
    <w:rsid w:val="00782E4E"/>
    <w:rsid w:val="00784FF7"/>
    <w:rsid w:val="0078724A"/>
    <w:rsid w:val="0079273C"/>
    <w:rsid w:val="007928E6"/>
    <w:rsid w:val="007931AB"/>
    <w:rsid w:val="00796F20"/>
    <w:rsid w:val="007A0501"/>
    <w:rsid w:val="007A2FA3"/>
    <w:rsid w:val="007A3284"/>
    <w:rsid w:val="007A35A0"/>
    <w:rsid w:val="007A6AB2"/>
    <w:rsid w:val="007A72B4"/>
    <w:rsid w:val="007B0727"/>
    <w:rsid w:val="007B0E5D"/>
    <w:rsid w:val="007B0E5E"/>
    <w:rsid w:val="007C212E"/>
    <w:rsid w:val="007C3400"/>
    <w:rsid w:val="007C35C6"/>
    <w:rsid w:val="007C5DC9"/>
    <w:rsid w:val="007D13D6"/>
    <w:rsid w:val="007D7AD9"/>
    <w:rsid w:val="007D7FDF"/>
    <w:rsid w:val="007E0587"/>
    <w:rsid w:val="007E39FF"/>
    <w:rsid w:val="007E5F60"/>
    <w:rsid w:val="007E6650"/>
    <w:rsid w:val="007E6DBA"/>
    <w:rsid w:val="007F2535"/>
    <w:rsid w:val="007F2D04"/>
    <w:rsid w:val="007F62F8"/>
    <w:rsid w:val="007F6411"/>
    <w:rsid w:val="00800AD6"/>
    <w:rsid w:val="008022F9"/>
    <w:rsid w:val="00802B20"/>
    <w:rsid w:val="008033E7"/>
    <w:rsid w:val="00811F33"/>
    <w:rsid w:val="0081229D"/>
    <w:rsid w:val="008125B0"/>
    <w:rsid w:val="00812D7A"/>
    <w:rsid w:val="00812EA1"/>
    <w:rsid w:val="00821AA0"/>
    <w:rsid w:val="00823E7A"/>
    <w:rsid w:val="00827A35"/>
    <w:rsid w:val="00830C6B"/>
    <w:rsid w:val="0083217F"/>
    <w:rsid w:val="008354CF"/>
    <w:rsid w:val="008446ED"/>
    <w:rsid w:val="008466C2"/>
    <w:rsid w:val="00846904"/>
    <w:rsid w:val="0086017C"/>
    <w:rsid w:val="00861805"/>
    <w:rsid w:val="0087052B"/>
    <w:rsid w:val="00873BB5"/>
    <w:rsid w:val="00881A2A"/>
    <w:rsid w:val="008822E5"/>
    <w:rsid w:val="00886B90"/>
    <w:rsid w:val="0089534B"/>
    <w:rsid w:val="008A1290"/>
    <w:rsid w:val="008A2CFD"/>
    <w:rsid w:val="008A36A2"/>
    <w:rsid w:val="008A419B"/>
    <w:rsid w:val="008A524D"/>
    <w:rsid w:val="008B13E4"/>
    <w:rsid w:val="008B3831"/>
    <w:rsid w:val="008B6FD0"/>
    <w:rsid w:val="008C2AE0"/>
    <w:rsid w:val="008C5B69"/>
    <w:rsid w:val="008C6810"/>
    <w:rsid w:val="008D00F2"/>
    <w:rsid w:val="008D02D2"/>
    <w:rsid w:val="008D5CF2"/>
    <w:rsid w:val="008D693F"/>
    <w:rsid w:val="008D7FC4"/>
    <w:rsid w:val="008E0913"/>
    <w:rsid w:val="008E3A97"/>
    <w:rsid w:val="008E3CF7"/>
    <w:rsid w:val="008E70F4"/>
    <w:rsid w:val="008F33EB"/>
    <w:rsid w:val="008F5E23"/>
    <w:rsid w:val="00904749"/>
    <w:rsid w:val="009047A6"/>
    <w:rsid w:val="009059E2"/>
    <w:rsid w:val="00905CFD"/>
    <w:rsid w:val="00906F38"/>
    <w:rsid w:val="009136F2"/>
    <w:rsid w:val="00913A42"/>
    <w:rsid w:val="0091688A"/>
    <w:rsid w:val="009202A8"/>
    <w:rsid w:val="00922576"/>
    <w:rsid w:val="009227B8"/>
    <w:rsid w:val="00923F64"/>
    <w:rsid w:val="009258EE"/>
    <w:rsid w:val="00926601"/>
    <w:rsid w:val="0092669B"/>
    <w:rsid w:val="00933143"/>
    <w:rsid w:val="00935FE6"/>
    <w:rsid w:val="0093668D"/>
    <w:rsid w:val="009370A4"/>
    <w:rsid w:val="00944B2A"/>
    <w:rsid w:val="009452A4"/>
    <w:rsid w:val="009453B6"/>
    <w:rsid w:val="00946C73"/>
    <w:rsid w:val="00951897"/>
    <w:rsid w:val="00952799"/>
    <w:rsid w:val="009551C6"/>
    <w:rsid w:val="0096156D"/>
    <w:rsid w:val="009710B5"/>
    <w:rsid w:val="009715C1"/>
    <w:rsid w:val="00972806"/>
    <w:rsid w:val="00974752"/>
    <w:rsid w:val="00974ADB"/>
    <w:rsid w:val="0098135D"/>
    <w:rsid w:val="00982F5A"/>
    <w:rsid w:val="00983DA3"/>
    <w:rsid w:val="009913A7"/>
    <w:rsid w:val="00993721"/>
    <w:rsid w:val="00994D41"/>
    <w:rsid w:val="00994EDA"/>
    <w:rsid w:val="00995137"/>
    <w:rsid w:val="009A0755"/>
    <w:rsid w:val="009A3694"/>
    <w:rsid w:val="009A3B82"/>
    <w:rsid w:val="009A758B"/>
    <w:rsid w:val="009A7AE1"/>
    <w:rsid w:val="009B0270"/>
    <w:rsid w:val="009B2C54"/>
    <w:rsid w:val="009B33C8"/>
    <w:rsid w:val="009C1AFE"/>
    <w:rsid w:val="009C4808"/>
    <w:rsid w:val="009D2D09"/>
    <w:rsid w:val="009D3D80"/>
    <w:rsid w:val="009E53EA"/>
    <w:rsid w:val="009E73F0"/>
    <w:rsid w:val="009F091E"/>
    <w:rsid w:val="009F15A6"/>
    <w:rsid w:val="009F1FCC"/>
    <w:rsid w:val="009F3682"/>
    <w:rsid w:val="009F5FAD"/>
    <w:rsid w:val="009F7E63"/>
    <w:rsid w:val="00A006E6"/>
    <w:rsid w:val="00A0082B"/>
    <w:rsid w:val="00A0107F"/>
    <w:rsid w:val="00A04628"/>
    <w:rsid w:val="00A05671"/>
    <w:rsid w:val="00A12038"/>
    <w:rsid w:val="00A1737B"/>
    <w:rsid w:val="00A176FD"/>
    <w:rsid w:val="00A210ED"/>
    <w:rsid w:val="00A23A88"/>
    <w:rsid w:val="00A30F03"/>
    <w:rsid w:val="00A32D43"/>
    <w:rsid w:val="00A345C6"/>
    <w:rsid w:val="00A402B1"/>
    <w:rsid w:val="00A407C5"/>
    <w:rsid w:val="00A4192B"/>
    <w:rsid w:val="00A4504D"/>
    <w:rsid w:val="00A450E9"/>
    <w:rsid w:val="00A50F15"/>
    <w:rsid w:val="00A51A07"/>
    <w:rsid w:val="00A5404C"/>
    <w:rsid w:val="00A54C07"/>
    <w:rsid w:val="00A55C13"/>
    <w:rsid w:val="00A57B96"/>
    <w:rsid w:val="00A60033"/>
    <w:rsid w:val="00A60B48"/>
    <w:rsid w:val="00A61840"/>
    <w:rsid w:val="00A64A03"/>
    <w:rsid w:val="00A6509B"/>
    <w:rsid w:val="00A669DA"/>
    <w:rsid w:val="00A71367"/>
    <w:rsid w:val="00A71B30"/>
    <w:rsid w:val="00A74296"/>
    <w:rsid w:val="00A74D8B"/>
    <w:rsid w:val="00A7648A"/>
    <w:rsid w:val="00A81E76"/>
    <w:rsid w:val="00A87B74"/>
    <w:rsid w:val="00AA1007"/>
    <w:rsid w:val="00AA15C1"/>
    <w:rsid w:val="00AA4B2A"/>
    <w:rsid w:val="00AC2F28"/>
    <w:rsid w:val="00AC4834"/>
    <w:rsid w:val="00AC58BC"/>
    <w:rsid w:val="00AC7AA7"/>
    <w:rsid w:val="00AC7BDE"/>
    <w:rsid w:val="00AD04E1"/>
    <w:rsid w:val="00AD2958"/>
    <w:rsid w:val="00AE6AC9"/>
    <w:rsid w:val="00AE7B39"/>
    <w:rsid w:val="00AF1F01"/>
    <w:rsid w:val="00AF3C26"/>
    <w:rsid w:val="00B051D4"/>
    <w:rsid w:val="00B05F9D"/>
    <w:rsid w:val="00B06949"/>
    <w:rsid w:val="00B06B0A"/>
    <w:rsid w:val="00B076D2"/>
    <w:rsid w:val="00B1168C"/>
    <w:rsid w:val="00B12F34"/>
    <w:rsid w:val="00B16AAB"/>
    <w:rsid w:val="00B235E1"/>
    <w:rsid w:val="00B239C4"/>
    <w:rsid w:val="00B2490E"/>
    <w:rsid w:val="00B26853"/>
    <w:rsid w:val="00B26E4C"/>
    <w:rsid w:val="00B271A2"/>
    <w:rsid w:val="00B311B5"/>
    <w:rsid w:val="00B32735"/>
    <w:rsid w:val="00B37468"/>
    <w:rsid w:val="00B40635"/>
    <w:rsid w:val="00B44310"/>
    <w:rsid w:val="00B45833"/>
    <w:rsid w:val="00B50858"/>
    <w:rsid w:val="00B513EC"/>
    <w:rsid w:val="00B54329"/>
    <w:rsid w:val="00B60832"/>
    <w:rsid w:val="00B62B14"/>
    <w:rsid w:val="00B66320"/>
    <w:rsid w:val="00B700BC"/>
    <w:rsid w:val="00B70B2A"/>
    <w:rsid w:val="00B71396"/>
    <w:rsid w:val="00B7240C"/>
    <w:rsid w:val="00B740D6"/>
    <w:rsid w:val="00B74990"/>
    <w:rsid w:val="00B75D54"/>
    <w:rsid w:val="00B75FE1"/>
    <w:rsid w:val="00B76B23"/>
    <w:rsid w:val="00B77EB1"/>
    <w:rsid w:val="00B81993"/>
    <w:rsid w:val="00B81DED"/>
    <w:rsid w:val="00B85AE4"/>
    <w:rsid w:val="00B86BA3"/>
    <w:rsid w:val="00B87102"/>
    <w:rsid w:val="00B94C21"/>
    <w:rsid w:val="00B96B2C"/>
    <w:rsid w:val="00BA208E"/>
    <w:rsid w:val="00BA37D0"/>
    <w:rsid w:val="00BA3DC3"/>
    <w:rsid w:val="00BA6AA5"/>
    <w:rsid w:val="00BA6EB4"/>
    <w:rsid w:val="00BA7041"/>
    <w:rsid w:val="00BA7DDD"/>
    <w:rsid w:val="00BB0A72"/>
    <w:rsid w:val="00BB25B0"/>
    <w:rsid w:val="00BB40AE"/>
    <w:rsid w:val="00BB6BE2"/>
    <w:rsid w:val="00BB728F"/>
    <w:rsid w:val="00BC0A7C"/>
    <w:rsid w:val="00BC2BCD"/>
    <w:rsid w:val="00BC7827"/>
    <w:rsid w:val="00BD0B53"/>
    <w:rsid w:val="00BD13F1"/>
    <w:rsid w:val="00BD2098"/>
    <w:rsid w:val="00BD4D7F"/>
    <w:rsid w:val="00BE04E5"/>
    <w:rsid w:val="00BE121B"/>
    <w:rsid w:val="00BE3059"/>
    <w:rsid w:val="00BF0265"/>
    <w:rsid w:val="00BF2A78"/>
    <w:rsid w:val="00BF6903"/>
    <w:rsid w:val="00BF6DE7"/>
    <w:rsid w:val="00BF7632"/>
    <w:rsid w:val="00BF76FF"/>
    <w:rsid w:val="00C0224F"/>
    <w:rsid w:val="00C02A96"/>
    <w:rsid w:val="00C03AEC"/>
    <w:rsid w:val="00C0553A"/>
    <w:rsid w:val="00C107CC"/>
    <w:rsid w:val="00C1113A"/>
    <w:rsid w:val="00C12115"/>
    <w:rsid w:val="00C1220C"/>
    <w:rsid w:val="00C16740"/>
    <w:rsid w:val="00C21794"/>
    <w:rsid w:val="00C22F3C"/>
    <w:rsid w:val="00C232F8"/>
    <w:rsid w:val="00C2553E"/>
    <w:rsid w:val="00C26274"/>
    <w:rsid w:val="00C27F23"/>
    <w:rsid w:val="00C31E00"/>
    <w:rsid w:val="00C36997"/>
    <w:rsid w:val="00C44558"/>
    <w:rsid w:val="00C50E55"/>
    <w:rsid w:val="00C53B3A"/>
    <w:rsid w:val="00C53D2C"/>
    <w:rsid w:val="00C547EF"/>
    <w:rsid w:val="00C55D9F"/>
    <w:rsid w:val="00C57956"/>
    <w:rsid w:val="00C61825"/>
    <w:rsid w:val="00C61FC4"/>
    <w:rsid w:val="00C62E86"/>
    <w:rsid w:val="00C72126"/>
    <w:rsid w:val="00C72353"/>
    <w:rsid w:val="00C755C5"/>
    <w:rsid w:val="00C758BF"/>
    <w:rsid w:val="00C778C5"/>
    <w:rsid w:val="00C824B3"/>
    <w:rsid w:val="00C8260F"/>
    <w:rsid w:val="00C841DA"/>
    <w:rsid w:val="00C847B1"/>
    <w:rsid w:val="00C84BD5"/>
    <w:rsid w:val="00C86338"/>
    <w:rsid w:val="00C90E97"/>
    <w:rsid w:val="00C95FBB"/>
    <w:rsid w:val="00CA16D5"/>
    <w:rsid w:val="00CA2591"/>
    <w:rsid w:val="00CA462D"/>
    <w:rsid w:val="00CA7DBC"/>
    <w:rsid w:val="00CB0CA7"/>
    <w:rsid w:val="00CB140C"/>
    <w:rsid w:val="00CC3410"/>
    <w:rsid w:val="00CD0B6F"/>
    <w:rsid w:val="00CD18A4"/>
    <w:rsid w:val="00CD1DA6"/>
    <w:rsid w:val="00CD404E"/>
    <w:rsid w:val="00CD633A"/>
    <w:rsid w:val="00CD6EAB"/>
    <w:rsid w:val="00CD6FD3"/>
    <w:rsid w:val="00CE19E4"/>
    <w:rsid w:val="00CE32C5"/>
    <w:rsid w:val="00CE7B12"/>
    <w:rsid w:val="00CF6FBE"/>
    <w:rsid w:val="00D00926"/>
    <w:rsid w:val="00D01B00"/>
    <w:rsid w:val="00D03CC8"/>
    <w:rsid w:val="00D04E3C"/>
    <w:rsid w:val="00D0593E"/>
    <w:rsid w:val="00D05B2E"/>
    <w:rsid w:val="00D1676E"/>
    <w:rsid w:val="00D22455"/>
    <w:rsid w:val="00D22E20"/>
    <w:rsid w:val="00D2358F"/>
    <w:rsid w:val="00D23668"/>
    <w:rsid w:val="00D25EC3"/>
    <w:rsid w:val="00D30688"/>
    <w:rsid w:val="00D32E46"/>
    <w:rsid w:val="00D33009"/>
    <w:rsid w:val="00D4057E"/>
    <w:rsid w:val="00D40E45"/>
    <w:rsid w:val="00D4168A"/>
    <w:rsid w:val="00D434BE"/>
    <w:rsid w:val="00D454B2"/>
    <w:rsid w:val="00D461A8"/>
    <w:rsid w:val="00D4746E"/>
    <w:rsid w:val="00D521B4"/>
    <w:rsid w:val="00D57178"/>
    <w:rsid w:val="00D60758"/>
    <w:rsid w:val="00D60E3E"/>
    <w:rsid w:val="00D61652"/>
    <w:rsid w:val="00D631BE"/>
    <w:rsid w:val="00D73674"/>
    <w:rsid w:val="00D74768"/>
    <w:rsid w:val="00D81E93"/>
    <w:rsid w:val="00D82560"/>
    <w:rsid w:val="00D83E46"/>
    <w:rsid w:val="00D85584"/>
    <w:rsid w:val="00D85978"/>
    <w:rsid w:val="00D90CAE"/>
    <w:rsid w:val="00D91B63"/>
    <w:rsid w:val="00D92FF7"/>
    <w:rsid w:val="00D939A0"/>
    <w:rsid w:val="00D94E90"/>
    <w:rsid w:val="00D964FE"/>
    <w:rsid w:val="00D96531"/>
    <w:rsid w:val="00D96DCA"/>
    <w:rsid w:val="00DA03C2"/>
    <w:rsid w:val="00DA1107"/>
    <w:rsid w:val="00DA2BBC"/>
    <w:rsid w:val="00DA4E74"/>
    <w:rsid w:val="00DA5DBE"/>
    <w:rsid w:val="00DA6658"/>
    <w:rsid w:val="00DA79B7"/>
    <w:rsid w:val="00DB1772"/>
    <w:rsid w:val="00DB1B41"/>
    <w:rsid w:val="00DB406D"/>
    <w:rsid w:val="00DB6EFB"/>
    <w:rsid w:val="00DC4E3A"/>
    <w:rsid w:val="00DC507C"/>
    <w:rsid w:val="00DC71EA"/>
    <w:rsid w:val="00DD6416"/>
    <w:rsid w:val="00DD7D28"/>
    <w:rsid w:val="00DE1BE4"/>
    <w:rsid w:val="00DE2384"/>
    <w:rsid w:val="00DE3E7E"/>
    <w:rsid w:val="00DF160E"/>
    <w:rsid w:val="00DF1D47"/>
    <w:rsid w:val="00DF6153"/>
    <w:rsid w:val="00DF663F"/>
    <w:rsid w:val="00E00D80"/>
    <w:rsid w:val="00E05F9A"/>
    <w:rsid w:val="00E10B70"/>
    <w:rsid w:val="00E1120E"/>
    <w:rsid w:val="00E133EB"/>
    <w:rsid w:val="00E1357C"/>
    <w:rsid w:val="00E1459D"/>
    <w:rsid w:val="00E160A9"/>
    <w:rsid w:val="00E213BD"/>
    <w:rsid w:val="00E21FEF"/>
    <w:rsid w:val="00E264BC"/>
    <w:rsid w:val="00E30721"/>
    <w:rsid w:val="00E326B3"/>
    <w:rsid w:val="00E47794"/>
    <w:rsid w:val="00E51C99"/>
    <w:rsid w:val="00E659A3"/>
    <w:rsid w:val="00E7267B"/>
    <w:rsid w:val="00E72B6B"/>
    <w:rsid w:val="00E75BB0"/>
    <w:rsid w:val="00E76064"/>
    <w:rsid w:val="00E82116"/>
    <w:rsid w:val="00E821B6"/>
    <w:rsid w:val="00E82432"/>
    <w:rsid w:val="00E82903"/>
    <w:rsid w:val="00E829C1"/>
    <w:rsid w:val="00E85002"/>
    <w:rsid w:val="00E85BD5"/>
    <w:rsid w:val="00E92284"/>
    <w:rsid w:val="00E95358"/>
    <w:rsid w:val="00E95AC0"/>
    <w:rsid w:val="00E9623D"/>
    <w:rsid w:val="00E96B2A"/>
    <w:rsid w:val="00E974FE"/>
    <w:rsid w:val="00E97F74"/>
    <w:rsid w:val="00EA17A7"/>
    <w:rsid w:val="00EA1DF9"/>
    <w:rsid w:val="00EA5755"/>
    <w:rsid w:val="00EA615F"/>
    <w:rsid w:val="00EB33E8"/>
    <w:rsid w:val="00EB7C61"/>
    <w:rsid w:val="00EC0A1C"/>
    <w:rsid w:val="00EC166F"/>
    <w:rsid w:val="00EC786E"/>
    <w:rsid w:val="00ED21CE"/>
    <w:rsid w:val="00ED6E1A"/>
    <w:rsid w:val="00ED78D9"/>
    <w:rsid w:val="00ED7F1D"/>
    <w:rsid w:val="00EE6E89"/>
    <w:rsid w:val="00EE7531"/>
    <w:rsid w:val="00EF52B0"/>
    <w:rsid w:val="00F00448"/>
    <w:rsid w:val="00F0292B"/>
    <w:rsid w:val="00F06AEB"/>
    <w:rsid w:val="00F11A71"/>
    <w:rsid w:val="00F143AD"/>
    <w:rsid w:val="00F1668A"/>
    <w:rsid w:val="00F171BF"/>
    <w:rsid w:val="00F25504"/>
    <w:rsid w:val="00F314A6"/>
    <w:rsid w:val="00F34035"/>
    <w:rsid w:val="00F35917"/>
    <w:rsid w:val="00F4276C"/>
    <w:rsid w:val="00F435C1"/>
    <w:rsid w:val="00F51608"/>
    <w:rsid w:val="00F55F19"/>
    <w:rsid w:val="00F60719"/>
    <w:rsid w:val="00F60A9F"/>
    <w:rsid w:val="00F63EAC"/>
    <w:rsid w:val="00F65A78"/>
    <w:rsid w:val="00F66248"/>
    <w:rsid w:val="00F77F1E"/>
    <w:rsid w:val="00F83429"/>
    <w:rsid w:val="00F835FF"/>
    <w:rsid w:val="00F83778"/>
    <w:rsid w:val="00F86875"/>
    <w:rsid w:val="00F90A34"/>
    <w:rsid w:val="00F933C0"/>
    <w:rsid w:val="00F937F9"/>
    <w:rsid w:val="00F93B44"/>
    <w:rsid w:val="00F94E8E"/>
    <w:rsid w:val="00F95DDA"/>
    <w:rsid w:val="00F97ACF"/>
    <w:rsid w:val="00FA04AD"/>
    <w:rsid w:val="00FA255C"/>
    <w:rsid w:val="00FA4A93"/>
    <w:rsid w:val="00FA4CD9"/>
    <w:rsid w:val="00FB5A9E"/>
    <w:rsid w:val="00FB7FC5"/>
    <w:rsid w:val="00FC01B4"/>
    <w:rsid w:val="00FC16CD"/>
    <w:rsid w:val="00FC176C"/>
    <w:rsid w:val="00FC18C6"/>
    <w:rsid w:val="00FC2499"/>
    <w:rsid w:val="00FC5147"/>
    <w:rsid w:val="00FD2289"/>
    <w:rsid w:val="00FD3DBB"/>
    <w:rsid w:val="00FD3EBA"/>
    <w:rsid w:val="00FD5BCC"/>
    <w:rsid w:val="00FE5342"/>
    <w:rsid w:val="00FF4CA4"/>
    <w:rsid w:val="00FF6641"/>
    <w:rsid w:val="00FF6F25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FD"/>
    <w:pPr>
      <w:spacing w:before="300" w:after="0"/>
    </w:pPr>
    <w:rPr>
      <w:rFonts w:ascii="Georgia" w:hAnsi="Georgia"/>
      <w:sz w:val="20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756BFD"/>
    <w:pPr>
      <w:spacing w:before="60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BFD"/>
    <w:pPr>
      <w:spacing w:line="240" w:lineRule="auto"/>
      <w:contextualSpacing/>
      <w:outlineLvl w:val="1"/>
    </w:pPr>
    <w:rPr>
      <w:rFonts w:asciiTheme="minorHAnsi" w:eastAsiaTheme="majorEastAsia" w:hAnsiTheme="minorHAnsi" w:cstheme="majorBidi"/>
      <w:b/>
      <w:color w:val="352C6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56BFD"/>
    <w:pPr>
      <w:keepNext/>
      <w:keepLines/>
      <w:outlineLvl w:val="2"/>
    </w:pPr>
    <w:rPr>
      <w:rFonts w:asciiTheme="minorHAnsi" w:eastAsiaTheme="majorEastAsia" w:hAnsiTheme="minorHAnsi" w:cstheme="majorBidi"/>
      <w:b/>
      <w:bCs/>
      <w:color w:val="352C66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56BFD"/>
    <w:pPr>
      <w:keepNext/>
      <w:keepLines/>
      <w:outlineLvl w:val="3"/>
    </w:pPr>
    <w:rPr>
      <w:rFonts w:asciiTheme="minorHAnsi" w:eastAsiaTheme="majorEastAsia" w:hAnsiTheme="minorHAnsi" w:cstheme="majorBidi"/>
      <w:b/>
      <w:bCs/>
      <w:iCs/>
      <w:color w:val="352C66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56BFD"/>
    <w:pPr>
      <w:keepNext/>
      <w:keepLines/>
      <w:spacing w:before="200" w:after="240"/>
      <w:outlineLvl w:val="4"/>
    </w:pPr>
    <w:rPr>
      <w:rFonts w:eastAsiaTheme="majorEastAsia" w:cstheme="majorBidi"/>
      <w:b/>
      <w:color w:val="352C6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56BFD"/>
    <w:pPr>
      <w:keepNext/>
      <w:keepLines/>
      <w:spacing w:before="200"/>
      <w:jc w:val="right"/>
      <w:outlineLvl w:val="5"/>
    </w:pPr>
    <w:rPr>
      <w:rFonts w:ascii="Calibri" w:eastAsiaTheme="majorEastAsia" w:hAnsi="Calibri" w:cstheme="majorBidi"/>
      <w:iCs/>
      <w:smallCaps/>
      <w:spacing w:val="40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56BFD"/>
    <w:pPr>
      <w:pBdr>
        <w:bottom w:val="dotted" w:sz="8" w:space="1" w:color="938953" w:themeColor="background2" w:themeShade="7F"/>
      </w:pBdr>
      <w:spacing w:before="200" w:after="100"/>
      <w:jc w:val="center"/>
      <w:outlineLvl w:val="6"/>
    </w:pPr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56B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56BFD"/>
    <w:pPr>
      <w:spacing w:before="240"/>
      <w:outlineLvl w:val="8"/>
    </w:pPr>
    <w:rPr>
      <w:rFonts w:ascii="Calibri" w:eastAsiaTheme="majorEastAsia" w:hAnsi="Calibri" w:cstheme="majorBidi"/>
      <w:b/>
      <w:smallCaps/>
      <w:color w:val="4A442A" w:themeColor="background2" w:themeShade="40"/>
      <w:spacing w:val="20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link w:val="TabletextChar"/>
    <w:qFormat/>
    <w:rsid w:val="00756BFD"/>
    <w:pPr>
      <w:spacing w:before="120" w:after="120"/>
    </w:pPr>
    <w:rPr>
      <w:rFonts w:ascii="Georgia" w:hAnsi="Georgia"/>
      <w:color w:val="000000" w:themeColor="text1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756BFD"/>
    <w:rPr>
      <w:rFonts w:ascii="Georgia" w:hAnsi="Georgia"/>
      <w:color w:val="000000" w:themeColor="text1"/>
      <w:sz w:val="20"/>
      <w:szCs w:val="20"/>
    </w:rPr>
  </w:style>
  <w:style w:type="paragraph" w:customStyle="1" w:styleId="Tablenumber">
    <w:name w:val="Table number"/>
    <w:basedOn w:val="Tabletext"/>
    <w:link w:val="TablenumberChar"/>
    <w:qFormat/>
    <w:rsid w:val="00756BFD"/>
    <w:pPr>
      <w:numPr>
        <w:numId w:val="1"/>
      </w:numPr>
      <w:spacing w:line="240" w:lineRule="auto"/>
    </w:pPr>
    <w:rPr>
      <w:lang w:bidi="en-US"/>
    </w:rPr>
  </w:style>
  <w:style w:type="character" w:customStyle="1" w:styleId="TablenumberChar">
    <w:name w:val="Table number Char"/>
    <w:basedOn w:val="TabletextChar"/>
    <w:link w:val="Tablenumber"/>
    <w:rsid w:val="00756BFD"/>
    <w:rPr>
      <w:rFonts w:ascii="Georgia" w:hAnsi="Georgia"/>
      <w:color w:val="000000" w:themeColor="text1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46C7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BodyTextIndent">
    <w:name w:val="Body Text Indent"/>
    <w:basedOn w:val="Normal"/>
    <w:link w:val="BodyTextIndentChar"/>
    <w:qFormat/>
    <w:rsid w:val="00756BFD"/>
    <w:pPr>
      <w:ind w:left="720" w:right="1008"/>
      <w:contextualSpacing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56BFD"/>
    <w:rPr>
      <w:rFonts w:ascii="Georgia" w:eastAsia="Times New Roman" w:hAnsi="Georgia" w:cs="Times New Roman"/>
      <w:sz w:val="20"/>
      <w:szCs w:val="24"/>
    </w:rPr>
  </w:style>
  <w:style w:type="paragraph" w:customStyle="1" w:styleId="Bullet1">
    <w:name w:val="Bullet 1"/>
    <w:basedOn w:val="Normal"/>
    <w:qFormat/>
    <w:rsid w:val="00756BFD"/>
    <w:pPr>
      <w:numPr>
        <w:numId w:val="2"/>
      </w:numPr>
      <w:spacing w:before="120" w:after="120"/>
      <w:ind w:left="1224"/>
      <w:contextualSpacing/>
      <w:outlineLvl w:val="2"/>
    </w:pPr>
  </w:style>
  <w:style w:type="numbering" w:customStyle="1" w:styleId="NumberList">
    <w:name w:val="Number List"/>
    <w:basedOn w:val="NoList"/>
    <w:uiPriority w:val="99"/>
    <w:rsid w:val="00756BFD"/>
    <w:pPr>
      <w:numPr>
        <w:numId w:val="8"/>
      </w:numPr>
    </w:pPr>
  </w:style>
  <w:style w:type="paragraph" w:customStyle="1" w:styleId="Bullet2">
    <w:name w:val="Bullet 2"/>
    <w:basedOn w:val="Normal"/>
    <w:qFormat/>
    <w:rsid w:val="00756BFD"/>
    <w:pPr>
      <w:numPr>
        <w:numId w:val="3"/>
      </w:numPr>
      <w:spacing w:before="120" w:after="120"/>
      <w:contextualSpacing/>
    </w:pPr>
    <w:rPr>
      <w:szCs w:val="20"/>
    </w:rPr>
  </w:style>
  <w:style w:type="paragraph" w:customStyle="1" w:styleId="Bullet3">
    <w:name w:val="Bullet 3"/>
    <w:basedOn w:val="Bullet2"/>
    <w:qFormat/>
    <w:rsid w:val="00756BFD"/>
    <w:pPr>
      <w:numPr>
        <w:numId w:val="4"/>
      </w:numPr>
    </w:pPr>
  </w:style>
  <w:style w:type="paragraph" w:customStyle="1" w:styleId="Page2Header">
    <w:name w:val="Page 2 Header"/>
    <w:basedOn w:val="Normal"/>
    <w:link w:val="Page2HeaderChar"/>
    <w:qFormat/>
    <w:rsid w:val="00756BFD"/>
    <w:pPr>
      <w:spacing w:before="600" w:after="600"/>
      <w:jc w:val="right"/>
    </w:pPr>
    <w:rPr>
      <w:rFonts w:ascii="Calibri" w:hAnsi="Calibri" w:cs="Arial"/>
      <w:color w:val="005595"/>
      <w:sz w:val="24"/>
      <w:szCs w:val="32"/>
    </w:rPr>
  </w:style>
  <w:style w:type="character" w:customStyle="1" w:styleId="Page2HeaderChar">
    <w:name w:val="Page 2 Header Char"/>
    <w:basedOn w:val="DefaultParagraphFont"/>
    <w:link w:val="Page2Header"/>
    <w:rsid w:val="00756BFD"/>
    <w:rPr>
      <w:rFonts w:ascii="Calibri" w:hAnsi="Calibri" w:cs="Arial"/>
      <w:color w:val="005595"/>
      <w:sz w:val="24"/>
      <w:szCs w:val="32"/>
    </w:rPr>
  </w:style>
  <w:style w:type="paragraph" w:customStyle="1" w:styleId="CheckBullet">
    <w:name w:val="Check Bullet"/>
    <w:basedOn w:val="Normal"/>
    <w:qFormat/>
    <w:rsid w:val="00946C73"/>
    <w:pPr>
      <w:ind w:left="806" w:hanging="360"/>
      <w:contextualSpacing/>
    </w:pPr>
    <w:rPr>
      <w:szCs w:val="20"/>
    </w:rPr>
  </w:style>
  <w:style w:type="paragraph" w:styleId="Revision">
    <w:name w:val="Revision"/>
    <w:hidden/>
    <w:uiPriority w:val="99"/>
    <w:semiHidden/>
    <w:rsid w:val="00756B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6B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BFD"/>
    <w:rPr>
      <w:color w:val="000000" w:themeColor="text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BFD"/>
    <w:rPr>
      <w:rFonts w:ascii="Georgia" w:hAnsi="Georgia"/>
      <w:color w:val="000000" w:themeColor="text1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B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BFD"/>
    <w:rPr>
      <w:rFonts w:ascii="Georgia" w:hAnsi="Georgia"/>
      <w:b/>
      <w:bCs/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6BFD"/>
    <w:rPr>
      <w:color w:val="800080" w:themeColor="followedHyperlink"/>
      <w:u w:val="single"/>
    </w:rPr>
  </w:style>
  <w:style w:type="table" w:customStyle="1" w:styleId="a">
    <w:basedOn w:val="TableNormal"/>
    <w:next w:val="TableNormal"/>
    <w:uiPriority w:val="61"/>
    <w:rsid w:val="00B81DE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ListBullet4">
    <w:name w:val="List Bullet 4"/>
    <w:basedOn w:val="Normal"/>
    <w:uiPriority w:val="99"/>
    <w:semiHidden/>
    <w:unhideWhenUsed/>
    <w:rsid w:val="00756BFD"/>
    <w:pPr>
      <w:contextualSpacing/>
    </w:pPr>
  </w:style>
  <w:style w:type="paragraph" w:customStyle="1" w:styleId="TableOverview">
    <w:name w:val="Table Overview"/>
    <w:basedOn w:val="Normal"/>
    <w:link w:val="TableOverviewChar"/>
    <w:qFormat/>
    <w:rsid w:val="00756BFD"/>
    <w:pPr>
      <w:spacing w:before="120" w:line="240" w:lineRule="auto"/>
      <w:ind w:left="288" w:right="288"/>
    </w:pPr>
    <w:rPr>
      <w:rFonts w:cs="Segoe UI"/>
      <w:lang w:bidi="en-US"/>
    </w:rPr>
  </w:style>
  <w:style w:type="character" w:customStyle="1" w:styleId="TableOverviewChar">
    <w:name w:val="Table Overview Char"/>
    <w:basedOn w:val="DefaultParagraphFont"/>
    <w:link w:val="TableOverview"/>
    <w:rsid w:val="00756BFD"/>
    <w:rPr>
      <w:rFonts w:ascii="Georgia" w:hAnsi="Georgia" w:cs="Segoe UI"/>
      <w:sz w:val="20"/>
      <w:lang w:bidi="en-US"/>
    </w:rPr>
  </w:style>
  <w:style w:type="paragraph" w:customStyle="1" w:styleId="Page1Header">
    <w:name w:val="Page 1 Header"/>
    <w:basedOn w:val="Normal"/>
    <w:qFormat/>
    <w:rsid w:val="00756BFD"/>
    <w:pPr>
      <w:tabs>
        <w:tab w:val="center" w:pos="4680"/>
        <w:tab w:val="right" w:pos="9360"/>
      </w:tabs>
      <w:spacing w:before="2000" w:line="240" w:lineRule="auto"/>
    </w:pPr>
    <w:rPr>
      <w:rFonts w:asciiTheme="minorHAnsi" w:hAnsiTheme="minorHAnsi"/>
      <w:b/>
      <w:color w:val="766661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756BFD"/>
    <w:rPr>
      <w:rFonts w:eastAsiaTheme="majorEastAsia" w:cstheme="majorBidi"/>
      <w:b/>
      <w:bCs/>
      <w:color w:val="352C6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BFD"/>
    <w:rPr>
      <w:rFonts w:eastAsiaTheme="majorEastAsia" w:cstheme="majorBidi"/>
      <w:b/>
      <w:bCs/>
      <w:iCs/>
      <w:color w:val="352C66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56BFD"/>
    <w:rPr>
      <w:rFonts w:ascii="Georgia" w:eastAsiaTheme="majorEastAsia" w:hAnsi="Georgia" w:cstheme="majorBidi"/>
      <w:b/>
      <w:color w:val="352C66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6BFD"/>
    <w:rPr>
      <w:rFonts w:ascii="Calibri" w:eastAsiaTheme="majorEastAsia" w:hAnsi="Calibri" w:cstheme="majorBidi"/>
      <w:iCs/>
      <w:smallCaps/>
      <w:spacing w:val="40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756BFD"/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756BFD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6BFD"/>
    <w:rPr>
      <w:rFonts w:ascii="Calibri" w:eastAsiaTheme="majorEastAsia" w:hAnsi="Calibri" w:cstheme="majorBidi"/>
      <w:b/>
      <w:smallCaps/>
      <w:color w:val="4A442A" w:themeColor="background2" w:themeShade="40"/>
      <w:spacing w:val="20"/>
      <w:sz w:val="20"/>
      <w:szCs w:val="16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6BF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6BFD"/>
    <w:rPr>
      <w:rFonts w:ascii="Consolas" w:hAnsi="Consolas" w:cs="Consolas"/>
      <w:sz w:val="21"/>
      <w:szCs w:val="21"/>
    </w:rPr>
  </w:style>
  <w:style w:type="paragraph" w:customStyle="1" w:styleId="TableBullet2">
    <w:name w:val="Table Bullet 2"/>
    <w:basedOn w:val="Normal"/>
    <w:qFormat/>
    <w:rsid w:val="00756BFD"/>
    <w:pPr>
      <w:numPr>
        <w:numId w:val="19"/>
      </w:numPr>
      <w:spacing w:before="60" w:after="60" w:line="240" w:lineRule="auto"/>
      <w:ind w:left="936"/>
    </w:pPr>
    <w:rPr>
      <w:color w:val="000000" w:themeColor="text1"/>
      <w:szCs w:val="20"/>
      <w:lang w:bidi="en-US"/>
    </w:rPr>
  </w:style>
  <w:style w:type="table" w:styleId="TableGrid">
    <w:name w:val="Table Grid"/>
    <w:basedOn w:val="TableNormal"/>
    <w:uiPriority w:val="59"/>
    <w:rsid w:val="00756B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1">
    <w:name w:val="Table Heading 1"/>
    <w:basedOn w:val="Normal"/>
    <w:next w:val="Normal"/>
    <w:link w:val="TableHeading1Char"/>
    <w:rsid w:val="00756BFD"/>
    <w:pPr>
      <w:spacing w:before="120" w:after="120" w:line="240" w:lineRule="auto"/>
      <w:jc w:val="center"/>
      <w:outlineLvl w:val="0"/>
    </w:pPr>
    <w:rPr>
      <w:rFonts w:asciiTheme="minorHAnsi" w:eastAsiaTheme="majorEastAsia" w:hAnsiTheme="minorHAnsi" w:cstheme="majorBidi"/>
      <w:b/>
      <w:bCs/>
      <w:color w:val="FFFFFF" w:themeColor="background1"/>
      <w:sz w:val="28"/>
      <w:szCs w:val="16"/>
    </w:rPr>
  </w:style>
  <w:style w:type="character" w:customStyle="1" w:styleId="TableHeading1Char">
    <w:name w:val="Table Heading 1 Char"/>
    <w:basedOn w:val="DefaultParagraphFont"/>
    <w:link w:val="TableHeading1"/>
    <w:rsid w:val="00756BFD"/>
    <w:rPr>
      <w:rFonts w:eastAsiaTheme="majorEastAsia" w:cstheme="majorBidi"/>
      <w:b/>
      <w:bCs/>
      <w:color w:val="FFFFFF" w:themeColor="background1"/>
      <w:sz w:val="28"/>
      <w:szCs w:val="16"/>
    </w:rPr>
  </w:style>
  <w:style w:type="paragraph" w:customStyle="1" w:styleId="Objectivebullet">
    <w:name w:val="Objective bullet"/>
    <w:basedOn w:val="Normal"/>
    <w:link w:val="ObjectivebulletChar"/>
    <w:qFormat/>
    <w:rsid w:val="00370CE8"/>
    <w:pPr>
      <w:ind w:left="936" w:hanging="36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Char">
    <w:name w:val="Objective bullet Char"/>
    <w:basedOn w:val="DefaultParagraphFont"/>
    <w:link w:val="Objectivebullet"/>
    <w:rsid w:val="00370CE8"/>
    <w:rPr>
      <w:rFonts w:ascii="Georgia" w:hAnsi="Georgia"/>
      <w:i/>
      <w:color w:val="000000" w:themeColor="text1"/>
      <w:sz w:val="20"/>
      <w:szCs w:val="20"/>
      <w:lang w:bidi="en-US"/>
    </w:rPr>
  </w:style>
  <w:style w:type="table" w:styleId="LightGrid-Accent5">
    <w:name w:val="Light Grid Accent 5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CodeExample">
    <w:name w:val="Code Example"/>
    <w:basedOn w:val="Normal"/>
    <w:autoRedefine/>
    <w:qFormat/>
    <w:rsid w:val="00756BFD"/>
    <w:pPr>
      <w:keepNext/>
      <w:framePr w:w="9965" w:wrap="around" w:vAnchor="text" w:hAnchor="page" w:x="1201" w:y="334" w:anchorLock="1"/>
      <w:pBdr>
        <w:left w:val="single" w:sz="8" w:space="6" w:color="F26522"/>
        <w:right w:val="single" w:sz="8" w:space="6" w:color="F26522"/>
      </w:pBdr>
      <w:shd w:val="clear" w:color="auto" w:fill="FFFFFF" w:themeFill="background1"/>
      <w:spacing w:before="240" w:after="240" w:line="240" w:lineRule="auto"/>
      <w:ind w:left="1440" w:right="1440"/>
      <w:contextualSpacing/>
    </w:pPr>
    <w:rPr>
      <w:rFonts w:ascii="Courier New" w:hAnsi="Courier New"/>
      <w:color w:val="766661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756B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6BFD"/>
    <w:rPr>
      <w:color w:val="352C66"/>
      <w:u w:val="single"/>
    </w:rPr>
  </w:style>
  <w:style w:type="character" w:styleId="PlaceholderText">
    <w:name w:val="Placeholder Text"/>
    <w:basedOn w:val="DefaultParagraphFont"/>
    <w:uiPriority w:val="99"/>
    <w:semiHidden/>
    <w:rsid w:val="00756BFD"/>
    <w:rPr>
      <w:color w:val="808080"/>
    </w:rPr>
  </w:style>
  <w:style w:type="paragraph" w:customStyle="1" w:styleId="KeyPointsBullet">
    <w:name w:val="Key Points Bullet"/>
    <w:basedOn w:val="Normal"/>
    <w:qFormat/>
    <w:rsid w:val="00756BFD"/>
    <w:pPr>
      <w:numPr>
        <w:numId w:val="6"/>
      </w:numPr>
      <w:spacing w:before="60"/>
    </w:pPr>
    <w:rPr>
      <w:szCs w:val="20"/>
    </w:rPr>
  </w:style>
  <w:style w:type="table" w:customStyle="1" w:styleId="1">
    <w:name w:val="1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56BFD"/>
    <w:rPr>
      <w:i/>
      <w:iCs/>
    </w:rPr>
  </w:style>
  <w:style w:type="paragraph" w:customStyle="1" w:styleId="KeyPointsNumber">
    <w:name w:val="Key Points Number"/>
    <w:basedOn w:val="Normal"/>
    <w:qFormat/>
    <w:rsid w:val="00756BFD"/>
    <w:pPr>
      <w:numPr>
        <w:numId w:val="7"/>
      </w:numPr>
      <w:ind w:left="907"/>
      <w:contextualSpacing/>
    </w:pPr>
    <w:rPr>
      <w:szCs w:val="20"/>
    </w:rPr>
  </w:style>
  <w:style w:type="table" w:customStyle="1" w:styleId="LightGrid-Accent11">
    <w:name w:val="Light Grid - Accent 1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756BFD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756B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756BF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Bullet3">
    <w:name w:val="List Bullet 3"/>
    <w:basedOn w:val="Normal"/>
    <w:uiPriority w:val="99"/>
    <w:semiHidden/>
    <w:unhideWhenUsed/>
    <w:rsid w:val="00756BFD"/>
  </w:style>
  <w:style w:type="paragraph" w:customStyle="1" w:styleId="TableBullet">
    <w:name w:val="Table Bullet"/>
    <w:basedOn w:val="Normal"/>
    <w:autoRedefine/>
    <w:qFormat/>
    <w:rsid w:val="00186B58"/>
    <w:pPr>
      <w:spacing w:before="120" w:line="240" w:lineRule="auto"/>
    </w:pPr>
    <w:rPr>
      <w:color w:val="000000" w:themeColor="text1"/>
    </w:rPr>
  </w:style>
  <w:style w:type="paragraph" w:customStyle="1" w:styleId="TableBullet3">
    <w:name w:val="Table Bullet 3"/>
    <w:basedOn w:val="Normal"/>
    <w:qFormat/>
    <w:rsid w:val="00756BFD"/>
    <w:pPr>
      <w:numPr>
        <w:numId w:val="20"/>
      </w:numPr>
      <w:spacing w:before="60" w:after="60" w:line="240" w:lineRule="auto"/>
      <w:ind w:left="1368"/>
    </w:pPr>
    <w:rPr>
      <w:color w:val="000000" w:themeColor="text1"/>
      <w:szCs w:val="20"/>
      <w:lang w:bidi="en-US"/>
    </w:rPr>
  </w:style>
  <w:style w:type="paragraph" w:customStyle="1" w:styleId="TableHeading2">
    <w:name w:val="Table Heading 2"/>
    <w:basedOn w:val="Normal"/>
    <w:link w:val="TableHeading2Char"/>
    <w:qFormat/>
    <w:rsid w:val="00756BFD"/>
    <w:pPr>
      <w:spacing w:before="120" w:after="120" w:line="240" w:lineRule="auto"/>
      <w:jc w:val="center"/>
    </w:pPr>
    <w:rPr>
      <w:rFonts w:asciiTheme="minorHAnsi" w:eastAsiaTheme="majorEastAsia" w:hAnsiTheme="minorHAnsi" w:cstheme="majorBidi"/>
      <w:b/>
      <w:bCs/>
      <w:color w:val="000000" w:themeColor="text1"/>
      <w:sz w:val="24"/>
      <w:szCs w:val="16"/>
    </w:rPr>
  </w:style>
  <w:style w:type="character" w:customStyle="1" w:styleId="TableHeading2Char">
    <w:name w:val="Table Heading 2 Char"/>
    <w:basedOn w:val="DefaultParagraphFont"/>
    <w:link w:val="TableHeading2"/>
    <w:rsid w:val="00756BFD"/>
    <w:rPr>
      <w:rFonts w:eastAsiaTheme="majorEastAsia" w:cstheme="majorBidi"/>
      <w:b/>
      <w:bCs/>
      <w:color w:val="000000" w:themeColor="text1"/>
      <w:sz w:val="24"/>
      <w:szCs w:val="16"/>
    </w:rPr>
  </w:style>
  <w:style w:type="paragraph" w:customStyle="1" w:styleId="TableIndent">
    <w:name w:val="Table Indent"/>
    <w:basedOn w:val="TableBullet"/>
    <w:next w:val="TableBullet"/>
    <w:qFormat/>
    <w:rsid w:val="00186B58"/>
    <w:pPr>
      <w:spacing w:after="60"/>
      <w:ind w:left="432"/>
    </w:pPr>
    <w:rPr>
      <w:lang w:bidi="en-US"/>
    </w:rPr>
  </w:style>
  <w:style w:type="paragraph" w:customStyle="1" w:styleId="TableNote">
    <w:name w:val="Table Note"/>
    <w:basedOn w:val="Normal"/>
    <w:qFormat/>
    <w:rsid w:val="00756BFD"/>
    <w:pPr>
      <w:framePr w:wrap="around" w:vAnchor="text" w:hAnchor="text" w:y="1"/>
      <w:pBdr>
        <w:top w:val="single" w:sz="4" w:space="4" w:color="352C66" w:shadow="1"/>
        <w:left w:val="single" w:sz="4" w:space="4" w:color="352C66" w:shadow="1"/>
        <w:bottom w:val="single" w:sz="4" w:space="4" w:color="352C66" w:shadow="1"/>
        <w:right w:val="single" w:sz="4" w:space="4" w:color="352C66" w:shadow="1"/>
      </w:pBdr>
      <w:spacing w:before="120"/>
      <w:ind w:left="720" w:right="432" w:hanging="288"/>
    </w:pPr>
    <w:rPr>
      <w:rFonts w:eastAsiaTheme="minorEastAsia"/>
      <w:color w:val="766661"/>
      <w:sz w:val="18"/>
    </w:rPr>
  </w:style>
  <w:style w:type="paragraph" w:styleId="Header">
    <w:name w:val="header"/>
    <w:basedOn w:val="Normal"/>
    <w:link w:val="Head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FD"/>
    <w:rPr>
      <w:rFonts w:ascii="Georgia" w:hAnsi="Georgia"/>
      <w:sz w:val="20"/>
    </w:rPr>
  </w:style>
  <w:style w:type="paragraph" w:styleId="Footer">
    <w:name w:val="footer"/>
    <w:basedOn w:val="Normal"/>
    <w:link w:val="Foot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FD"/>
    <w:rPr>
      <w:rFonts w:ascii="Georgia" w:hAnsi="Georgia"/>
      <w:sz w:val="20"/>
    </w:rPr>
  </w:style>
  <w:style w:type="paragraph" w:styleId="ListParagraph">
    <w:name w:val="List Paragraph"/>
    <w:basedOn w:val="Normal"/>
    <w:uiPriority w:val="34"/>
    <w:qFormat/>
    <w:rsid w:val="0025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ObjectiveBullet1">
    <w:name w:val="Objective Bullet 1"/>
    <w:basedOn w:val="Normal"/>
    <w:link w:val="ObjectiveBullet1Char"/>
    <w:qFormat/>
    <w:rsid w:val="00756BFD"/>
    <w:pPr>
      <w:ind w:left="72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1Char">
    <w:name w:val="Objective Bullet 1 Char"/>
    <w:basedOn w:val="DefaultParagraphFont"/>
    <w:link w:val="ObjectiveBullet1"/>
    <w:rsid w:val="00756BFD"/>
    <w:rPr>
      <w:rFonts w:ascii="Georgia" w:hAnsi="Georgia"/>
      <w:i/>
      <w:color w:val="000000" w:themeColor="text1"/>
      <w:sz w:val="20"/>
      <w:szCs w:val="20"/>
      <w:lang w:bidi="en-US"/>
    </w:rPr>
  </w:style>
  <w:style w:type="paragraph" w:customStyle="1" w:styleId="TableBullet1">
    <w:name w:val="Table Bullet 1"/>
    <w:basedOn w:val="Normal"/>
    <w:autoRedefine/>
    <w:qFormat/>
    <w:rsid w:val="00756BFD"/>
    <w:pPr>
      <w:numPr>
        <w:numId w:val="18"/>
      </w:numPr>
      <w:spacing w:before="120" w:line="240" w:lineRule="auto"/>
      <w:ind w:left="576" w:hanging="288"/>
    </w:pPr>
    <w:rPr>
      <w:color w:val="000000" w:themeColor="text1"/>
    </w:rPr>
  </w:style>
  <w:style w:type="paragraph" w:customStyle="1" w:styleId="Note">
    <w:name w:val="Note"/>
    <w:basedOn w:val="Normal"/>
    <w:qFormat/>
    <w:rsid w:val="00756BFD"/>
    <w:pPr>
      <w:keepNext/>
      <w:framePr w:wrap="notBeside" w:vAnchor="text" w:hAnchor="text" w:y="1"/>
      <w:pBdr>
        <w:top w:val="single" w:sz="6" w:space="6" w:color="352C66" w:shadow="1"/>
        <w:left w:val="single" w:sz="6" w:space="4" w:color="352C66" w:shadow="1"/>
        <w:bottom w:val="single" w:sz="6" w:space="6" w:color="352C66" w:shadow="1"/>
        <w:right w:val="single" w:sz="6" w:space="4" w:color="352C66" w:shadow="1"/>
      </w:pBdr>
      <w:spacing w:before="120" w:after="120" w:line="240" w:lineRule="auto"/>
      <w:ind w:left="1584" w:right="864" w:hanging="720"/>
      <w:contextualSpacing/>
    </w:pPr>
    <w:rPr>
      <w:rFonts w:eastAsiaTheme="minorEastAsia"/>
      <w:color w:val="766661"/>
    </w:rPr>
  </w:style>
  <w:style w:type="paragraph" w:customStyle="1" w:styleId="ObjectiveBullet2">
    <w:name w:val="Objective Bullet 2"/>
    <w:basedOn w:val="Normal"/>
    <w:rsid w:val="00756BFD"/>
    <w:pPr>
      <w:spacing w:before="120" w:line="240" w:lineRule="auto"/>
      <w:ind w:left="1152"/>
      <w:contextualSpacing/>
    </w:pPr>
    <w:rPr>
      <w:i/>
      <w:color w:val="000000" w:themeColor="text1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DD6416"/>
    <w:rPr>
      <w:b/>
      <w:bCs/>
    </w:rPr>
  </w:style>
  <w:style w:type="paragraph" w:customStyle="1" w:styleId="LabExerciseBullet">
    <w:name w:val="Lab Exercise Bullet"/>
    <w:qFormat/>
    <w:rsid w:val="00E00D80"/>
    <w:pPr>
      <w:spacing w:before="120" w:after="120" w:line="240" w:lineRule="auto"/>
      <w:ind w:left="1872" w:hanging="1152"/>
    </w:pPr>
    <w:rPr>
      <w:rFonts w:ascii="Georgia" w:hAnsi="Georgia" w:cs="Consolas"/>
      <w:color w:val="000000" w:themeColor="text1"/>
      <w:sz w:val="24"/>
      <w:szCs w:val="21"/>
      <w:u w:color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FD"/>
    <w:pPr>
      <w:spacing w:before="300" w:after="0"/>
    </w:pPr>
    <w:rPr>
      <w:rFonts w:ascii="Georgia" w:hAnsi="Georgia"/>
      <w:sz w:val="20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756BFD"/>
    <w:pPr>
      <w:spacing w:before="60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BFD"/>
    <w:pPr>
      <w:spacing w:line="240" w:lineRule="auto"/>
      <w:contextualSpacing/>
      <w:outlineLvl w:val="1"/>
    </w:pPr>
    <w:rPr>
      <w:rFonts w:asciiTheme="minorHAnsi" w:eastAsiaTheme="majorEastAsia" w:hAnsiTheme="minorHAnsi" w:cstheme="majorBidi"/>
      <w:b/>
      <w:color w:val="352C6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56BFD"/>
    <w:pPr>
      <w:keepNext/>
      <w:keepLines/>
      <w:outlineLvl w:val="2"/>
    </w:pPr>
    <w:rPr>
      <w:rFonts w:asciiTheme="minorHAnsi" w:eastAsiaTheme="majorEastAsia" w:hAnsiTheme="minorHAnsi" w:cstheme="majorBidi"/>
      <w:b/>
      <w:bCs/>
      <w:color w:val="352C66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56BFD"/>
    <w:pPr>
      <w:keepNext/>
      <w:keepLines/>
      <w:outlineLvl w:val="3"/>
    </w:pPr>
    <w:rPr>
      <w:rFonts w:asciiTheme="minorHAnsi" w:eastAsiaTheme="majorEastAsia" w:hAnsiTheme="minorHAnsi" w:cstheme="majorBidi"/>
      <w:b/>
      <w:bCs/>
      <w:iCs/>
      <w:color w:val="352C66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56BFD"/>
    <w:pPr>
      <w:keepNext/>
      <w:keepLines/>
      <w:spacing w:before="200" w:after="240"/>
      <w:outlineLvl w:val="4"/>
    </w:pPr>
    <w:rPr>
      <w:rFonts w:eastAsiaTheme="majorEastAsia" w:cstheme="majorBidi"/>
      <w:b/>
      <w:color w:val="352C6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56BFD"/>
    <w:pPr>
      <w:keepNext/>
      <w:keepLines/>
      <w:spacing w:before="200"/>
      <w:jc w:val="right"/>
      <w:outlineLvl w:val="5"/>
    </w:pPr>
    <w:rPr>
      <w:rFonts w:ascii="Calibri" w:eastAsiaTheme="majorEastAsia" w:hAnsi="Calibri" w:cstheme="majorBidi"/>
      <w:iCs/>
      <w:smallCaps/>
      <w:spacing w:val="40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56BFD"/>
    <w:pPr>
      <w:pBdr>
        <w:bottom w:val="dotted" w:sz="8" w:space="1" w:color="938953" w:themeColor="background2" w:themeShade="7F"/>
      </w:pBdr>
      <w:spacing w:before="200" w:after="100"/>
      <w:jc w:val="center"/>
      <w:outlineLvl w:val="6"/>
    </w:pPr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56B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56BFD"/>
    <w:pPr>
      <w:spacing w:before="240"/>
      <w:outlineLvl w:val="8"/>
    </w:pPr>
    <w:rPr>
      <w:rFonts w:ascii="Calibri" w:eastAsiaTheme="majorEastAsia" w:hAnsi="Calibri" w:cstheme="majorBidi"/>
      <w:b/>
      <w:smallCaps/>
      <w:color w:val="4A442A" w:themeColor="background2" w:themeShade="40"/>
      <w:spacing w:val="20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link w:val="TabletextChar"/>
    <w:qFormat/>
    <w:rsid w:val="00756BFD"/>
    <w:pPr>
      <w:spacing w:before="120" w:after="120"/>
    </w:pPr>
    <w:rPr>
      <w:rFonts w:ascii="Georgia" w:hAnsi="Georgia"/>
      <w:color w:val="000000" w:themeColor="text1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756BFD"/>
    <w:rPr>
      <w:rFonts w:ascii="Georgia" w:hAnsi="Georgia"/>
      <w:color w:val="000000" w:themeColor="text1"/>
      <w:sz w:val="20"/>
      <w:szCs w:val="20"/>
    </w:rPr>
  </w:style>
  <w:style w:type="paragraph" w:customStyle="1" w:styleId="Tablenumber">
    <w:name w:val="Table number"/>
    <w:basedOn w:val="Tabletext"/>
    <w:link w:val="TablenumberChar"/>
    <w:qFormat/>
    <w:rsid w:val="00756BFD"/>
    <w:pPr>
      <w:numPr>
        <w:numId w:val="1"/>
      </w:numPr>
      <w:spacing w:line="240" w:lineRule="auto"/>
    </w:pPr>
    <w:rPr>
      <w:lang w:bidi="en-US"/>
    </w:rPr>
  </w:style>
  <w:style w:type="character" w:customStyle="1" w:styleId="TablenumberChar">
    <w:name w:val="Table number Char"/>
    <w:basedOn w:val="TabletextChar"/>
    <w:link w:val="Tablenumber"/>
    <w:rsid w:val="00756BFD"/>
    <w:rPr>
      <w:rFonts w:ascii="Georgia" w:hAnsi="Georgia"/>
      <w:color w:val="000000" w:themeColor="text1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46C7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BodyTextIndent">
    <w:name w:val="Body Text Indent"/>
    <w:basedOn w:val="Normal"/>
    <w:link w:val="BodyTextIndentChar"/>
    <w:qFormat/>
    <w:rsid w:val="00756BFD"/>
    <w:pPr>
      <w:ind w:left="720" w:right="1008"/>
      <w:contextualSpacing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56BFD"/>
    <w:rPr>
      <w:rFonts w:ascii="Georgia" w:eastAsia="Times New Roman" w:hAnsi="Georgia" w:cs="Times New Roman"/>
      <w:sz w:val="20"/>
      <w:szCs w:val="24"/>
    </w:rPr>
  </w:style>
  <w:style w:type="paragraph" w:customStyle="1" w:styleId="Bullet1">
    <w:name w:val="Bullet 1"/>
    <w:basedOn w:val="Normal"/>
    <w:qFormat/>
    <w:rsid w:val="00756BFD"/>
    <w:pPr>
      <w:numPr>
        <w:numId w:val="2"/>
      </w:numPr>
      <w:spacing w:before="120" w:after="120"/>
      <w:ind w:left="1224"/>
      <w:contextualSpacing/>
      <w:outlineLvl w:val="2"/>
    </w:pPr>
  </w:style>
  <w:style w:type="numbering" w:customStyle="1" w:styleId="NumberList">
    <w:name w:val="Number List"/>
    <w:basedOn w:val="NoList"/>
    <w:uiPriority w:val="99"/>
    <w:rsid w:val="00756BFD"/>
    <w:pPr>
      <w:numPr>
        <w:numId w:val="8"/>
      </w:numPr>
    </w:pPr>
  </w:style>
  <w:style w:type="paragraph" w:customStyle="1" w:styleId="Bullet2">
    <w:name w:val="Bullet 2"/>
    <w:basedOn w:val="Normal"/>
    <w:qFormat/>
    <w:rsid w:val="00756BFD"/>
    <w:pPr>
      <w:numPr>
        <w:numId w:val="3"/>
      </w:numPr>
      <w:spacing w:before="120" w:after="120"/>
      <w:contextualSpacing/>
    </w:pPr>
    <w:rPr>
      <w:szCs w:val="20"/>
    </w:rPr>
  </w:style>
  <w:style w:type="paragraph" w:customStyle="1" w:styleId="Bullet3">
    <w:name w:val="Bullet 3"/>
    <w:basedOn w:val="Bullet2"/>
    <w:qFormat/>
    <w:rsid w:val="00756BFD"/>
    <w:pPr>
      <w:numPr>
        <w:numId w:val="4"/>
      </w:numPr>
    </w:pPr>
  </w:style>
  <w:style w:type="paragraph" w:customStyle="1" w:styleId="Page2Header">
    <w:name w:val="Page 2 Header"/>
    <w:basedOn w:val="Normal"/>
    <w:link w:val="Page2HeaderChar"/>
    <w:qFormat/>
    <w:rsid w:val="00756BFD"/>
    <w:pPr>
      <w:spacing w:before="600" w:after="600"/>
      <w:jc w:val="right"/>
    </w:pPr>
    <w:rPr>
      <w:rFonts w:ascii="Calibri" w:hAnsi="Calibri" w:cs="Arial"/>
      <w:color w:val="005595"/>
      <w:sz w:val="24"/>
      <w:szCs w:val="32"/>
    </w:rPr>
  </w:style>
  <w:style w:type="character" w:customStyle="1" w:styleId="Page2HeaderChar">
    <w:name w:val="Page 2 Header Char"/>
    <w:basedOn w:val="DefaultParagraphFont"/>
    <w:link w:val="Page2Header"/>
    <w:rsid w:val="00756BFD"/>
    <w:rPr>
      <w:rFonts w:ascii="Calibri" w:hAnsi="Calibri" w:cs="Arial"/>
      <w:color w:val="005595"/>
      <w:sz w:val="24"/>
      <w:szCs w:val="32"/>
    </w:rPr>
  </w:style>
  <w:style w:type="paragraph" w:customStyle="1" w:styleId="CheckBullet">
    <w:name w:val="Check Bullet"/>
    <w:basedOn w:val="Normal"/>
    <w:qFormat/>
    <w:rsid w:val="00946C73"/>
    <w:pPr>
      <w:ind w:left="806" w:hanging="360"/>
      <w:contextualSpacing/>
    </w:pPr>
    <w:rPr>
      <w:szCs w:val="20"/>
    </w:rPr>
  </w:style>
  <w:style w:type="paragraph" w:styleId="Revision">
    <w:name w:val="Revision"/>
    <w:hidden/>
    <w:uiPriority w:val="99"/>
    <w:semiHidden/>
    <w:rsid w:val="00756B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6B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BFD"/>
    <w:rPr>
      <w:color w:val="000000" w:themeColor="text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BFD"/>
    <w:rPr>
      <w:rFonts w:ascii="Georgia" w:hAnsi="Georgia"/>
      <w:color w:val="000000" w:themeColor="text1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B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BFD"/>
    <w:rPr>
      <w:rFonts w:ascii="Georgia" w:hAnsi="Georgia"/>
      <w:b/>
      <w:bCs/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6BFD"/>
    <w:rPr>
      <w:color w:val="800080" w:themeColor="followedHyperlink"/>
      <w:u w:val="single"/>
    </w:rPr>
  </w:style>
  <w:style w:type="table" w:customStyle="1" w:styleId="a">
    <w:basedOn w:val="TableNormal"/>
    <w:next w:val="TableNormal"/>
    <w:uiPriority w:val="61"/>
    <w:rsid w:val="00B81DE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ListBullet4">
    <w:name w:val="List Bullet 4"/>
    <w:basedOn w:val="Normal"/>
    <w:uiPriority w:val="99"/>
    <w:semiHidden/>
    <w:unhideWhenUsed/>
    <w:rsid w:val="00756BFD"/>
    <w:pPr>
      <w:contextualSpacing/>
    </w:pPr>
  </w:style>
  <w:style w:type="paragraph" w:customStyle="1" w:styleId="TableOverview">
    <w:name w:val="Table Overview"/>
    <w:basedOn w:val="Normal"/>
    <w:link w:val="TableOverviewChar"/>
    <w:qFormat/>
    <w:rsid w:val="00756BFD"/>
    <w:pPr>
      <w:spacing w:before="120" w:line="240" w:lineRule="auto"/>
      <w:ind w:left="288" w:right="288"/>
    </w:pPr>
    <w:rPr>
      <w:rFonts w:cs="Segoe UI"/>
      <w:lang w:bidi="en-US"/>
    </w:rPr>
  </w:style>
  <w:style w:type="character" w:customStyle="1" w:styleId="TableOverviewChar">
    <w:name w:val="Table Overview Char"/>
    <w:basedOn w:val="DefaultParagraphFont"/>
    <w:link w:val="TableOverview"/>
    <w:rsid w:val="00756BFD"/>
    <w:rPr>
      <w:rFonts w:ascii="Georgia" w:hAnsi="Georgia" w:cs="Segoe UI"/>
      <w:sz w:val="20"/>
      <w:lang w:bidi="en-US"/>
    </w:rPr>
  </w:style>
  <w:style w:type="paragraph" w:customStyle="1" w:styleId="Page1Header">
    <w:name w:val="Page 1 Header"/>
    <w:basedOn w:val="Normal"/>
    <w:qFormat/>
    <w:rsid w:val="00756BFD"/>
    <w:pPr>
      <w:tabs>
        <w:tab w:val="center" w:pos="4680"/>
        <w:tab w:val="right" w:pos="9360"/>
      </w:tabs>
      <w:spacing w:before="2000" w:line="240" w:lineRule="auto"/>
    </w:pPr>
    <w:rPr>
      <w:rFonts w:asciiTheme="minorHAnsi" w:hAnsiTheme="minorHAnsi"/>
      <w:b/>
      <w:color w:val="766661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756BFD"/>
    <w:rPr>
      <w:rFonts w:eastAsiaTheme="majorEastAsia" w:cstheme="majorBidi"/>
      <w:b/>
      <w:bCs/>
      <w:color w:val="352C6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BFD"/>
    <w:rPr>
      <w:rFonts w:eastAsiaTheme="majorEastAsia" w:cstheme="majorBidi"/>
      <w:b/>
      <w:bCs/>
      <w:iCs/>
      <w:color w:val="352C66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56BFD"/>
    <w:rPr>
      <w:rFonts w:ascii="Georgia" w:eastAsiaTheme="majorEastAsia" w:hAnsi="Georgia" w:cstheme="majorBidi"/>
      <w:b/>
      <w:color w:val="352C66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6BFD"/>
    <w:rPr>
      <w:rFonts w:ascii="Calibri" w:eastAsiaTheme="majorEastAsia" w:hAnsi="Calibri" w:cstheme="majorBidi"/>
      <w:iCs/>
      <w:smallCaps/>
      <w:spacing w:val="40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756BFD"/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756BFD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6BFD"/>
    <w:rPr>
      <w:rFonts w:ascii="Calibri" w:eastAsiaTheme="majorEastAsia" w:hAnsi="Calibri" w:cstheme="majorBidi"/>
      <w:b/>
      <w:smallCaps/>
      <w:color w:val="4A442A" w:themeColor="background2" w:themeShade="40"/>
      <w:spacing w:val="20"/>
      <w:sz w:val="20"/>
      <w:szCs w:val="16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6BF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6BFD"/>
    <w:rPr>
      <w:rFonts w:ascii="Consolas" w:hAnsi="Consolas" w:cs="Consolas"/>
      <w:sz w:val="21"/>
      <w:szCs w:val="21"/>
    </w:rPr>
  </w:style>
  <w:style w:type="paragraph" w:customStyle="1" w:styleId="TableBullet2">
    <w:name w:val="Table Bullet 2"/>
    <w:basedOn w:val="Normal"/>
    <w:qFormat/>
    <w:rsid w:val="00756BFD"/>
    <w:pPr>
      <w:numPr>
        <w:numId w:val="19"/>
      </w:numPr>
      <w:spacing w:before="60" w:after="60" w:line="240" w:lineRule="auto"/>
      <w:ind w:left="936"/>
    </w:pPr>
    <w:rPr>
      <w:color w:val="000000" w:themeColor="text1"/>
      <w:szCs w:val="20"/>
      <w:lang w:bidi="en-US"/>
    </w:rPr>
  </w:style>
  <w:style w:type="table" w:styleId="TableGrid">
    <w:name w:val="Table Grid"/>
    <w:basedOn w:val="TableNormal"/>
    <w:uiPriority w:val="59"/>
    <w:rsid w:val="00756B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1">
    <w:name w:val="Table Heading 1"/>
    <w:basedOn w:val="Normal"/>
    <w:next w:val="Normal"/>
    <w:link w:val="TableHeading1Char"/>
    <w:rsid w:val="00756BFD"/>
    <w:pPr>
      <w:spacing w:before="120" w:after="120" w:line="240" w:lineRule="auto"/>
      <w:jc w:val="center"/>
      <w:outlineLvl w:val="0"/>
    </w:pPr>
    <w:rPr>
      <w:rFonts w:asciiTheme="minorHAnsi" w:eastAsiaTheme="majorEastAsia" w:hAnsiTheme="minorHAnsi" w:cstheme="majorBidi"/>
      <w:b/>
      <w:bCs/>
      <w:color w:val="FFFFFF" w:themeColor="background1"/>
      <w:sz w:val="28"/>
      <w:szCs w:val="16"/>
    </w:rPr>
  </w:style>
  <w:style w:type="character" w:customStyle="1" w:styleId="TableHeading1Char">
    <w:name w:val="Table Heading 1 Char"/>
    <w:basedOn w:val="DefaultParagraphFont"/>
    <w:link w:val="TableHeading1"/>
    <w:rsid w:val="00756BFD"/>
    <w:rPr>
      <w:rFonts w:eastAsiaTheme="majorEastAsia" w:cstheme="majorBidi"/>
      <w:b/>
      <w:bCs/>
      <w:color w:val="FFFFFF" w:themeColor="background1"/>
      <w:sz w:val="28"/>
      <w:szCs w:val="16"/>
    </w:rPr>
  </w:style>
  <w:style w:type="paragraph" w:customStyle="1" w:styleId="Objectivebullet">
    <w:name w:val="Objective bullet"/>
    <w:basedOn w:val="Normal"/>
    <w:link w:val="ObjectivebulletChar"/>
    <w:qFormat/>
    <w:rsid w:val="00370CE8"/>
    <w:pPr>
      <w:ind w:left="936" w:hanging="36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Char">
    <w:name w:val="Objective bullet Char"/>
    <w:basedOn w:val="DefaultParagraphFont"/>
    <w:link w:val="Objectivebullet"/>
    <w:rsid w:val="00370CE8"/>
    <w:rPr>
      <w:rFonts w:ascii="Georgia" w:hAnsi="Georgia"/>
      <w:i/>
      <w:color w:val="000000" w:themeColor="text1"/>
      <w:sz w:val="20"/>
      <w:szCs w:val="20"/>
      <w:lang w:bidi="en-US"/>
    </w:rPr>
  </w:style>
  <w:style w:type="table" w:styleId="LightGrid-Accent5">
    <w:name w:val="Light Grid Accent 5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CodeExample">
    <w:name w:val="Code Example"/>
    <w:basedOn w:val="Normal"/>
    <w:autoRedefine/>
    <w:qFormat/>
    <w:rsid w:val="00756BFD"/>
    <w:pPr>
      <w:keepNext/>
      <w:framePr w:w="9965" w:wrap="around" w:vAnchor="text" w:hAnchor="page" w:x="1201" w:y="334" w:anchorLock="1"/>
      <w:pBdr>
        <w:left w:val="single" w:sz="8" w:space="6" w:color="F26522"/>
        <w:right w:val="single" w:sz="8" w:space="6" w:color="F26522"/>
      </w:pBdr>
      <w:shd w:val="clear" w:color="auto" w:fill="FFFFFF" w:themeFill="background1"/>
      <w:spacing w:before="240" w:after="240" w:line="240" w:lineRule="auto"/>
      <w:ind w:left="1440" w:right="1440"/>
      <w:contextualSpacing/>
    </w:pPr>
    <w:rPr>
      <w:rFonts w:ascii="Courier New" w:hAnsi="Courier New"/>
      <w:color w:val="766661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756B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6BFD"/>
    <w:rPr>
      <w:color w:val="352C66"/>
      <w:u w:val="single"/>
    </w:rPr>
  </w:style>
  <w:style w:type="character" w:styleId="PlaceholderText">
    <w:name w:val="Placeholder Text"/>
    <w:basedOn w:val="DefaultParagraphFont"/>
    <w:uiPriority w:val="99"/>
    <w:semiHidden/>
    <w:rsid w:val="00756BFD"/>
    <w:rPr>
      <w:color w:val="808080"/>
    </w:rPr>
  </w:style>
  <w:style w:type="paragraph" w:customStyle="1" w:styleId="KeyPointsBullet">
    <w:name w:val="Key Points Bullet"/>
    <w:basedOn w:val="Normal"/>
    <w:qFormat/>
    <w:rsid w:val="00756BFD"/>
    <w:pPr>
      <w:numPr>
        <w:numId w:val="6"/>
      </w:numPr>
      <w:spacing w:before="60"/>
    </w:pPr>
    <w:rPr>
      <w:szCs w:val="20"/>
    </w:rPr>
  </w:style>
  <w:style w:type="table" w:customStyle="1" w:styleId="1">
    <w:name w:val="1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56BFD"/>
    <w:rPr>
      <w:i/>
      <w:iCs/>
    </w:rPr>
  </w:style>
  <w:style w:type="paragraph" w:customStyle="1" w:styleId="KeyPointsNumber">
    <w:name w:val="Key Points Number"/>
    <w:basedOn w:val="Normal"/>
    <w:qFormat/>
    <w:rsid w:val="00756BFD"/>
    <w:pPr>
      <w:numPr>
        <w:numId w:val="7"/>
      </w:numPr>
      <w:ind w:left="907"/>
      <w:contextualSpacing/>
    </w:pPr>
    <w:rPr>
      <w:szCs w:val="20"/>
    </w:rPr>
  </w:style>
  <w:style w:type="table" w:customStyle="1" w:styleId="LightGrid-Accent11">
    <w:name w:val="Light Grid - Accent 1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756BFD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756B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756BF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Bullet3">
    <w:name w:val="List Bullet 3"/>
    <w:basedOn w:val="Normal"/>
    <w:uiPriority w:val="99"/>
    <w:semiHidden/>
    <w:unhideWhenUsed/>
    <w:rsid w:val="00756BFD"/>
  </w:style>
  <w:style w:type="paragraph" w:customStyle="1" w:styleId="TableBullet">
    <w:name w:val="Table Bullet"/>
    <w:basedOn w:val="Normal"/>
    <w:autoRedefine/>
    <w:qFormat/>
    <w:rsid w:val="00186B58"/>
    <w:pPr>
      <w:spacing w:before="120" w:line="240" w:lineRule="auto"/>
    </w:pPr>
    <w:rPr>
      <w:color w:val="000000" w:themeColor="text1"/>
    </w:rPr>
  </w:style>
  <w:style w:type="paragraph" w:customStyle="1" w:styleId="TableBullet3">
    <w:name w:val="Table Bullet 3"/>
    <w:basedOn w:val="Normal"/>
    <w:qFormat/>
    <w:rsid w:val="00756BFD"/>
    <w:pPr>
      <w:numPr>
        <w:numId w:val="20"/>
      </w:numPr>
      <w:spacing w:before="60" w:after="60" w:line="240" w:lineRule="auto"/>
      <w:ind w:left="1368"/>
    </w:pPr>
    <w:rPr>
      <w:color w:val="000000" w:themeColor="text1"/>
      <w:szCs w:val="20"/>
      <w:lang w:bidi="en-US"/>
    </w:rPr>
  </w:style>
  <w:style w:type="paragraph" w:customStyle="1" w:styleId="TableHeading2">
    <w:name w:val="Table Heading 2"/>
    <w:basedOn w:val="Normal"/>
    <w:link w:val="TableHeading2Char"/>
    <w:qFormat/>
    <w:rsid w:val="00756BFD"/>
    <w:pPr>
      <w:spacing w:before="120" w:after="120" w:line="240" w:lineRule="auto"/>
      <w:jc w:val="center"/>
    </w:pPr>
    <w:rPr>
      <w:rFonts w:asciiTheme="minorHAnsi" w:eastAsiaTheme="majorEastAsia" w:hAnsiTheme="minorHAnsi" w:cstheme="majorBidi"/>
      <w:b/>
      <w:bCs/>
      <w:color w:val="000000" w:themeColor="text1"/>
      <w:sz w:val="24"/>
      <w:szCs w:val="16"/>
    </w:rPr>
  </w:style>
  <w:style w:type="character" w:customStyle="1" w:styleId="TableHeading2Char">
    <w:name w:val="Table Heading 2 Char"/>
    <w:basedOn w:val="DefaultParagraphFont"/>
    <w:link w:val="TableHeading2"/>
    <w:rsid w:val="00756BFD"/>
    <w:rPr>
      <w:rFonts w:eastAsiaTheme="majorEastAsia" w:cstheme="majorBidi"/>
      <w:b/>
      <w:bCs/>
      <w:color w:val="000000" w:themeColor="text1"/>
      <w:sz w:val="24"/>
      <w:szCs w:val="16"/>
    </w:rPr>
  </w:style>
  <w:style w:type="paragraph" w:customStyle="1" w:styleId="TableIndent">
    <w:name w:val="Table Indent"/>
    <w:basedOn w:val="TableBullet"/>
    <w:next w:val="TableBullet"/>
    <w:qFormat/>
    <w:rsid w:val="00186B58"/>
    <w:pPr>
      <w:spacing w:after="60"/>
      <w:ind w:left="432"/>
    </w:pPr>
    <w:rPr>
      <w:lang w:bidi="en-US"/>
    </w:rPr>
  </w:style>
  <w:style w:type="paragraph" w:customStyle="1" w:styleId="TableNote">
    <w:name w:val="Table Note"/>
    <w:basedOn w:val="Normal"/>
    <w:qFormat/>
    <w:rsid w:val="00756BFD"/>
    <w:pPr>
      <w:framePr w:wrap="around" w:vAnchor="text" w:hAnchor="text" w:y="1"/>
      <w:pBdr>
        <w:top w:val="single" w:sz="4" w:space="4" w:color="352C66" w:shadow="1"/>
        <w:left w:val="single" w:sz="4" w:space="4" w:color="352C66" w:shadow="1"/>
        <w:bottom w:val="single" w:sz="4" w:space="4" w:color="352C66" w:shadow="1"/>
        <w:right w:val="single" w:sz="4" w:space="4" w:color="352C66" w:shadow="1"/>
      </w:pBdr>
      <w:spacing w:before="120"/>
      <w:ind w:left="720" w:right="432" w:hanging="288"/>
    </w:pPr>
    <w:rPr>
      <w:rFonts w:eastAsiaTheme="minorEastAsia"/>
      <w:color w:val="766661"/>
      <w:sz w:val="18"/>
    </w:rPr>
  </w:style>
  <w:style w:type="paragraph" w:styleId="Header">
    <w:name w:val="header"/>
    <w:basedOn w:val="Normal"/>
    <w:link w:val="Head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FD"/>
    <w:rPr>
      <w:rFonts w:ascii="Georgia" w:hAnsi="Georgia"/>
      <w:sz w:val="20"/>
    </w:rPr>
  </w:style>
  <w:style w:type="paragraph" w:styleId="Footer">
    <w:name w:val="footer"/>
    <w:basedOn w:val="Normal"/>
    <w:link w:val="Foot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FD"/>
    <w:rPr>
      <w:rFonts w:ascii="Georgia" w:hAnsi="Georgia"/>
      <w:sz w:val="20"/>
    </w:rPr>
  </w:style>
  <w:style w:type="paragraph" w:styleId="ListParagraph">
    <w:name w:val="List Paragraph"/>
    <w:basedOn w:val="Normal"/>
    <w:uiPriority w:val="34"/>
    <w:qFormat/>
    <w:rsid w:val="0025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ObjectiveBullet1">
    <w:name w:val="Objective Bullet 1"/>
    <w:basedOn w:val="Normal"/>
    <w:link w:val="ObjectiveBullet1Char"/>
    <w:qFormat/>
    <w:rsid w:val="00756BFD"/>
    <w:pPr>
      <w:ind w:left="72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1Char">
    <w:name w:val="Objective Bullet 1 Char"/>
    <w:basedOn w:val="DefaultParagraphFont"/>
    <w:link w:val="ObjectiveBullet1"/>
    <w:rsid w:val="00756BFD"/>
    <w:rPr>
      <w:rFonts w:ascii="Georgia" w:hAnsi="Georgia"/>
      <w:i/>
      <w:color w:val="000000" w:themeColor="text1"/>
      <w:sz w:val="20"/>
      <w:szCs w:val="20"/>
      <w:lang w:bidi="en-US"/>
    </w:rPr>
  </w:style>
  <w:style w:type="paragraph" w:customStyle="1" w:styleId="TableBullet1">
    <w:name w:val="Table Bullet 1"/>
    <w:basedOn w:val="Normal"/>
    <w:autoRedefine/>
    <w:qFormat/>
    <w:rsid w:val="00756BFD"/>
    <w:pPr>
      <w:numPr>
        <w:numId w:val="18"/>
      </w:numPr>
      <w:spacing w:before="120" w:line="240" w:lineRule="auto"/>
      <w:ind w:left="576" w:hanging="288"/>
    </w:pPr>
    <w:rPr>
      <w:color w:val="000000" w:themeColor="text1"/>
    </w:rPr>
  </w:style>
  <w:style w:type="paragraph" w:customStyle="1" w:styleId="Note">
    <w:name w:val="Note"/>
    <w:basedOn w:val="Normal"/>
    <w:qFormat/>
    <w:rsid w:val="00756BFD"/>
    <w:pPr>
      <w:keepNext/>
      <w:framePr w:wrap="notBeside" w:vAnchor="text" w:hAnchor="text" w:y="1"/>
      <w:pBdr>
        <w:top w:val="single" w:sz="6" w:space="6" w:color="352C66" w:shadow="1"/>
        <w:left w:val="single" w:sz="6" w:space="4" w:color="352C66" w:shadow="1"/>
        <w:bottom w:val="single" w:sz="6" w:space="6" w:color="352C66" w:shadow="1"/>
        <w:right w:val="single" w:sz="6" w:space="4" w:color="352C66" w:shadow="1"/>
      </w:pBdr>
      <w:spacing w:before="120" w:after="120" w:line="240" w:lineRule="auto"/>
      <w:ind w:left="1584" w:right="864" w:hanging="720"/>
      <w:contextualSpacing/>
    </w:pPr>
    <w:rPr>
      <w:rFonts w:eastAsiaTheme="minorEastAsia"/>
      <w:color w:val="766661"/>
    </w:rPr>
  </w:style>
  <w:style w:type="paragraph" w:customStyle="1" w:styleId="ObjectiveBullet2">
    <w:name w:val="Objective Bullet 2"/>
    <w:basedOn w:val="Normal"/>
    <w:rsid w:val="00756BFD"/>
    <w:pPr>
      <w:spacing w:before="120" w:line="240" w:lineRule="auto"/>
      <w:ind w:left="1152"/>
      <w:contextualSpacing/>
    </w:pPr>
    <w:rPr>
      <w:i/>
      <w:color w:val="000000" w:themeColor="text1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DD6416"/>
    <w:rPr>
      <w:b/>
      <w:bCs/>
    </w:rPr>
  </w:style>
  <w:style w:type="paragraph" w:customStyle="1" w:styleId="LabExerciseBullet">
    <w:name w:val="Lab Exercise Bullet"/>
    <w:qFormat/>
    <w:rsid w:val="00E00D80"/>
    <w:pPr>
      <w:spacing w:before="120" w:after="120" w:line="240" w:lineRule="auto"/>
      <w:ind w:left="1872" w:hanging="1152"/>
    </w:pPr>
    <w:rPr>
      <w:rFonts w:ascii="Georgia" w:hAnsi="Georgia" w:cs="Consolas"/>
      <w:color w:val="000000" w:themeColor="text1"/>
      <w:sz w:val="24"/>
      <w:szCs w:val="21"/>
      <w:u w:color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hakkar\Desktop\WQU601\WQU_Curriculum_Template_v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0x00551D6B91BB16074EAF647164630BB02B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51D6B91BB16074EAF647164630BB02B" ma:contentTypeVersion="" ma:contentTypeDescription="" ma:contentTypeScope="" ma:versionID="8e96f9eda990dbb3ddf06bba90ae8378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878F1-27D5-4935-B919-3B3D8F315ABF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129C9E1-D4B5-4A71-9139-03AA1F894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91D5F4C-959C-478B-9D16-4E45024C4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WQU_Curriculum_Template_v1</Template>
  <TotalTime>523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MyLaptop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trossi</dc:creator>
  <cp:lastModifiedBy>Tiberiu</cp:lastModifiedBy>
  <cp:revision>1102</cp:revision>
  <cp:lastPrinted>2017-07-19T15:12:00Z</cp:lastPrinted>
  <dcterms:created xsi:type="dcterms:W3CDTF">2017-07-31T16:45:00Z</dcterms:created>
  <dcterms:modified xsi:type="dcterms:W3CDTF">2017-10-06T13:51:00Z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FirstTime">
    <vt:lpwstr>True</vt:lpwstr>
  </property>
  <property fmtid="{D5CDD505-2E9C-101B-9397-08002B2CF9AE}" pid="3" name="AddDocumentEventProcessedFileUniqueId">
    <vt:lpwstr>6ecf4999-7d08-4d6d-89a5-2971acf6fac4</vt:lpwstr>
  </property>
  <property fmtid="{D5CDD505-2E9C-101B-9397-08002B2CF9AE}" pid="4" name="LastObjectUpdateEventProcessedVersion">
    <vt:lpwstr>9.0</vt:lpwstr>
  </property>
  <property fmtid="{D5CDD505-2E9C-101B-9397-08002B2CF9AE}" pid="5" name="AddDocumentEventProcessedId">
    <vt:lpwstr>1db31a3e-3d75-41fb-a55d-d517dcc392ea</vt:lpwstr>
  </property>
</Properties>
</file>