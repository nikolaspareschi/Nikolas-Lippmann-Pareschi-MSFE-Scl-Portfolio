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1A1" w:rsidRDefault="00B231A1" w:rsidP="00B231A1">
      <w:pPr>
        <w:pStyle w:val="Heading3"/>
        <w:rPr>
          <w:rFonts w:cstheme="minorHAnsi"/>
          <w:sz w:val="32"/>
          <w:szCs w:val="32"/>
        </w:rPr>
      </w:pPr>
      <w:r>
        <w:rPr>
          <w:rFonts w:cstheme="minorHAnsi"/>
          <w:sz w:val="32"/>
          <w:szCs w:val="32"/>
        </w:rPr>
        <w:t>Introduction</w:t>
      </w:r>
      <w:r>
        <w:rPr>
          <w:rFonts w:cstheme="minorHAnsi"/>
          <w:sz w:val="32"/>
          <w:szCs w:val="32"/>
        </w:rPr>
        <w:t xml:space="preserve"> </w:t>
      </w:r>
    </w:p>
    <w:p w:rsidR="00B231A1" w:rsidRPr="00834184" w:rsidRDefault="0032385C" w:rsidP="00B90897">
      <w:pPr>
        <w:pStyle w:val="Heading3"/>
        <w:rPr>
          <w:rFonts w:ascii="Times New Roman" w:hAnsi="Times New Roman" w:cs="Times New Roman"/>
          <w:b w:val="0"/>
          <w:color w:val="000000" w:themeColor="text1"/>
          <w:szCs w:val="24"/>
        </w:rPr>
      </w:pPr>
      <w:r w:rsidRPr="00834184">
        <w:rPr>
          <w:rFonts w:ascii="Times New Roman" w:hAnsi="Times New Roman" w:cs="Times New Roman"/>
          <w:b w:val="0"/>
          <w:color w:val="000000" w:themeColor="text1"/>
          <w:szCs w:val="24"/>
        </w:rPr>
        <w:t xml:space="preserve">The bagging algorithm is also known as bootstrap aggregation. </w:t>
      </w:r>
      <w:r w:rsidR="00D55D0B" w:rsidRPr="00834184">
        <w:rPr>
          <w:rFonts w:ascii="Times New Roman" w:hAnsi="Times New Roman" w:cs="Times New Roman"/>
          <w:b w:val="0"/>
          <w:color w:val="000000" w:themeColor="text1"/>
          <w:szCs w:val="24"/>
        </w:rPr>
        <w:t xml:space="preserve">This algorithm represents a solution to DTs high-variance estimators. Variance reduction is done by combine multiple learners all fitted on separate bootstrapped samples and average their predictions. </w:t>
      </w:r>
    </w:p>
    <w:p w:rsidR="00643ACC" w:rsidRPr="00144429" w:rsidRDefault="00643ACC" w:rsidP="00643ACC">
      <w:pPr>
        <w:rPr>
          <w:rFonts w:ascii="Times New Roman" w:hAnsi="Times New Roman" w:cs="Times New Roman"/>
          <w:i/>
          <w:sz w:val="24"/>
          <w:szCs w:val="24"/>
        </w:rPr>
      </w:pPr>
      <w:r w:rsidRPr="00144429">
        <w:rPr>
          <w:rFonts w:ascii="Times New Roman" w:hAnsi="Times New Roman" w:cs="Times New Roman"/>
          <w:i/>
          <w:sz w:val="24"/>
          <w:szCs w:val="24"/>
        </w:rPr>
        <w:t xml:space="preserve">Proof: </w:t>
      </w:r>
    </w:p>
    <w:p w:rsidR="00643ACC" w:rsidRPr="00834184" w:rsidRDefault="00643ACC" w:rsidP="00643ACC">
      <w:pPr>
        <w:rPr>
          <w:rFonts w:ascii="Times New Roman" w:eastAsiaTheme="minorEastAsia" w:hAnsi="Times New Roman" w:cs="Times New Roman"/>
          <w:sz w:val="24"/>
          <w:szCs w:val="24"/>
        </w:rPr>
      </w:pPr>
      <w:r w:rsidRPr="00834184">
        <w:rPr>
          <w:rFonts w:ascii="Times New Roman" w:hAnsi="Times New Roman" w:cs="Times New Roman"/>
          <w:sz w:val="24"/>
          <w:szCs w:val="24"/>
        </w:rPr>
        <w:t xml:space="preserve">Consider </w:t>
      </w:r>
      <m:oMath>
        <m:r>
          <w:rPr>
            <w:rFonts w:ascii="Cambria Math" w:hAnsi="Cambria Math" w:cs="Times New Roman"/>
            <w:sz w:val="24"/>
            <w:szCs w:val="24"/>
          </w:rPr>
          <m:t>N</m:t>
        </m:r>
      </m:oMath>
      <w:r w:rsidRPr="00834184">
        <w:rPr>
          <w:rFonts w:ascii="Times New Roman" w:hAnsi="Times New Roman" w:cs="Times New Roman"/>
          <w:sz w:val="24"/>
          <w:szCs w:val="24"/>
        </w:rPr>
        <w:t xml:space="preserve"> independent and identically distributed (</w:t>
      </w:r>
      <w:proofErr w:type="spellStart"/>
      <w:r w:rsidRPr="00834184">
        <w:rPr>
          <w:rFonts w:ascii="Times New Roman" w:hAnsi="Times New Roman" w:cs="Times New Roman"/>
          <w:sz w:val="24"/>
          <w:szCs w:val="24"/>
        </w:rPr>
        <w:t>iid</w:t>
      </w:r>
      <w:proofErr w:type="spellEnd"/>
      <w:r w:rsidRPr="00834184">
        <w:rPr>
          <w:rFonts w:ascii="Times New Roman" w:hAnsi="Times New Roman" w:cs="Times New Roman"/>
          <w:sz w:val="24"/>
          <w:szCs w:val="24"/>
        </w:rPr>
        <w:t xml:space="preserve">) observations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p>
    <w:p w:rsidR="004639C7" w:rsidRPr="00834184" w:rsidRDefault="004639C7" w:rsidP="00643ACC">
      <w:pPr>
        <w:rPr>
          <w:rFonts w:ascii="Times New Roman" w:eastAsiaTheme="minorEastAsia" w:hAnsi="Times New Roman" w:cs="Times New Roman"/>
          <w:sz w:val="24"/>
          <w:szCs w:val="24"/>
        </w:rPr>
      </w:pPr>
      <w:r w:rsidRPr="00834184">
        <w:rPr>
          <w:rFonts w:ascii="Times New Roman" w:eastAsiaTheme="minorEastAsia" w:hAnsi="Times New Roman" w:cs="Times New Roman"/>
          <w:sz w:val="24"/>
          <w:szCs w:val="24"/>
        </w:rPr>
        <w:t xml:space="preserve">Variance of each </w:t>
      </w:r>
      <w:proofErr w:type="gramStart"/>
      <w:r w:rsidRPr="00834184">
        <w:rPr>
          <w:rFonts w:ascii="Times New Roman" w:eastAsiaTheme="minorEastAsia" w:hAnsi="Times New Roman" w:cs="Times New Roman"/>
          <w:sz w:val="24"/>
          <w:szCs w:val="24"/>
        </w:rPr>
        <w:t xml:space="preserve">is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00E6615C" w:rsidRPr="00834184">
        <w:rPr>
          <w:rFonts w:ascii="Times New Roman" w:eastAsiaTheme="minorEastAsia" w:hAnsi="Times New Roman" w:cs="Times New Roman"/>
          <w:sz w:val="24"/>
          <w:szCs w:val="24"/>
        </w:rPr>
        <w:t>.</w:t>
      </w:r>
    </w:p>
    <w:p w:rsidR="00E6615C" w:rsidRPr="00834184" w:rsidRDefault="00421340" w:rsidP="00643ACC">
      <w:pPr>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Z</m:t>
            </m:r>
          </m:e>
        </m:acc>
      </m:oMath>
      <w:r w:rsidRPr="00834184">
        <w:rPr>
          <w:rFonts w:ascii="Times New Roman" w:eastAsiaTheme="minorEastAsia" w:hAnsi="Times New Roman" w:cs="Times New Roman"/>
          <w:sz w:val="24"/>
          <w:szCs w:val="24"/>
        </w:rPr>
        <w:t xml:space="preserve"> – mean of the observations </w:t>
      </w:r>
    </w:p>
    <w:p w:rsidR="00421340" w:rsidRPr="00834184" w:rsidRDefault="00421340" w:rsidP="00643ACC">
      <w:pPr>
        <w:rPr>
          <w:rFonts w:ascii="Times New Roman" w:hAnsi="Times New Roman" w:cs="Times New Roman"/>
          <w:sz w:val="24"/>
          <w:szCs w:val="24"/>
        </w:rPr>
      </w:pPr>
      <w:r w:rsidRPr="00834184">
        <w:rPr>
          <w:rFonts w:ascii="Times New Roman" w:eastAsiaTheme="minorEastAsia" w:hAnsi="Times New Roman" w:cs="Times New Roman"/>
          <w:sz w:val="24"/>
          <w:szCs w:val="24"/>
        </w:rPr>
        <w:t xml:space="preserve">The variance of the mean of the observations is the following: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Z</m:t>
            </m:r>
          </m:e>
        </m:acc>
        <m:r>
          <w:rPr>
            <w:rFonts w:ascii="Cambria Math" w:eastAsiaTheme="minorEastAsia" w:hAnsi="Cambria Math" w:cs="Times New Roman"/>
            <w:sz w:val="24"/>
            <w:szCs w:val="24"/>
          </w:rPr>
          <m:t>/N</m:t>
        </m:r>
      </m:oMath>
    </w:p>
    <w:p w:rsidR="0032385C" w:rsidRPr="0032385C" w:rsidRDefault="006A511B" w:rsidP="0032385C">
      <w:r>
        <w:rPr>
          <w:noProof/>
        </w:rPr>
        <w:t xml:space="preserve">Therefore applying the mean is a method for reducing variance. </w:t>
      </w:r>
    </w:p>
    <w:p w:rsidR="006C287C" w:rsidRDefault="006C287C" w:rsidP="00B90897">
      <w:pPr>
        <w:pStyle w:val="Heading3"/>
        <w:rPr>
          <w:rFonts w:cstheme="minorHAnsi"/>
          <w:sz w:val="32"/>
          <w:szCs w:val="32"/>
        </w:rPr>
      </w:pPr>
      <w:r>
        <w:rPr>
          <w:rFonts w:cstheme="minorHAnsi"/>
          <w:sz w:val="32"/>
          <w:szCs w:val="32"/>
        </w:rPr>
        <w:t xml:space="preserve">Input parameters </w:t>
      </w:r>
    </w:p>
    <w:p w:rsidR="006C287C" w:rsidRDefault="006C287C" w:rsidP="006C287C">
      <w:pPr>
        <w:pStyle w:val="Heading3"/>
        <w:spacing w:before="0" w:line="240" w:lineRule="auto"/>
        <w:rPr>
          <w:rFonts w:ascii="Times New Roman" w:hAnsi="Times New Roman" w:cs="Times New Roman"/>
          <w:b w:val="0"/>
          <w:color w:val="000000" w:themeColor="text1"/>
          <w:szCs w:val="24"/>
        </w:rPr>
      </w:pPr>
    </w:p>
    <w:p w:rsidR="00B90897" w:rsidRDefault="006C287C" w:rsidP="006C287C">
      <w:pPr>
        <w:pStyle w:val="Heading3"/>
        <w:spacing w:before="0" w:line="240" w:lineRule="auto"/>
        <w:rPr>
          <w:rFonts w:ascii="Times New Roman" w:hAnsi="Times New Roman" w:cs="Times New Roman"/>
          <w:b w:val="0"/>
          <w:color w:val="000000" w:themeColor="text1"/>
          <w:szCs w:val="24"/>
        </w:rPr>
      </w:pPr>
      <w:r w:rsidRPr="006C287C">
        <w:rPr>
          <w:rFonts w:ascii="Times New Roman" w:hAnsi="Times New Roman" w:cs="Times New Roman"/>
          <w:b w:val="0"/>
          <w:color w:val="000000" w:themeColor="text1"/>
          <w:szCs w:val="24"/>
        </w:rPr>
        <w:t xml:space="preserve">D: training </w:t>
      </w:r>
      <w:r>
        <w:rPr>
          <w:rFonts w:ascii="Times New Roman" w:hAnsi="Times New Roman" w:cs="Times New Roman"/>
          <w:b w:val="0"/>
          <w:color w:val="000000" w:themeColor="text1"/>
          <w:szCs w:val="24"/>
        </w:rPr>
        <w:t>tuples dataset</w:t>
      </w:r>
    </w:p>
    <w:p w:rsidR="006C287C" w:rsidRDefault="006C287C" w:rsidP="006C287C">
      <w:pPr>
        <w:spacing w:before="0" w:line="240" w:lineRule="auto"/>
      </w:pPr>
      <w:r>
        <w:t>K: number of classifiers combined</w:t>
      </w:r>
    </w:p>
    <w:p w:rsidR="006C287C" w:rsidRDefault="006C287C" w:rsidP="006C287C">
      <w:pPr>
        <w:spacing w:before="0" w:line="240" w:lineRule="auto"/>
      </w:pPr>
      <w:r>
        <w:t xml:space="preserve">S: classification learning algorithm </w:t>
      </w:r>
    </w:p>
    <w:p w:rsidR="006C287C" w:rsidRPr="006C287C" w:rsidRDefault="006C287C" w:rsidP="006C287C">
      <w:pPr>
        <w:spacing w:before="0" w:line="240" w:lineRule="auto"/>
      </w:pPr>
      <w:r>
        <w:t xml:space="preserve">M: ensemble classifier (output of the algorithm) </w:t>
      </w:r>
    </w:p>
    <w:p w:rsidR="00F37611" w:rsidRDefault="00F37611" w:rsidP="00F37611">
      <w:pPr>
        <w:pStyle w:val="Heading3"/>
        <w:rPr>
          <w:rFonts w:cstheme="minorHAnsi"/>
          <w:sz w:val="32"/>
          <w:szCs w:val="32"/>
        </w:rPr>
      </w:pPr>
      <w:r>
        <w:rPr>
          <w:rFonts w:cstheme="minorHAnsi"/>
          <w:sz w:val="32"/>
          <w:szCs w:val="32"/>
        </w:rPr>
        <w:lastRenderedPageBreak/>
        <w:t xml:space="preserve">Pseudocode </w:t>
      </w:r>
    </w:p>
    <w:p w:rsidR="00F37611" w:rsidRDefault="00F37611" w:rsidP="00F37611">
      <w:pPr>
        <w:pStyle w:val="Heading3"/>
        <w:rPr>
          <w:rFonts w:cstheme="minorHAnsi"/>
          <w:sz w:val="32"/>
          <w:szCs w:val="32"/>
        </w:rPr>
      </w:pPr>
      <w:r>
        <w:rPr>
          <w:noProof/>
        </w:rPr>
        <w:drawing>
          <wp:inline distT="0" distB="0" distL="0" distR="0" wp14:anchorId="651AB8F3" wp14:editId="35425EA0">
            <wp:extent cx="523875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38750" cy="1628775"/>
                    </a:xfrm>
                    <a:prstGeom prst="rect">
                      <a:avLst/>
                    </a:prstGeom>
                  </pic:spPr>
                </pic:pic>
              </a:graphicData>
            </a:graphic>
          </wp:inline>
        </w:drawing>
      </w:r>
      <w:r>
        <w:rPr>
          <w:rFonts w:cstheme="minorHAnsi"/>
          <w:sz w:val="32"/>
          <w:szCs w:val="32"/>
        </w:rPr>
        <w:t xml:space="preserve"> </w:t>
      </w:r>
    </w:p>
    <w:p w:rsidR="00CC419D" w:rsidRDefault="00CC419D" w:rsidP="00CC419D">
      <w:pPr>
        <w:pStyle w:val="Heading3"/>
        <w:rPr>
          <w:rFonts w:cstheme="minorHAnsi"/>
          <w:sz w:val="32"/>
          <w:szCs w:val="32"/>
        </w:rPr>
      </w:pPr>
      <w:r>
        <w:rPr>
          <w:rFonts w:cstheme="minorHAnsi"/>
          <w:sz w:val="32"/>
          <w:szCs w:val="32"/>
        </w:rPr>
        <w:t xml:space="preserve">Bagging in algorithmic trading </w:t>
      </w:r>
      <w:r>
        <w:rPr>
          <w:rFonts w:cstheme="minorHAnsi"/>
          <w:sz w:val="32"/>
          <w:szCs w:val="32"/>
        </w:rPr>
        <w:t xml:space="preserve"> </w:t>
      </w:r>
    </w:p>
    <w:p w:rsidR="0000140C" w:rsidRDefault="00BA3BBC" w:rsidP="0000140C">
      <w:r>
        <w:t>There is generally one database in quantitative finance so there is one set of training data. Machine learning algorithms may need multiple independent training sets. Bootstrapping can provide solutions to this problem by generating multiple training sets. Bagging algorithm generates hundreds of thousands of deeply-grown</w:t>
      </w:r>
      <w:bookmarkStart w:id="0" w:name="_GoBack"/>
      <w:bookmarkEnd w:id="0"/>
      <w:r>
        <w:t xml:space="preserve"> trees across bootstrapped samples of training data. The results are combined in order to reduce variance. </w:t>
      </w:r>
    </w:p>
    <w:p w:rsidR="00BA3BBC" w:rsidRDefault="00BA3BBC" w:rsidP="0000140C">
      <w:r>
        <w:t>Bagging algorithm improves forecasting accuracy in algorithmic</w:t>
      </w:r>
      <w:r w:rsidR="00BE55C5">
        <w:t xml:space="preserve"> trading, the main disadvantage being the reduced interpretability of data. However prediction accuracy is much more important in </w:t>
      </w:r>
      <w:proofErr w:type="spellStart"/>
      <w:r w:rsidR="00BE55C5">
        <w:t>algo</w:t>
      </w:r>
      <w:proofErr w:type="spellEnd"/>
      <w:r w:rsidR="00BE55C5">
        <w:t xml:space="preserve"> trading than research interpretability. </w:t>
      </w:r>
    </w:p>
    <w:p w:rsidR="00D4256E" w:rsidRDefault="00D4256E" w:rsidP="0000140C">
      <w:r>
        <w:t>Another advantage</w:t>
      </w:r>
      <w:r w:rsidR="00706434">
        <w:t xml:space="preserve"> of bagging</w:t>
      </w:r>
      <w:r>
        <w:t xml:space="preserve"> is that there is no </w:t>
      </w:r>
      <w:proofErr w:type="spellStart"/>
      <w:r>
        <w:t>overfi</w:t>
      </w:r>
      <w:r w:rsidR="00706434">
        <w:t>t</w:t>
      </w:r>
      <w:r>
        <w:t>ting</w:t>
      </w:r>
      <w:proofErr w:type="spellEnd"/>
      <w:r>
        <w:t xml:space="preserve"> by increasing the number of bootstrap samples. </w:t>
      </w:r>
    </w:p>
    <w:p w:rsidR="0000140C" w:rsidRPr="0000140C" w:rsidRDefault="0000140C" w:rsidP="0000140C"/>
    <w:p w:rsidR="002B1251" w:rsidRPr="0020599A" w:rsidRDefault="002B1251" w:rsidP="00DD426D">
      <w:pPr>
        <w:rPr>
          <w:rFonts w:ascii="Times New Roman" w:hAnsi="Times New Roman" w:cs="Times New Roman"/>
          <w:sz w:val="24"/>
          <w:szCs w:val="24"/>
        </w:rPr>
      </w:pPr>
    </w:p>
    <w:p w:rsidR="007116CF" w:rsidRDefault="007116CF" w:rsidP="00950DA6">
      <w:pPr>
        <w:spacing w:before="0"/>
      </w:pPr>
    </w:p>
    <w:p w:rsidR="0001266D" w:rsidRDefault="0001266D" w:rsidP="00950DA6">
      <w:pPr>
        <w:spacing w:before="0"/>
      </w:pPr>
    </w:p>
    <w:p w:rsidR="0001266D" w:rsidRDefault="0001266D" w:rsidP="00950DA6">
      <w:pPr>
        <w:spacing w:before="0"/>
      </w:pPr>
    </w:p>
    <w:p w:rsidR="003C11AD" w:rsidRDefault="003C11AD" w:rsidP="003C11AD">
      <w:pPr>
        <w:pStyle w:val="Heading3"/>
        <w:rPr>
          <w:rFonts w:cstheme="minorHAnsi"/>
          <w:sz w:val="32"/>
          <w:szCs w:val="32"/>
        </w:rPr>
      </w:pPr>
    </w:p>
    <w:p w:rsidR="003F76C5" w:rsidRDefault="003F76C5" w:rsidP="00A7704B">
      <w:pPr>
        <w:tabs>
          <w:tab w:val="left" w:pos="180"/>
        </w:tabs>
        <w:rPr>
          <w:rFonts w:eastAsiaTheme="minorEastAsia"/>
        </w:rPr>
      </w:pPr>
    </w:p>
    <w:p w:rsidR="0005201B" w:rsidRPr="004D0903" w:rsidRDefault="0005201B" w:rsidP="00A7704B">
      <w:pPr>
        <w:tabs>
          <w:tab w:val="left" w:pos="180"/>
        </w:tabs>
      </w:pPr>
    </w:p>
    <w:p w:rsidR="00DD426D" w:rsidRDefault="00DD426D" w:rsidP="00DD426D">
      <w:pPr>
        <w:pStyle w:val="Heading3"/>
        <w:rPr>
          <w:rFonts w:cstheme="minorHAnsi"/>
          <w:sz w:val="32"/>
          <w:szCs w:val="32"/>
        </w:rPr>
      </w:pPr>
    </w:p>
    <w:p w:rsidR="00DD426D" w:rsidRPr="00DD426D" w:rsidRDefault="00DD426D" w:rsidP="00DD426D"/>
    <w:p w:rsidR="0001658E" w:rsidRPr="0001658E" w:rsidRDefault="0001658E" w:rsidP="0001658E"/>
    <w:sectPr w:rsidR="0001658E" w:rsidRPr="0001658E" w:rsidSect="004E15C2">
      <w:footerReference w:type="default" r:id="rId13"/>
      <w:headerReference w:type="first" r:id="rId14"/>
      <w:footerReference w:type="first" r:id="rId15"/>
      <w:pgSz w:w="12240" w:h="15840"/>
      <w:pgMar w:top="1440" w:right="1440" w:bottom="1440" w:left="1440" w:header="720" w:footer="432"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578" w:rsidRDefault="00FB2578" w:rsidP="002F7AEB">
      <w:r>
        <w:separator/>
      </w:r>
    </w:p>
  </w:endnote>
  <w:endnote w:type="continuationSeparator" w:id="0">
    <w:p w:rsidR="00FB2578" w:rsidRDefault="00FB2578" w:rsidP="002F7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375" w:rsidRDefault="004E6375" w:rsidP="004E6375">
    <w:pPr>
      <w:rPr>
        <w:i/>
        <w:color w:val="005595"/>
      </w:rPr>
    </w:pPr>
  </w:p>
  <w:p w:rsidR="004E6375" w:rsidRPr="0021566A" w:rsidRDefault="004E6375" w:rsidP="004E6375">
    <w:pPr>
      <w:rPr>
        <w:i/>
        <w:color w:val="005595"/>
      </w:rPr>
    </w:pPr>
    <w:r>
      <w:rPr>
        <w:noProof/>
      </w:rPr>
      <w:drawing>
        <wp:anchor distT="0" distB="0" distL="114300" distR="114300" simplePos="0" relativeHeight="251710464" behindDoc="0" locked="0" layoutInCell="1" allowOverlap="1" wp14:anchorId="074325FB" wp14:editId="3614C315">
          <wp:simplePos x="0" y="0"/>
          <wp:positionH relativeFrom="column">
            <wp:posOffset>4590415</wp:posOffset>
          </wp:positionH>
          <wp:positionV relativeFrom="paragraph">
            <wp:posOffset>201295</wp:posOffset>
          </wp:positionV>
          <wp:extent cx="2157984" cy="411480"/>
          <wp:effectExtent l="0" t="0" r="0" b="7620"/>
          <wp:wrapNone/>
          <wp:docPr id="12" name="Picture 12" descr="C:\Users\laure_000\Downloads\WQ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laure_000\Downloads\WQU-logo.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7984" cy="411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6375" w:rsidRPr="004D503B" w:rsidRDefault="004E6375" w:rsidP="004E6375">
    <w:r>
      <w:rPr>
        <w:noProof/>
      </w:rPr>
      <w:drawing>
        <wp:anchor distT="0" distB="0" distL="114300" distR="114300" simplePos="0" relativeHeight="251711488" behindDoc="0" locked="0" layoutInCell="1" allowOverlap="1" wp14:anchorId="558CDF9C" wp14:editId="186B3B7E">
          <wp:simplePos x="0" y="0"/>
          <wp:positionH relativeFrom="page">
            <wp:align>left</wp:align>
          </wp:positionH>
          <wp:positionV relativeFrom="paragraph">
            <wp:posOffset>356870</wp:posOffset>
          </wp:positionV>
          <wp:extent cx="7790688" cy="29260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790688" cy="292608"/>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03B" w:rsidRDefault="004D503B" w:rsidP="004D503B">
    <w:pPr>
      <w:rPr>
        <w:i/>
        <w:color w:val="005595"/>
      </w:rPr>
    </w:pPr>
    <w:r w:rsidRPr="0021566A">
      <w:rPr>
        <w:i/>
        <w:color w:val="005595"/>
      </w:rPr>
      <w:t xml:space="preserve"> </w:t>
    </w:r>
  </w:p>
  <w:p w:rsidR="00186B58" w:rsidRPr="0021566A" w:rsidRDefault="0051705B" w:rsidP="004D503B">
    <w:pPr>
      <w:rPr>
        <w:i/>
        <w:color w:val="005595"/>
      </w:rPr>
    </w:pPr>
    <w:r>
      <w:rPr>
        <w:noProof/>
      </w:rPr>
      <w:drawing>
        <wp:anchor distT="0" distB="0" distL="114300" distR="114300" simplePos="0" relativeHeight="251659264" behindDoc="0" locked="0" layoutInCell="1" allowOverlap="1" wp14:anchorId="64D5FFC0" wp14:editId="00C164B0">
          <wp:simplePos x="0" y="0"/>
          <wp:positionH relativeFrom="column">
            <wp:posOffset>4590415</wp:posOffset>
          </wp:positionH>
          <wp:positionV relativeFrom="paragraph">
            <wp:posOffset>201295</wp:posOffset>
          </wp:positionV>
          <wp:extent cx="2157984" cy="411480"/>
          <wp:effectExtent l="0" t="0" r="0" b="7620"/>
          <wp:wrapNone/>
          <wp:docPr id="8" name="Picture 8" descr="C:\Users\laure_000\Downloads\WQ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laure_000\Downloads\WQU-logo.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7984" cy="411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3DEC" w:rsidRPr="004D503B" w:rsidRDefault="00BB0A72" w:rsidP="004D503B">
    <w:r>
      <w:rPr>
        <w:noProof/>
      </w:rPr>
      <w:drawing>
        <wp:anchor distT="0" distB="0" distL="114300" distR="114300" simplePos="0" relativeHeight="251708416" behindDoc="0" locked="0" layoutInCell="1" allowOverlap="1" wp14:anchorId="164051B0" wp14:editId="3C8A84B0">
          <wp:simplePos x="0" y="0"/>
          <wp:positionH relativeFrom="page">
            <wp:align>left</wp:align>
          </wp:positionH>
          <wp:positionV relativeFrom="paragraph">
            <wp:posOffset>356870</wp:posOffset>
          </wp:positionV>
          <wp:extent cx="7790688" cy="29260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790688" cy="29260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578" w:rsidRDefault="00FB2578" w:rsidP="002F7AEB">
      <w:r>
        <w:separator/>
      </w:r>
    </w:p>
  </w:footnote>
  <w:footnote w:type="continuationSeparator" w:id="0">
    <w:p w:rsidR="00FB2578" w:rsidRDefault="00FB2578" w:rsidP="002F7A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640" w:rsidRPr="005B71F7" w:rsidRDefault="00E326B3" w:rsidP="00756BFD">
    <w:pPr>
      <w:pStyle w:val="Page1Header"/>
      <w:rPr>
        <w:sz w:val="48"/>
        <w:szCs w:val="48"/>
      </w:rPr>
    </w:pPr>
    <w:r>
      <w:rPr>
        <w:sz w:val="48"/>
        <w:szCs w:val="48"/>
      </w:rPr>
      <w:t>Lecture</w:t>
    </w:r>
    <w:r w:rsidR="002B1251">
      <w:rPr>
        <w:sz w:val="48"/>
        <w:szCs w:val="48"/>
      </w:rPr>
      <w:t xml:space="preserve">: The bagging algorithm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295"/>
    <w:multiLevelType w:val="hybridMultilevel"/>
    <w:tmpl w:val="1AB05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734DDA"/>
    <w:multiLevelType w:val="hybridMultilevel"/>
    <w:tmpl w:val="B53A04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7A52BD"/>
    <w:multiLevelType w:val="multilevel"/>
    <w:tmpl w:val="0792C89E"/>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nsid w:val="1C60542E"/>
    <w:multiLevelType w:val="hybridMultilevel"/>
    <w:tmpl w:val="D73237DC"/>
    <w:lvl w:ilvl="0" w:tplc="C316A2D8">
      <w:start w:val="1"/>
      <w:numFmt w:val="bullet"/>
      <w:pStyle w:val="Bullet2"/>
      <w:lvlText w:val=""/>
      <w:lvlJc w:val="left"/>
      <w:pPr>
        <w:ind w:left="1656" w:hanging="360"/>
      </w:pPr>
      <w:rPr>
        <w:rFonts w:ascii="Symbol" w:hAnsi="Symbol" w:cs="Times New Roman" w:hint="default"/>
        <w:b/>
        <w:bCs w:val="0"/>
        <w:i w:val="0"/>
        <w:iCs w:val="0"/>
        <w:caps w:val="0"/>
        <w:strike w:val="0"/>
        <w:dstrike w:val="0"/>
        <w:vanish w:val="0"/>
        <w:color w:val="000000" w:themeColor="text1"/>
        <w:spacing w:val="0"/>
        <w:kern w:val="0"/>
        <w:position w:val="0"/>
        <w:sz w:val="20"/>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6B365D"/>
    <w:multiLevelType w:val="hybridMultilevel"/>
    <w:tmpl w:val="AF12ED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6C4210"/>
    <w:multiLevelType w:val="hybridMultilevel"/>
    <w:tmpl w:val="237EF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434ECB"/>
    <w:multiLevelType w:val="hybridMultilevel"/>
    <w:tmpl w:val="4DB801FA"/>
    <w:lvl w:ilvl="0" w:tplc="9E2A5F80">
      <w:start w:val="1"/>
      <w:numFmt w:val="bullet"/>
      <w:pStyle w:val="Bullet3"/>
      <w:lvlText w:val=""/>
      <w:lvlJc w:val="left"/>
      <w:pPr>
        <w:ind w:left="2088" w:hanging="360"/>
      </w:pPr>
      <w:rPr>
        <w:rFonts w:ascii="Symbol" w:hAnsi="Symbol" w:hint="default"/>
        <w:b w:val="0"/>
        <w:bCs w:val="0"/>
        <w:i w:val="0"/>
        <w:iCs w:val="0"/>
        <w:caps w:val="0"/>
        <w:strike w:val="0"/>
        <w:dstrike w:val="0"/>
        <w:vanish w:val="0"/>
        <w:color w:val="000000" w:themeColor="text1"/>
        <w:spacing w:val="0"/>
        <w:kern w:val="0"/>
        <w:position w:val="0"/>
        <w:sz w:val="18"/>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AC251E6"/>
    <w:multiLevelType w:val="hybridMultilevel"/>
    <w:tmpl w:val="51F0FBC6"/>
    <w:lvl w:ilvl="0" w:tplc="4E06AD22">
      <w:start w:val="1"/>
      <w:numFmt w:val="decimal"/>
      <w:pStyle w:val="KeyPointsNumb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3B5748B4"/>
    <w:multiLevelType w:val="hybridMultilevel"/>
    <w:tmpl w:val="4E8004D0"/>
    <w:lvl w:ilvl="0" w:tplc="3DFEB138">
      <w:start w:val="1"/>
      <w:numFmt w:val="decimal"/>
      <w:pStyle w:val="Tablenumber"/>
      <w:lvlText w:val="%1."/>
      <w:lvlJc w:val="left"/>
      <w:pPr>
        <w:ind w:left="360" w:hanging="360"/>
      </w:pPr>
      <w:rPr>
        <w:rFonts w:asciiTheme="minorHAnsi" w:hAnsiTheme="minorHAnsi" w:hint="default"/>
        <w:sz w:val="20"/>
        <w:szCs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0717AE8"/>
    <w:multiLevelType w:val="hybridMultilevel"/>
    <w:tmpl w:val="6074DA88"/>
    <w:lvl w:ilvl="0" w:tplc="54582142">
      <w:start w:val="1"/>
      <w:numFmt w:val="decimal"/>
      <w:lvlText w:val="%1."/>
      <w:lvlJc w:val="left"/>
      <w:pPr>
        <w:ind w:left="75" w:hanging="360"/>
      </w:pPr>
      <w:rPr>
        <w:rFonts w:hint="default"/>
        <w:sz w:val="20"/>
      </w:rPr>
    </w:lvl>
    <w:lvl w:ilvl="1" w:tplc="04090019" w:tentative="1">
      <w:start w:val="1"/>
      <w:numFmt w:val="lowerLetter"/>
      <w:lvlText w:val="%2."/>
      <w:lvlJc w:val="left"/>
      <w:pPr>
        <w:ind w:left="795" w:hanging="360"/>
      </w:pPr>
    </w:lvl>
    <w:lvl w:ilvl="2" w:tplc="0409001B" w:tentative="1">
      <w:start w:val="1"/>
      <w:numFmt w:val="lowerRoman"/>
      <w:lvlText w:val="%3."/>
      <w:lvlJc w:val="right"/>
      <w:pPr>
        <w:ind w:left="1515" w:hanging="180"/>
      </w:pPr>
    </w:lvl>
    <w:lvl w:ilvl="3" w:tplc="0409000F" w:tentative="1">
      <w:start w:val="1"/>
      <w:numFmt w:val="decimal"/>
      <w:lvlText w:val="%4."/>
      <w:lvlJc w:val="left"/>
      <w:pPr>
        <w:ind w:left="2235" w:hanging="360"/>
      </w:pPr>
    </w:lvl>
    <w:lvl w:ilvl="4" w:tplc="04090019" w:tentative="1">
      <w:start w:val="1"/>
      <w:numFmt w:val="lowerLetter"/>
      <w:lvlText w:val="%5."/>
      <w:lvlJc w:val="left"/>
      <w:pPr>
        <w:ind w:left="2955" w:hanging="360"/>
      </w:pPr>
    </w:lvl>
    <w:lvl w:ilvl="5" w:tplc="0409001B" w:tentative="1">
      <w:start w:val="1"/>
      <w:numFmt w:val="lowerRoman"/>
      <w:lvlText w:val="%6."/>
      <w:lvlJc w:val="right"/>
      <w:pPr>
        <w:ind w:left="3675" w:hanging="180"/>
      </w:pPr>
    </w:lvl>
    <w:lvl w:ilvl="6" w:tplc="0409000F" w:tentative="1">
      <w:start w:val="1"/>
      <w:numFmt w:val="decimal"/>
      <w:lvlText w:val="%7."/>
      <w:lvlJc w:val="left"/>
      <w:pPr>
        <w:ind w:left="4395" w:hanging="360"/>
      </w:pPr>
    </w:lvl>
    <w:lvl w:ilvl="7" w:tplc="04090019" w:tentative="1">
      <w:start w:val="1"/>
      <w:numFmt w:val="lowerLetter"/>
      <w:lvlText w:val="%8."/>
      <w:lvlJc w:val="left"/>
      <w:pPr>
        <w:ind w:left="5115" w:hanging="360"/>
      </w:pPr>
    </w:lvl>
    <w:lvl w:ilvl="8" w:tplc="0409001B" w:tentative="1">
      <w:start w:val="1"/>
      <w:numFmt w:val="lowerRoman"/>
      <w:lvlText w:val="%9."/>
      <w:lvlJc w:val="right"/>
      <w:pPr>
        <w:ind w:left="5835" w:hanging="180"/>
      </w:pPr>
    </w:lvl>
  </w:abstractNum>
  <w:abstractNum w:abstractNumId="10">
    <w:nsid w:val="48145AEA"/>
    <w:multiLevelType w:val="hybridMultilevel"/>
    <w:tmpl w:val="2C84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516CD3"/>
    <w:multiLevelType w:val="hybridMultilevel"/>
    <w:tmpl w:val="B2DC1604"/>
    <w:lvl w:ilvl="0" w:tplc="D528EF4E">
      <w:start w:val="1"/>
      <w:numFmt w:val="bullet"/>
      <w:pStyle w:val="TableBullet1"/>
      <w:lvlText w:val=""/>
      <w:lvlJc w:val="left"/>
      <w:pPr>
        <w:ind w:left="720" w:hanging="360"/>
      </w:pPr>
      <w:rPr>
        <w:rFonts w:ascii="Symbol" w:hAnsi="Symbol" w:cs="Times New Roman" w:hint="default"/>
        <w:b/>
        <w:bCs w:val="0"/>
        <w:i w:val="0"/>
        <w:iCs w:val="0"/>
        <w:caps w:val="0"/>
        <w:strike w:val="0"/>
        <w:dstrike w:val="0"/>
        <w:vanish w:val="0"/>
        <w:color w:val="000000" w:themeColor="text1"/>
        <w:spacing w:val="0"/>
        <w:kern w:val="0"/>
        <w:position w:val="0"/>
        <w:sz w:val="20"/>
        <w:szCs w:val="24"/>
        <w:u w:val="none"/>
        <w:effect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81272A"/>
    <w:multiLevelType w:val="hybridMultilevel"/>
    <w:tmpl w:val="522E0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82970"/>
    <w:multiLevelType w:val="hybridMultilevel"/>
    <w:tmpl w:val="5642AF0C"/>
    <w:lvl w:ilvl="0" w:tplc="68061768">
      <w:start w:val="1"/>
      <w:numFmt w:val="bullet"/>
      <w:pStyle w:val="Bullet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B2B45C8"/>
    <w:multiLevelType w:val="multilevel"/>
    <w:tmpl w:val="B40232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BB508EF"/>
    <w:multiLevelType w:val="hybridMultilevel"/>
    <w:tmpl w:val="F53A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6B461D"/>
    <w:multiLevelType w:val="hybridMultilevel"/>
    <w:tmpl w:val="13F85594"/>
    <w:lvl w:ilvl="0" w:tplc="3B2A05A4">
      <w:start w:val="1"/>
      <w:numFmt w:val="bullet"/>
      <w:pStyle w:val="TableBullet2"/>
      <w:lvlText w:val=""/>
      <w:lvlJc w:val="left"/>
      <w:pPr>
        <w:ind w:left="1296" w:hanging="360"/>
      </w:pPr>
      <w:rPr>
        <w:rFonts w:ascii="Symbol" w:hAnsi="Symbol" w:cs="Times New Roman" w:hint="default"/>
        <w:b/>
        <w:bCs w:val="0"/>
        <w:i w:val="0"/>
        <w:iCs w:val="0"/>
        <w:caps w:val="0"/>
        <w:strike w:val="0"/>
        <w:dstrike w:val="0"/>
        <w:vanish w:val="0"/>
        <w:color w:val="000000" w:themeColor="text1"/>
        <w:spacing w:val="0"/>
        <w:kern w:val="0"/>
        <w:position w:val="0"/>
        <w:sz w:val="20"/>
        <w:szCs w:val="24"/>
        <w:u w:val="none"/>
        <w:effect w:val="none"/>
        <w:vertAlign w:val="baseline"/>
        <w:em w:val="no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nsid w:val="664B156D"/>
    <w:multiLevelType w:val="hybridMultilevel"/>
    <w:tmpl w:val="1F4E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0C2EC4"/>
    <w:multiLevelType w:val="hybridMultilevel"/>
    <w:tmpl w:val="B74E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6F46F4"/>
    <w:multiLevelType w:val="hybridMultilevel"/>
    <w:tmpl w:val="486E0002"/>
    <w:lvl w:ilvl="0" w:tplc="7174D204">
      <w:start w:val="1"/>
      <w:numFmt w:val="bullet"/>
      <w:lvlText w:val=""/>
      <w:lvlJc w:val="left"/>
      <w:pPr>
        <w:ind w:left="810" w:hanging="360"/>
      </w:pPr>
      <w:rPr>
        <w:rFonts w:ascii="Wingdings" w:hAnsi="Wingdings" w:hint="default"/>
        <w:b/>
        <w:color w:val="7F7F7F" w:themeColor="text1" w:themeTint="80"/>
        <w:sz w:val="24"/>
        <w:szCs w:val="24"/>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701E0822"/>
    <w:multiLevelType w:val="multilevel"/>
    <w:tmpl w:val="0409001D"/>
    <w:styleLink w:val="Number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25A2DD6"/>
    <w:multiLevelType w:val="hybridMultilevel"/>
    <w:tmpl w:val="1BE6CB90"/>
    <w:lvl w:ilvl="0" w:tplc="468A9C0A">
      <w:start w:val="1"/>
      <w:numFmt w:val="bullet"/>
      <w:pStyle w:val="KeyPointsBullet"/>
      <w:lvlText w:val=""/>
      <w:lvlJc w:val="left"/>
      <w:pPr>
        <w:ind w:left="806" w:hanging="360"/>
      </w:pPr>
      <w:rPr>
        <w:rFonts w:ascii="Symbol" w:hAnsi="Symbol" w:hint="default"/>
      </w:rPr>
    </w:lvl>
    <w:lvl w:ilvl="1" w:tplc="04090003">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22">
    <w:nsid w:val="728C44B7"/>
    <w:multiLevelType w:val="hybridMultilevel"/>
    <w:tmpl w:val="A8F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C81258"/>
    <w:multiLevelType w:val="hybridMultilevel"/>
    <w:tmpl w:val="F75E76E8"/>
    <w:lvl w:ilvl="0" w:tplc="54582142">
      <w:start w:val="1"/>
      <w:numFmt w:val="decimal"/>
      <w:lvlText w:val="%1."/>
      <w:lvlJc w:val="left"/>
      <w:pPr>
        <w:ind w:left="720" w:hanging="360"/>
      </w:pPr>
      <w:rPr>
        <w:rFonts w:hint="default"/>
        <w:sz w:val="20"/>
      </w:rPr>
    </w:lvl>
    <w:lvl w:ilvl="1" w:tplc="04090001">
      <w:start w:val="1"/>
      <w:numFmt w:val="bullet"/>
      <w:lvlText w:val=""/>
      <w:lvlJc w:val="left"/>
      <w:pPr>
        <w:ind w:left="2085" w:hanging="360"/>
      </w:pPr>
      <w:rPr>
        <w:rFonts w:ascii="Symbol" w:hAnsi="Symbol" w:hint="default"/>
      </w:rPr>
    </w:lvl>
    <w:lvl w:ilvl="2" w:tplc="04090001">
      <w:start w:val="1"/>
      <w:numFmt w:val="bullet"/>
      <w:lvlText w:val=""/>
      <w:lvlJc w:val="left"/>
      <w:pPr>
        <w:ind w:left="2805" w:hanging="180"/>
      </w:pPr>
      <w:rPr>
        <w:rFonts w:ascii="Symbol" w:hAnsi="Symbol" w:hint="default"/>
      </w:r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24">
    <w:nsid w:val="781A60F7"/>
    <w:multiLevelType w:val="hybridMultilevel"/>
    <w:tmpl w:val="7740520A"/>
    <w:lvl w:ilvl="0" w:tplc="823CD506">
      <w:start w:val="1"/>
      <w:numFmt w:val="bullet"/>
      <w:pStyle w:val="TableBullet3"/>
      <w:lvlText w:val=""/>
      <w:lvlJc w:val="left"/>
      <w:pPr>
        <w:ind w:left="1584" w:hanging="360"/>
      </w:pPr>
      <w:rPr>
        <w:rFonts w:ascii="Symbol" w:hAnsi="Symbol" w:cs="Times New Roman" w:hint="default"/>
        <w:b/>
        <w:bCs w:val="0"/>
        <w:i w:val="0"/>
        <w:iCs w:val="0"/>
        <w:caps w:val="0"/>
        <w:strike w:val="0"/>
        <w:dstrike w:val="0"/>
        <w:vanish w:val="0"/>
        <w:color w:val="000000" w:themeColor="text1"/>
        <w:spacing w:val="0"/>
        <w:kern w:val="0"/>
        <w:position w:val="0"/>
        <w:sz w:val="20"/>
        <w:szCs w:val="24"/>
        <w:u w:val="none"/>
        <w:effect w:val="none"/>
        <w:vertAlign w:val="baseline"/>
        <w:em w:val="none"/>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nsid w:val="7843736E"/>
    <w:multiLevelType w:val="hybridMultilevel"/>
    <w:tmpl w:val="5EAA3B8E"/>
    <w:lvl w:ilvl="0" w:tplc="D714B51E">
      <w:start w:val="1"/>
      <w:numFmt w:val="bullet"/>
      <w:lvlText w:val="•"/>
      <w:lvlJc w:val="left"/>
      <w:pPr>
        <w:ind w:left="936" w:hanging="360"/>
      </w:pPr>
      <w:rPr>
        <w:rFonts w:ascii="Times New Roman" w:hAnsi="Times New Roman" w:cs="Times New Roman" w:hint="default"/>
        <w:b/>
        <w:bCs w:val="0"/>
        <w:i w:val="0"/>
        <w:iCs w:val="0"/>
        <w:caps w:val="0"/>
        <w:strike w:val="0"/>
        <w:dstrike w:val="0"/>
        <w:vanish w:val="0"/>
        <w:color w:val="000000" w:themeColor="text1"/>
        <w:spacing w:val="0"/>
        <w:kern w:val="0"/>
        <w:position w:val="0"/>
        <w:sz w:val="22"/>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78BB76E3"/>
    <w:multiLevelType w:val="hybridMultilevel"/>
    <w:tmpl w:val="9D9C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3"/>
  </w:num>
  <w:num w:numId="4">
    <w:abstractNumId w:val="6"/>
  </w:num>
  <w:num w:numId="5">
    <w:abstractNumId w:val="19"/>
  </w:num>
  <w:num w:numId="6">
    <w:abstractNumId w:val="21"/>
  </w:num>
  <w:num w:numId="7">
    <w:abstractNumId w:val="7"/>
  </w:num>
  <w:num w:numId="8">
    <w:abstractNumId w:val="20"/>
  </w:num>
  <w:num w:numId="9">
    <w:abstractNumId w:val="25"/>
  </w:num>
  <w:num w:numId="10">
    <w:abstractNumId w:val="0"/>
  </w:num>
  <w:num w:numId="11">
    <w:abstractNumId w:val="9"/>
  </w:num>
  <w:num w:numId="12">
    <w:abstractNumId w:val="23"/>
  </w:num>
  <w:num w:numId="13">
    <w:abstractNumId w:val="5"/>
  </w:num>
  <w:num w:numId="14">
    <w:abstractNumId w:val="14"/>
  </w:num>
  <w:num w:numId="15">
    <w:abstractNumId w:val="2"/>
  </w:num>
  <w:num w:numId="16">
    <w:abstractNumId w:val="22"/>
  </w:num>
  <w:num w:numId="17">
    <w:abstractNumId w:val="18"/>
  </w:num>
  <w:num w:numId="18">
    <w:abstractNumId w:val="11"/>
  </w:num>
  <w:num w:numId="19">
    <w:abstractNumId w:val="16"/>
  </w:num>
  <w:num w:numId="20">
    <w:abstractNumId w:val="24"/>
  </w:num>
  <w:num w:numId="21">
    <w:abstractNumId w:val="17"/>
  </w:num>
  <w:num w:numId="22">
    <w:abstractNumId w:val="4"/>
  </w:num>
  <w:num w:numId="23">
    <w:abstractNumId w:val="1"/>
  </w:num>
  <w:num w:numId="24">
    <w:abstractNumId w:val="10"/>
  </w:num>
  <w:num w:numId="25">
    <w:abstractNumId w:val="26"/>
  </w:num>
  <w:num w:numId="26">
    <w:abstractNumId w:val="15"/>
  </w:num>
  <w:num w:numId="2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v:stroke weight="1.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501"/>
    <w:rsid w:val="0000140C"/>
    <w:rsid w:val="00001E28"/>
    <w:rsid w:val="000022EE"/>
    <w:rsid w:val="000032A0"/>
    <w:rsid w:val="000068C5"/>
    <w:rsid w:val="00012422"/>
    <w:rsid w:val="0001266D"/>
    <w:rsid w:val="00014488"/>
    <w:rsid w:val="00015DA7"/>
    <w:rsid w:val="0001658E"/>
    <w:rsid w:val="000165DC"/>
    <w:rsid w:val="00021C05"/>
    <w:rsid w:val="00031C8C"/>
    <w:rsid w:val="00034462"/>
    <w:rsid w:val="00034E2D"/>
    <w:rsid w:val="00037BB3"/>
    <w:rsid w:val="00042333"/>
    <w:rsid w:val="0004263E"/>
    <w:rsid w:val="00043326"/>
    <w:rsid w:val="00047A23"/>
    <w:rsid w:val="0005201B"/>
    <w:rsid w:val="0005334F"/>
    <w:rsid w:val="00054778"/>
    <w:rsid w:val="00054AA9"/>
    <w:rsid w:val="00054D9E"/>
    <w:rsid w:val="00056426"/>
    <w:rsid w:val="00057676"/>
    <w:rsid w:val="000607AB"/>
    <w:rsid w:val="00061E30"/>
    <w:rsid w:val="000631BF"/>
    <w:rsid w:val="00066220"/>
    <w:rsid w:val="000666DD"/>
    <w:rsid w:val="00066D44"/>
    <w:rsid w:val="0007014E"/>
    <w:rsid w:val="000706F5"/>
    <w:rsid w:val="00073854"/>
    <w:rsid w:val="00076525"/>
    <w:rsid w:val="000857E7"/>
    <w:rsid w:val="00085BF6"/>
    <w:rsid w:val="00085CBA"/>
    <w:rsid w:val="00085DD6"/>
    <w:rsid w:val="00091345"/>
    <w:rsid w:val="0009150B"/>
    <w:rsid w:val="00096E78"/>
    <w:rsid w:val="0009713B"/>
    <w:rsid w:val="000973E7"/>
    <w:rsid w:val="000A0488"/>
    <w:rsid w:val="000A05E9"/>
    <w:rsid w:val="000A1BC1"/>
    <w:rsid w:val="000A3E51"/>
    <w:rsid w:val="000A4800"/>
    <w:rsid w:val="000A4B0E"/>
    <w:rsid w:val="000A67B1"/>
    <w:rsid w:val="000B3F6D"/>
    <w:rsid w:val="000B584B"/>
    <w:rsid w:val="000B5B65"/>
    <w:rsid w:val="000B6AEE"/>
    <w:rsid w:val="000B718C"/>
    <w:rsid w:val="000C0388"/>
    <w:rsid w:val="000C191F"/>
    <w:rsid w:val="000C3468"/>
    <w:rsid w:val="000C4595"/>
    <w:rsid w:val="000D0A4A"/>
    <w:rsid w:val="000D0B61"/>
    <w:rsid w:val="000D129F"/>
    <w:rsid w:val="000D2516"/>
    <w:rsid w:val="000D2F11"/>
    <w:rsid w:val="000D6CF0"/>
    <w:rsid w:val="000D7B7B"/>
    <w:rsid w:val="000E09F6"/>
    <w:rsid w:val="000E5B6D"/>
    <w:rsid w:val="000E5E28"/>
    <w:rsid w:val="000E7C5B"/>
    <w:rsid w:val="000F3AF2"/>
    <w:rsid w:val="001032A3"/>
    <w:rsid w:val="00105C7C"/>
    <w:rsid w:val="00107CF4"/>
    <w:rsid w:val="00110B71"/>
    <w:rsid w:val="001136CA"/>
    <w:rsid w:val="00114723"/>
    <w:rsid w:val="0011581A"/>
    <w:rsid w:val="0011713D"/>
    <w:rsid w:val="00117389"/>
    <w:rsid w:val="00117AE5"/>
    <w:rsid w:val="00120563"/>
    <w:rsid w:val="0012085A"/>
    <w:rsid w:val="001240F4"/>
    <w:rsid w:val="00131A6C"/>
    <w:rsid w:val="00136891"/>
    <w:rsid w:val="00136905"/>
    <w:rsid w:val="00136D23"/>
    <w:rsid w:val="001370F7"/>
    <w:rsid w:val="001420ED"/>
    <w:rsid w:val="00144429"/>
    <w:rsid w:val="001607A6"/>
    <w:rsid w:val="00167682"/>
    <w:rsid w:val="001677EA"/>
    <w:rsid w:val="00170033"/>
    <w:rsid w:val="00172B40"/>
    <w:rsid w:val="001732AE"/>
    <w:rsid w:val="00182A45"/>
    <w:rsid w:val="00185338"/>
    <w:rsid w:val="00185A63"/>
    <w:rsid w:val="00186B58"/>
    <w:rsid w:val="0019108B"/>
    <w:rsid w:val="00193846"/>
    <w:rsid w:val="001950B3"/>
    <w:rsid w:val="00195645"/>
    <w:rsid w:val="001967F9"/>
    <w:rsid w:val="00196A2E"/>
    <w:rsid w:val="001A3399"/>
    <w:rsid w:val="001A460B"/>
    <w:rsid w:val="001A7548"/>
    <w:rsid w:val="001B0BDE"/>
    <w:rsid w:val="001B5583"/>
    <w:rsid w:val="001C01A7"/>
    <w:rsid w:val="001C3C02"/>
    <w:rsid w:val="001C5160"/>
    <w:rsid w:val="001C6DD3"/>
    <w:rsid w:val="001D1331"/>
    <w:rsid w:val="001D2422"/>
    <w:rsid w:val="001D2C49"/>
    <w:rsid w:val="001D3AE6"/>
    <w:rsid w:val="001D4D8E"/>
    <w:rsid w:val="001D78C3"/>
    <w:rsid w:val="001E391F"/>
    <w:rsid w:val="001E6E86"/>
    <w:rsid w:val="001E77D1"/>
    <w:rsid w:val="001F1113"/>
    <w:rsid w:val="001F1957"/>
    <w:rsid w:val="001F345A"/>
    <w:rsid w:val="001F3D08"/>
    <w:rsid w:val="001F7715"/>
    <w:rsid w:val="002057C9"/>
    <w:rsid w:val="0020599A"/>
    <w:rsid w:val="00205D84"/>
    <w:rsid w:val="00210EAA"/>
    <w:rsid w:val="00211683"/>
    <w:rsid w:val="002117CA"/>
    <w:rsid w:val="00211C88"/>
    <w:rsid w:val="0021299A"/>
    <w:rsid w:val="0021333B"/>
    <w:rsid w:val="00215063"/>
    <w:rsid w:val="0021566A"/>
    <w:rsid w:val="002166D5"/>
    <w:rsid w:val="00217255"/>
    <w:rsid w:val="00221AEB"/>
    <w:rsid w:val="00224A9A"/>
    <w:rsid w:val="002253AB"/>
    <w:rsid w:val="00225C5F"/>
    <w:rsid w:val="0022697E"/>
    <w:rsid w:val="00226DF2"/>
    <w:rsid w:val="002272AA"/>
    <w:rsid w:val="00231450"/>
    <w:rsid w:val="00236C13"/>
    <w:rsid w:val="002400C1"/>
    <w:rsid w:val="0024670B"/>
    <w:rsid w:val="00254834"/>
    <w:rsid w:val="00255C81"/>
    <w:rsid w:val="00257E88"/>
    <w:rsid w:val="002635CB"/>
    <w:rsid w:val="0026615C"/>
    <w:rsid w:val="002663C3"/>
    <w:rsid w:val="00266797"/>
    <w:rsid w:val="00266E8C"/>
    <w:rsid w:val="00266F69"/>
    <w:rsid w:val="00271046"/>
    <w:rsid w:val="00271BEA"/>
    <w:rsid w:val="00274FB6"/>
    <w:rsid w:val="00280D54"/>
    <w:rsid w:val="0028180A"/>
    <w:rsid w:val="00282E39"/>
    <w:rsid w:val="00284492"/>
    <w:rsid w:val="00285C6B"/>
    <w:rsid w:val="00286FD4"/>
    <w:rsid w:val="002870C3"/>
    <w:rsid w:val="00290F5A"/>
    <w:rsid w:val="00291A64"/>
    <w:rsid w:val="00293CFB"/>
    <w:rsid w:val="002942F4"/>
    <w:rsid w:val="00296E64"/>
    <w:rsid w:val="00297AC9"/>
    <w:rsid w:val="00297E22"/>
    <w:rsid w:val="002A1A20"/>
    <w:rsid w:val="002A3EA8"/>
    <w:rsid w:val="002A45BE"/>
    <w:rsid w:val="002B1251"/>
    <w:rsid w:val="002B409E"/>
    <w:rsid w:val="002B73B6"/>
    <w:rsid w:val="002C4B5C"/>
    <w:rsid w:val="002C78A1"/>
    <w:rsid w:val="002C7DE1"/>
    <w:rsid w:val="002D2F46"/>
    <w:rsid w:val="002D4E9E"/>
    <w:rsid w:val="002D7CAF"/>
    <w:rsid w:val="002E26F4"/>
    <w:rsid w:val="002E32BA"/>
    <w:rsid w:val="002E4E27"/>
    <w:rsid w:val="002E6540"/>
    <w:rsid w:val="002E78C5"/>
    <w:rsid w:val="002E7EAB"/>
    <w:rsid w:val="002F1AA9"/>
    <w:rsid w:val="002F496C"/>
    <w:rsid w:val="002F55CC"/>
    <w:rsid w:val="002F5825"/>
    <w:rsid w:val="002F7AEB"/>
    <w:rsid w:val="002F7CAA"/>
    <w:rsid w:val="00300A38"/>
    <w:rsid w:val="00300C21"/>
    <w:rsid w:val="00300DF9"/>
    <w:rsid w:val="00302296"/>
    <w:rsid w:val="003030B9"/>
    <w:rsid w:val="00303545"/>
    <w:rsid w:val="00304FFA"/>
    <w:rsid w:val="00305F5E"/>
    <w:rsid w:val="0030602B"/>
    <w:rsid w:val="00307289"/>
    <w:rsid w:val="0031036B"/>
    <w:rsid w:val="00311005"/>
    <w:rsid w:val="00313688"/>
    <w:rsid w:val="00317323"/>
    <w:rsid w:val="00317A8A"/>
    <w:rsid w:val="003224A6"/>
    <w:rsid w:val="0032385C"/>
    <w:rsid w:val="00323B78"/>
    <w:rsid w:val="003247B5"/>
    <w:rsid w:val="003260B5"/>
    <w:rsid w:val="00326304"/>
    <w:rsid w:val="00330226"/>
    <w:rsid w:val="0033313D"/>
    <w:rsid w:val="003354B6"/>
    <w:rsid w:val="00335B2B"/>
    <w:rsid w:val="00336A64"/>
    <w:rsid w:val="003377B7"/>
    <w:rsid w:val="0034232D"/>
    <w:rsid w:val="0034243A"/>
    <w:rsid w:val="00351C16"/>
    <w:rsid w:val="0035292B"/>
    <w:rsid w:val="00352DF5"/>
    <w:rsid w:val="00354218"/>
    <w:rsid w:val="0035439F"/>
    <w:rsid w:val="0035623A"/>
    <w:rsid w:val="003579FA"/>
    <w:rsid w:val="0036129B"/>
    <w:rsid w:val="00362A23"/>
    <w:rsid w:val="003644EB"/>
    <w:rsid w:val="00365216"/>
    <w:rsid w:val="00365AA9"/>
    <w:rsid w:val="0036710D"/>
    <w:rsid w:val="00370CE8"/>
    <w:rsid w:val="0037299B"/>
    <w:rsid w:val="00373AB4"/>
    <w:rsid w:val="00377674"/>
    <w:rsid w:val="003821C4"/>
    <w:rsid w:val="00384CC2"/>
    <w:rsid w:val="003852C0"/>
    <w:rsid w:val="00387103"/>
    <w:rsid w:val="003877C5"/>
    <w:rsid w:val="00390194"/>
    <w:rsid w:val="00390203"/>
    <w:rsid w:val="00392F35"/>
    <w:rsid w:val="0039474D"/>
    <w:rsid w:val="00395843"/>
    <w:rsid w:val="00396422"/>
    <w:rsid w:val="003A155F"/>
    <w:rsid w:val="003A3DC9"/>
    <w:rsid w:val="003A559A"/>
    <w:rsid w:val="003C11AD"/>
    <w:rsid w:val="003C165F"/>
    <w:rsid w:val="003C17D9"/>
    <w:rsid w:val="003C2487"/>
    <w:rsid w:val="003C29CA"/>
    <w:rsid w:val="003C3267"/>
    <w:rsid w:val="003C7633"/>
    <w:rsid w:val="003D026C"/>
    <w:rsid w:val="003D1BC3"/>
    <w:rsid w:val="003D4E2F"/>
    <w:rsid w:val="003D5534"/>
    <w:rsid w:val="003D7CBD"/>
    <w:rsid w:val="003D7F24"/>
    <w:rsid w:val="003E4553"/>
    <w:rsid w:val="003E5E3F"/>
    <w:rsid w:val="003E7525"/>
    <w:rsid w:val="003E7792"/>
    <w:rsid w:val="003E7908"/>
    <w:rsid w:val="003F3753"/>
    <w:rsid w:val="003F5C5F"/>
    <w:rsid w:val="003F76C5"/>
    <w:rsid w:val="00403783"/>
    <w:rsid w:val="004042BA"/>
    <w:rsid w:val="00405277"/>
    <w:rsid w:val="0041141F"/>
    <w:rsid w:val="00413660"/>
    <w:rsid w:val="0041594F"/>
    <w:rsid w:val="00415EAF"/>
    <w:rsid w:val="00417C05"/>
    <w:rsid w:val="004211C2"/>
    <w:rsid w:val="00421340"/>
    <w:rsid w:val="00426DB5"/>
    <w:rsid w:val="00426F09"/>
    <w:rsid w:val="00433491"/>
    <w:rsid w:val="00434F1C"/>
    <w:rsid w:val="00436077"/>
    <w:rsid w:val="0044180F"/>
    <w:rsid w:val="00441B30"/>
    <w:rsid w:val="00442649"/>
    <w:rsid w:val="00450636"/>
    <w:rsid w:val="004512FA"/>
    <w:rsid w:val="004519CD"/>
    <w:rsid w:val="0045390F"/>
    <w:rsid w:val="00453A2D"/>
    <w:rsid w:val="00462832"/>
    <w:rsid w:val="004639C7"/>
    <w:rsid w:val="00463A4F"/>
    <w:rsid w:val="00465E7A"/>
    <w:rsid w:val="004675C0"/>
    <w:rsid w:val="0047154A"/>
    <w:rsid w:val="00471B63"/>
    <w:rsid w:val="004731A3"/>
    <w:rsid w:val="00473DFD"/>
    <w:rsid w:val="0047496C"/>
    <w:rsid w:val="00475008"/>
    <w:rsid w:val="00475833"/>
    <w:rsid w:val="0047796F"/>
    <w:rsid w:val="00477D50"/>
    <w:rsid w:val="00480889"/>
    <w:rsid w:val="00480C35"/>
    <w:rsid w:val="00483522"/>
    <w:rsid w:val="00484007"/>
    <w:rsid w:val="004859D2"/>
    <w:rsid w:val="00492431"/>
    <w:rsid w:val="004932E9"/>
    <w:rsid w:val="00493434"/>
    <w:rsid w:val="00496353"/>
    <w:rsid w:val="00496D54"/>
    <w:rsid w:val="004A23DB"/>
    <w:rsid w:val="004A4C11"/>
    <w:rsid w:val="004A7AB9"/>
    <w:rsid w:val="004B144D"/>
    <w:rsid w:val="004B1498"/>
    <w:rsid w:val="004B1F85"/>
    <w:rsid w:val="004B24CB"/>
    <w:rsid w:val="004B6E7D"/>
    <w:rsid w:val="004C09AF"/>
    <w:rsid w:val="004C1410"/>
    <w:rsid w:val="004D0903"/>
    <w:rsid w:val="004D1E39"/>
    <w:rsid w:val="004D503B"/>
    <w:rsid w:val="004D56FA"/>
    <w:rsid w:val="004D704B"/>
    <w:rsid w:val="004E15C2"/>
    <w:rsid w:val="004E2769"/>
    <w:rsid w:val="004E35A3"/>
    <w:rsid w:val="004E4DC4"/>
    <w:rsid w:val="004E6375"/>
    <w:rsid w:val="004F2E55"/>
    <w:rsid w:val="004F640B"/>
    <w:rsid w:val="004F7207"/>
    <w:rsid w:val="0050752B"/>
    <w:rsid w:val="0050764F"/>
    <w:rsid w:val="00507EC3"/>
    <w:rsid w:val="00513A54"/>
    <w:rsid w:val="00515D5A"/>
    <w:rsid w:val="00516AF1"/>
    <w:rsid w:val="0051705B"/>
    <w:rsid w:val="0051726E"/>
    <w:rsid w:val="00517978"/>
    <w:rsid w:val="0052210F"/>
    <w:rsid w:val="005229CF"/>
    <w:rsid w:val="00527EF6"/>
    <w:rsid w:val="00530395"/>
    <w:rsid w:val="005341CE"/>
    <w:rsid w:val="00534A87"/>
    <w:rsid w:val="00534D49"/>
    <w:rsid w:val="005363D6"/>
    <w:rsid w:val="0053662B"/>
    <w:rsid w:val="0053670C"/>
    <w:rsid w:val="0054280A"/>
    <w:rsid w:val="00544E19"/>
    <w:rsid w:val="00546E94"/>
    <w:rsid w:val="005543A5"/>
    <w:rsid w:val="00557153"/>
    <w:rsid w:val="00565F01"/>
    <w:rsid w:val="005665D9"/>
    <w:rsid w:val="0057164F"/>
    <w:rsid w:val="005748E3"/>
    <w:rsid w:val="00577857"/>
    <w:rsid w:val="00577949"/>
    <w:rsid w:val="00581C9B"/>
    <w:rsid w:val="00582344"/>
    <w:rsid w:val="00587EEA"/>
    <w:rsid w:val="00596733"/>
    <w:rsid w:val="0059678D"/>
    <w:rsid w:val="005A108B"/>
    <w:rsid w:val="005A5538"/>
    <w:rsid w:val="005A7154"/>
    <w:rsid w:val="005A7651"/>
    <w:rsid w:val="005A7F43"/>
    <w:rsid w:val="005B525D"/>
    <w:rsid w:val="005B71F7"/>
    <w:rsid w:val="005C1F55"/>
    <w:rsid w:val="005C31CE"/>
    <w:rsid w:val="005C4A43"/>
    <w:rsid w:val="005C5DBE"/>
    <w:rsid w:val="005C7CF2"/>
    <w:rsid w:val="005D2D82"/>
    <w:rsid w:val="005D3397"/>
    <w:rsid w:val="005D37AB"/>
    <w:rsid w:val="005D4607"/>
    <w:rsid w:val="005D6305"/>
    <w:rsid w:val="005E188F"/>
    <w:rsid w:val="005E2B22"/>
    <w:rsid w:val="005E2C6B"/>
    <w:rsid w:val="005E44BD"/>
    <w:rsid w:val="005E4CD6"/>
    <w:rsid w:val="005E69A3"/>
    <w:rsid w:val="005F41D7"/>
    <w:rsid w:val="005F76D4"/>
    <w:rsid w:val="005F7F75"/>
    <w:rsid w:val="00601A96"/>
    <w:rsid w:val="00602A6F"/>
    <w:rsid w:val="006040A7"/>
    <w:rsid w:val="006045B5"/>
    <w:rsid w:val="00604DE6"/>
    <w:rsid w:val="00607034"/>
    <w:rsid w:val="006109F8"/>
    <w:rsid w:val="006139A0"/>
    <w:rsid w:val="00613EC6"/>
    <w:rsid w:val="00615ADD"/>
    <w:rsid w:val="00615C3E"/>
    <w:rsid w:val="006259C6"/>
    <w:rsid w:val="00626B24"/>
    <w:rsid w:val="00633157"/>
    <w:rsid w:val="00637E3B"/>
    <w:rsid w:val="00643ACC"/>
    <w:rsid w:val="00644709"/>
    <w:rsid w:val="00646D0D"/>
    <w:rsid w:val="00651360"/>
    <w:rsid w:val="00651576"/>
    <w:rsid w:val="00652D56"/>
    <w:rsid w:val="00653DEC"/>
    <w:rsid w:val="006563A6"/>
    <w:rsid w:val="00656B54"/>
    <w:rsid w:val="0066523D"/>
    <w:rsid w:val="00665A7F"/>
    <w:rsid w:val="006661BF"/>
    <w:rsid w:val="00667896"/>
    <w:rsid w:val="0067249D"/>
    <w:rsid w:val="006730FE"/>
    <w:rsid w:val="00674D07"/>
    <w:rsid w:val="00675B44"/>
    <w:rsid w:val="006843A2"/>
    <w:rsid w:val="00684A17"/>
    <w:rsid w:val="0068680C"/>
    <w:rsid w:val="0068742A"/>
    <w:rsid w:val="00691797"/>
    <w:rsid w:val="00693DF3"/>
    <w:rsid w:val="00694EA9"/>
    <w:rsid w:val="00696A0B"/>
    <w:rsid w:val="006A0630"/>
    <w:rsid w:val="006A06BF"/>
    <w:rsid w:val="006A511B"/>
    <w:rsid w:val="006A694A"/>
    <w:rsid w:val="006A6FE4"/>
    <w:rsid w:val="006A7096"/>
    <w:rsid w:val="006B1B28"/>
    <w:rsid w:val="006B229D"/>
    <w:rsid w:val="006B39A0"/>
    <w:rsid w:val="006B3AE6"/>
    <w:rsid w:val="006B4B15"/>
    <w:rsid w:val="006C287C"/>
    <w:rsid w:val="006C554A"/>
    <w:rsid w:val="006C7358"/>
    <w:rsid w:val="006D26F4"/>
    <w:rsid w:val="006D632C"/>
    <w:rsid w:val="006D6DF2"/>
    <w:rsid w:val="006D7970"/>
    <w:rsid w:val="006E1779"/>
    <w:rsid w:val="006F3D18"/>
    <w:rsid w:val="006F5769"/>
    <w:rsid w:val="006F70F2"/>
    <w:rsid w:val="007013D8"/>
    <w:rsid w:val="00706434"/>
    <w:rsid w:val="007116CF"/>
    <w:rsid w:val="007124CE"/>
    <w:rsid w:val="00720DE4"/>
    <w:rsid w:val="007244C5"/>
    <w:rsid w:val="007339A3"/>
    <w:rsid w:val="007358E0"/>
    <w:rsid w:val="00737020"/>
    <w:rsid w:val="00737BCB"/>
    <w:rsid w:val="00741CF3"/>
    <w:rsid w:val="00741FEC"/>
    <w:rsid w:val="00744593"/>
    <w:rsid w:val="00744D2E"/>
    <w:rsid w:val="00745319"/>
    <w:rsid w:val="00745DA0"/>
    <w:rsid w:val="007519FA"/>
    <w:rsid w:val="00752456"/>
    <w:rsid w:val="00756BFD"/>
    <w:rsid w:val="00762640"/>
    <w:rsid w:val="00770DCD"/>
    <w:rsid w:val="007733A3"/>
    <w:rsid w:val="007768C8"/>
    <w:rsid w:val="00784FF7"/>
    <w:rsid w:val="0078724A"/>
    <w:rsid w:val="0079273C"/>
    <w:rsid w:val="007931AB"/>
    <w:rsid w:val="00796F20"/>
    <w:rsid w:val="007A0501"/>
    <w:rsid w:val="007A2FA3"/>
    <w:rsid w:val="007A3284"/>
    <w:rsid w:val="007A35A0"/>
    <w:rsid w:val="007A6AB2"/>
    <w:rsid w:val="007A7202"/>
    <w:rsid w:val="007A72B4"/>
    <w:rsid w:val="007B0727"/>
    <w:rsid w:val="007B0E5D"/>
    <w:rsid w:val="007B0E5E"/>
    <w:rsid w:val="007C212E"/>
    <w:rsid w:val="007C21B9"/>
    <w:rsid w:val="007C3400"/>
    <w:rsid w:val="007C35C6"/>
    <w:rsid w:val="007D13D6"/>
    <w:rsid w:val="007D5AC1"/>
    <w:rsid w:val="007D7FDF"/>
    <w:rsid w:val="007E0587"/>
    <w:rsid w:val="007E39FF"/>
    <w:rsid w:val="007E5F60"/>
    <w:rsid w:val="007E6650"/>
    <w:rsid w:val="007E6DBA"/>
    <w:rsid w:val="007F06F1"/>
    <w:rsid w:val="007F1708"/>
    <w:rsid w:val="007F2535"/>
    <w:rsid w:val="007F2D04"/>
    <w:rsid w:val="007F6411"/>
    <w:rsid w:val="00800AD6"/>
    <w:rsid w:val="00802B20"/>
    <w:rsid w:val="00811F33"/>
    <w:rsid w:val="0081229D"/>
    <w:rsid w:val="008125B0"/>
    <w:rsid w:val="00812D7A"/>
    <w:rsid w:val="00812EA1"/>
    <w:rsid w:val="0081481A"/>
    <w:rsid w:val="0082137B"/>
    <w:rsid w:val="00821AA0"/>
    <w:rsid w:val="00823E7A"/>
    <w:rsid w:val="00826CBF"/>
    <w:rsid w:val="00826FC9"/>
    <w:rsid w:val="00827A35"/>
    <w:rsid w:val="00830C6B"/>
    <w:rsid w:val="0083217F"/>
    <w:rsid w:val="00834184"/>
    <w:rsid w:val="008344C5"/>
    <w:rsid w:val="008354CF"/>
    <w:rsid w:val="008466C2"/>
    <w:rsid w:val="00846904"/>
    <w:rsid w:val="0086017C"/>
    <w:rsid w:val="00861805"/>
    <w:rsid w:val="0087052B"/>
    <w:rsid w:val="00873BB5"/>
    <w:rsid w:val="008812EA"/>
    <w:rsid w:val="00881A2A"/>
    <w:rsid w:val="008822E5"/>
    <w:rsid w:val="00884C32"/>
    <w:rsid w:val="00886B90"/>
    <w:rsid w:val="008938E5"/>
    <w:rsid w:val="0089534B"/>
    <w:rsid w:val="008A2CFD"/>
    <w:rsid w:val="008A3B68"/>
    <w:rsid w:val="008A419B"/>
    <w:rsid w:val="008A524D"/>
    <w:rsid w:val="008B13E4"/>
    <w:rsid w:val="008B3831"/>
    <w:rsid w:val="008B6FD0"/>
    <w:rsid w:val="008C2AE0"/>
    <w:rsid w:val="008C5B69"/>
    <w:rsid w:val="008C6810"/>
    <w:rsid w:val="008D00F2"/>
    <w:rsid w:val="008D02D2"/>
    <w:rsid w:val="008D5CF2"/>
    <w:rsid w:val="008D693F"/>
    <w:rsid w:val="008D7FC4"/>
    <w:rsid w:val="008E0913"/>
    <w:rsid w:val="008E3A97"/>
    <w:rsid w:val="008E3CF7"/>
    <w:rsid w:val="008E70F4"/>
    <w:rsid w:val="008F33EB"/>
    <w:rsid w:val="00904749"/>
    <w:rsid w:val="009047A6"/>
    <w:rsid w:val="009059E2"/>
    <w:rsid w:val="00906F38"/>
    <w:rsid w:val="0090740C"/>
    <w:rsid w:val="0091424F"/>
    <w:rsid w:val="00922576"/>
    <w:rsid w:val="009227B8"/>
    <w:rsid w:val="009258EE"/>
    <w:rsid w:val="00926601"/>
    <w:rsid w:val="0092669B"/>
    <w:rsid w:val="00932F5B"/>
    <w:rsid w:val="0093668D"/>
    <w:rsid w:val="009370A4"/>
    <w:rsid w:val="00944B2A"/>
    <w:rsid w:val="009452A4"/>
    <w:rsid w:val="009453B6"/>
    <w:rsid w:val="0094652D"/>
    <w:rsid w:val="00946C73"/>
    <w:rsid w:val="00950DA6"/>
    <w:rsid w:val="00951897"/>
    <w:rsid w:val="00952799"/>
    <w:rsid w:val="0096156D"/>
    <w:rsid w:val="00967FAB"/>
    <w:rsid w:val="00972806"/>
    <w:rsid w:val="00974752"/>
    <w:rsid w:val="0098135D"/>
    <w:rsid w:val="00981440"/>
    <w:rsid w:val="00982F5A"/>
    <w:rsid w:val="00983DA3"/>
    <w:rsid w:val="009913A7"/>
    <w:rsid w:val="00993721"/>
    <w:rsid w:val="00994D41"/>
    <w:rsid w:val="00994EDA"/>
    <w:rsid w:val="00995137"/>
    <w:rsid w:val="009955DC"/>
    <w:rsid w:val="009A0678"/>
    <w:rsid w:val="009A0755"/>
    <w:rsid w:val="009A3694"/>
    <w:rsid w:val="009A758B"/>
    <w:rsid w:val="009B0270"/>
    <w:rsid w:val="009B1DB6"/>
    <w:rsid w:val="009B2C54"/>
    <w:rsid w:val="009B33C8"/>
    <w:rsid w:val="009B4685"/>
    <w:rsid w:val="009B5B50"/>
    <w:rsid w:val="009C1AFE"/>
    <w:rsid w:val="009C4808"/>
    <w:rsid w:val="009D2D09"/>
    <w:rsid w:val="009E73F0"/>
    <w:rsid w:val="009F0380"/>
    <w:rsid w:val="009F091E"/>
    <w:rsid w:val="009F3682"/>
    <w:rsid w:val="009F5FAD"/>
    <w:rsid w:val="009F7E63"/>
    <w:rsid w:val="00A006E6"/>
    <w:rsid w:val="00A0082B"/>
    <w:rsid w:val="00A0107F"/>
    <w:rsid w:val="00A12038"/>
    <w:rsid w:val="00A1737B"/>
    <w:rsid w:val="00A176FD"/>
    <w:rsid w:val="00A210ED"/>
    <w:rsid w:val="00A23A88"/>
    <w:rsid w:val="00A3281E"/>
    <w:rsid w:val="00A32914"/>
    <w:rsid w:val="00A402B1"/>
    <w:rsid w:val="00A407C5"/>
    <w:rsid w:val="00A4166F"/>
    <w:rsid w:val="00A4192B"/>
    <w:rsid w:val="00A4504D"/>
    <w:rsid w:val="00A450E9"/>
    <w:rsid w:val="00A50F15"/>
    <w:rsid w:val="00A51A07"/>
    <w:rsid w:val="00A54C07"/>
    <w:rsid w:val="00A554E2"/>
    <w:rsid w:val="00A55C13"/>
    <w:rsid w:val="00A57B96"/>
    <w:rsid w:val="00A60033"/>
    <w:rsid w:val="00A60B48"/>
    <w:rsid w:val="00A61840"/>
    <w:rsid w:val="00A64A03"/>
    <w:rsid w:val="00A654AB"/>
    <w:rsid w:val="00A669DA"/>
    <w:rsid w:val="00A71367"/>
    <w:rsid w:val="00A71B30"/>
    <w:rsid w:val="00A74296"/>
    <w:rsid w:val="00A74D8B"/>
    <w:rsid w:val="00A7648A"/>
    <w:rsid w:val="00A7704B"/>
    <w:rsid w:val="00A86485"/>
    <w:rsid w:val="00A87B74"/>
    <w:rsid w:val="00AA1007"/>
    <w:rsid w:val="00AA15C1"/>
    <w:rsid w:val="00AA4B2A"/>
    <w:rsid w:val="00AB1406"/>
    <w:rsid w:val="00AB7FA7"/>
    <w:rsid w:val="00AC2F28"/>
    <w:rsid w:val="00AC3365"/>
    <w:rsid w:val="00AC44A0"/>
    <w:rsid w:val="00AC4834"/>
    <w:rsid w:val="00AC58BC"/>
    <w:rsid w:val="00AC7AA7"/>
    <w:rsid w:val="00AD2958"/>
    <w:rsid w:val="00AD2EE3"/>
    <w:rsid w:val="00AE7B39"/>
    <w:rsid w:val="00AF18D6"/>
    <w:rsid w:val="00AF1F01"/>
    <w:rsid w:val="00AF3C26"/>
    <w:rsid w:val="00AF5FE8"/>
    <w:rsid w:val="00B051D4"/>
    <w:rsid w:val="00B05F9D"/>
    <w:rsid w:val="00B06B0A"/>
    <w:rsid w:val="00B076D2"/>
    <w:rsid w:val="00B1168C"/>
    <w:rsid w:val="00B12F34"/>
    <w:rsid w:val="00B16AAB"/>
    <w:rsid w:val="00B17424"/>
    <w:rsid w:val="00B20A8C"/>
    <w:rsid w:val="00B231A1"/>
    <w:rsid w:val="00B235E1"/>
    <w:rsid w:val="00B239C4"/>
    <w:rsid w:val="00B2490E"/>
    <w:rsid w:val="00B26628"/>
    <w:rsid w:val="00B26853"/>
    <w:rsid w:val="00B271A2"/>
    <w:rsid w:val="00B311B5"/>
    <w:rsid w:val="00B32735"/>
    <w:rsid w:val="00B37468"/>
    <w:rsid w:val="00B40635"/>
    <w:rsid w:val="00B45833"/>
    <w:rsid w:val="00B50090"/>
    <w:rsid w:val="00B50858"/>
    <w:rsid w:val="00B513EC"/>
    <w:rsid w:val="00B5222C"/>
    <w:rsid w:val="00B54329"/>
    <w:rsid w:val="00B60D13"/>
    <w:rsid w:val="00B62497"/>
    <w:rsid w:val="00B62B14"/>
    <w:rsid w:val="00B63A12"/>
    <w:rsid w:val="00B66320"/>
    <w:rsid w:val="00B700BC"/>
    <w:rsid w:val="00B70B2A"/>
    <w:rsid w:val="00B71396"/>
    <w:rsid w:val="00B7240C"/>
    <w:rsid w:val="00B740D6"/>
    <w:rsid w:val="00B74990"/>
    <w:rsid w:val="00B75D54"/>
    <w:rsid w:val="00B76B23"/>
    <w:rsid w:val="00B80933"/>
    <w:rsid w:val="00B81993"/>
    <w:rsid w:val="00B81DED"/>
    <w:rsid w:val="00B85AE4"/>
    <w:rsid w:val="00B86BA3"/>
    <w:rsid w:val="00B87102"/>
    <w:rsid w:val="00B90897"/>
    <w:rsid w:val="00B94C21"/>
    <w:rsid w:val="00B96828"/>
    <w:rsid w:val="00B97944"/>
    <w:rsid w:val="00BA208E"/>
    <w:rsid w:val="00BA37D0"/>
    <w:rsid w:val="00BA3BBC"/>
    <w:rsid w:val="00BA3DC3"/>
    <w:rsid w:val="00BA6AA5"/>
    <w:rsid w:val="00BA6EB4"/>
    <w:rsid w:val="00BA7DDD"/>
    <w:rsid w:val="00BB0A72"/>
    <w:rsid w:val="00BB25B0"/>
    <w:rsid w:val="00BB40AE"/>
    <w:rsid w:val="00BB6BE2"/>
    <w:rsid w:val="00BB728F"/>
    <w:rsid w:val="00BB7BA8"/>
    <w:rsid w:val="00BC0A7C"/>
    <w:rsid w:val="00BC3199"/>
    <w:rsid w:val="00BC569C"/>
    <w:rsid w:val="00BC6FEE"/>
    <w:rsid w:val="00BC7827"/>
    <w:rsid w:val="00BD0B53"/>
    <w:rsid w:val="00BD2098"/>
    <w:rsid w:val="00BD4D7F"/>
    <w:rsid w:val="00BE04E5"/>
    <w:rsid w:val="00BE121B"/>
    <w:rsid w:val="00BE3059"/>
    <w:rsid w:val="00BE55C5"/>
    <w:rsid w:val="00BF0265"/>
    <w:rsid w:val="00BF2A78"/>
    <w:rsid w:val="00BF3BD7"/>
    <w:rsid w:val="00BF5485"/>
    <w:rsid w:val="00BF6903"/>
    <w:rsid w:val="00BF6DE7"/>
    <w:rsid w:val="00BF7632"/>
    <w:rsid w:val="00BF76FF"/>
    <w:rsid w:val="00C0224F"/>
    <w:rsid w:val="00C02A96"/>
    <w:rsid w:val="00C03AEC"/>
    <w:rsid w:val="00C0553A"/>
    <w:rsid w:val="00C06FC8"/>
    <w:rsid w:val="00C107CC"/>
    <w:rsid w:val="00C12115"/>
    <w:rsid w:val="00C1220C"/>
    <w:rsid w:val="00C16740"/>
    <w:rsid w:val="00C21794"/>
    <w:rsid w:val="00C22F3C"/>
    <w:rsid w:val="00C232F5"/>
    <w:rsid w:val="00C232F8"/>
    <w:rsid w:val="00C2553E"/>
    <w:rsid w:val="00C26274"/>
    <w:rsid w:val="00C27F23"/>
    <w:rsid w:val="00C31510"/>
    <w:rsid w:val="00C31E00"/>
    <w:rsid w:val="00C36997"/>
    <w:rsid w:val="00C44558"/>
    <w:rsid w:val="00C50E55"/>
    <w:rsid w:val="00C53D2C"/>
    <w:rsid w:val="00C547EF"/>
    <w:rsid w:val="00C55D9F"/>
    <w:rsid w:val="00C57956"/>
    <w:rsid w:val="00C57FA1"/>
    <w:rsid w:val="00C61825"/>
    <w:rsid w:val="00C61FC4"/>
    <w:rsid w:val="00C62E86"/>
    <w:rsid w:val="00C652B4"/>
    <w:rsid w:val="00C72126"/>
    <w:rsid w:val="00C755C5"/>
    <w:rsid w:val="00C75AC6"/>
    <w:rsid w:val="00C824B3"/>
    <w:rsid w:val="00C8260F"/>
    <w:rsid w:val="00C841DA"/>
    <w:rsid w:val="00C847B1"/>
    <w:rsid w:val="00C84BD5"/>
    <w:rsid w:val="00C86338"/>
    <w:rsid w:val="00C901A1"/>
    <w:rsid w:val="00C90E97"/>
    <w:rsid w:val="00C93CFE"/>
    <w:rsid w:val="00C95FBB"/>
    <w:rsid w:val="00CA7568"/>
    <w:rsid w:val="00CA7DBC"/>
    <w:rsid w:val="00CB0CA7"/>
    <w:rsid w:val="00CB140C"/>
    <w:rsid w:val="00CC3410"/>
    <w:rsid w:val="00CC419D"/>
    <w:rsid w:val="00CD0B6F"/>
    <w:rsid w:val="00CD1DA6"/>
    <w:rsid w:val="00CD404E"/>
    <w:rsid w:val="00CD4908"/>
    <w:rsid w:val="00CD6EAB"/>
    <w:rsid w:val="00CE19E4"/>
    <w:rsid w:val="00CE7029"/>
    <w:rsid w:val="00CE7B12"/>
    <w:rsid w:val="00CF6FBE"/>
    <w:rsid w:val="00D00926"/>
    <w:rsid w:val="00D01B00"/>
    <w:rsid w:val="00D04E3C"/>
    <w:rsid w:val="00D05B2E"/>
    <w:rsid w:val="00D1676E"/>
    <w:rsid w:val="00D2358F"/>
    <w:rsid w:val="00D23668"/>
    <w:rsid w:val="00D25EC3"/>
    <w:rsid w:val="00D30688"/>
    <w:rsid w:val="00D32E46"/>
    <w:rsid w:val="00D33009"/>
    <w:rsid w:val="00D4057E"/>
    <w:rsid w:val="00D40E45"/>
    <w:rsid w:val="00D4256E"/>
    <w:rsid w:val="00D434BE"/>
    <w:rsid w:val="00D454B2"/>
    <w:rsid w:val="00D461A8"/>
    <w:rsid w:val="00D4746E"/>
    <w:rsid w:val="00D521B4"/>
    <w:rsid w:val="00D55D0B"/>
    <w:rsid w:val="00D564B4"/>
    <w:rsid w:val="00D57BA2"/>
    <w:rsid w:val="00D60758"/>
    <w:rsid w:val="00D60E3E"/>
    <w:rsid w:val="00D631BE"/>
    <w:rsid w:val="00D73674"/>
    <w:rsid w:val="00D74768"/>
    <w:rsid w:val="00D7663C"/>
    <w:rsid w:val="00D77697"/>
    <w:rsid w:val="00D8417C"/>
    <w:rsid w:val="00D85584"/>
    <w:rsid w:val="00D85978"/>
    <w:rsid w:val="00D92FF7"/>
    <w:rsid w:val="00D939A0"/>
    <w:rsid w:val="00D94CFA"/>
    <w:rsid w:val="00D964FE"/>
    <w:rsid w:val="00D96531"/>
    <w:rsid w:val="00D96DCA"/>
    <w:rsid w:val="00DA03C2"/>
    <w:rsid w:val="00DA075F"/>
    <w:rsid w:val="00DA1107"/>
    <w:rsid w:val="00DA2BBC"/>
    <w:rsid w:val="00DA5DBE"/>
    <w:rsid w:val="00DA6658"/>
    <w:rsid w:val="00DA79B7"/>
    <w:rsid w:val="00DB0401"/>
    <w:rsid w:val="00DB1772"/>
    <w:rsid w:val="00DB1B41"/>
    <w:rsid w:val="00DB406D"/>
    <w:rsid w:val="00DB6EFB"/>
    <w:rsid w:val="00DC15AF"/>
    <w:rsid w:val="00DC4E3A"/>
    <w:rsid w:val="00DC507C"/>
    <w:rsid w:val="00DC537F"/>
    <w:rsid w:val="00DD426D"/>
    <w:rsid w:val="00DD42BF"/>
    <w:rsid w:val="00DD6416"/>
    <w:rsid w:val="00DD7D28"/>
    <w:rsid w:val="00DE0857"/>
    <w:rsid w:val="00DE1BE4"/>
    <w:rsid w:val="00DE2384"/>
    <w:rsid w:val="00DE3AD5"/>
    <w:rsid w:val="00DE3E7E"/>
    <w:rsid w:val="00DF0561"/>
    <w:rsid w:val="00DF140F"/>
    <w:rsid w:val="00DF160E"/>
    <w:rsid w:val="00DF1D47"/>
    <w:rsid w:val="00DF2D3C"/>
    <w:rsid w:val="00DF40BD"/>
    <w:rsid w:val="00DF6153"/>
    <w:rsid w:val="00DF663F"/>
    <w:rsid w:val="00E02D34"/>
    <w:rsid w:val="00E05F9A"/>
    <w:rsid w:val="00E076A3"/>
    <w:rsid w:val="00E10B70"/>
    <w:rsid w:val="00E1120E"/>
    <w:rsid w:val="00E133EB"/>
    <w:rsid w:val="00E1357C"/>
    <w:rsid w:val="00E1459D"/>
    <w:rsid w:val="00E160A9"/>
    <w:rsid w:val="00E213BD"/>
    <w:rsid w:val="00E21FEF"/>
    <w:rsid w:val="00E264BC"/>
    <w:rsid w:val="00E30721"/>
    <w:rsid w:val="00E326B3"/>
    <w:rsid w:val="00E43602"/>
    <w:rsid w:val="00E47794"/>
    <w:rsid w:val="00E51C99"/>
    <w:rsid w:val="00E51D00"/>
    <w:rsid w:val="00E6615C"/>
    <w:rsid w:val="00E6690C"/>
    <w:rsid w:val="00E7267B"/>
    <w:rsid w:val="00E72B6B"/>
    <w:rsid w:val="00E731F4"/>
    <w:rsid w:val="00E75BB0"/>
    <w:rsid w:val="00E80E28"/>
    <w:rsid w:val="00E82116"/>
    <w:rsid w:val="00E821B6"/>
    <w:rsid w:val="00E82432"/>
    <w:rsid w:val="00E82903"/>
    <w:rsid w:val="00E829C1"/>
    <w:rsid w:val="00E85002"/>
    <w:rsid w:val="00E85BD5"/>
    <w:rsid w:val="00E92284"/>
    <w:rsid w:val="00E95358"/>
    <w:rsid w:val="00E95AC0"/>
    <w:rsid w:val="00E9623D"/>
    <w:rsid w:val="00E96B2A"/>
    <w:rsid w:val="00E974FE"/>
    <w:rsid w:val="00E97F74"/>
    <w:rsid w:val="00EA17A7"/>
    <w:rsid w:val="00EA1CF6"/>
    <w:rsid w:val="00EA1DF9"/>
    <w:rsid w:val="00EA5755"/>
    <w:rsid w:val="00EA751D"/>
    <w:rsid w:val="00EB1A0B"/>
    <w:rsid w:val="00EB33E8"/>
    <w:rsid w:val="00EB7C61"/>
    <w:rsid w:val="00EC0A1C"/>
    <w:rsid w:val="00EC166F"/>
    <w:rsid w:val="00EC786E"/>
    <w:rsid w:val="00EC7DDC"/>
    <w:rsid w:val="00ED21CE"/>
    <w:rsid w:val="00ED6E1A"/>
    <w:rsid w:val="00ED78D9"/>
    <w:rsid w:val="00ED7F1D"/>
    <w:rsid w:val="00EE6E89"/>
    <w:rsid w:val="00EE7531"/>
    <w:rsid w:val="00EF23B9"/>
    <w:rsid w:val="00EF52B0"/>
    <w:rsid w:val="00F00448"/>
    <w:rsid w:val="00F05C54"/>
    <w:rsid w:val="00F05D7C"/>
    <w:rsid w:val="00F06AEB"/>
    <w:rsid w:val="00F11A71"/>
    <w:rsid w:val="00F1464E"/>
    <w:rsid w:val="00F171BF"/>
    <w:rsid w:val="00F22511"/>
    <w:rsid w:val="00F25504"/>
    <w:rsid w:val="00F314A6"/>
    <w:rsid w:val="00F34035"/>
    <w:rsid w:val="00F35917"/>
    <w:rsid w:val="00F37611"/>
    <w:rsid w:val="00F435C1"/>
    <w:rsid w:val="00F45391"/>
    <w:rsid w:val="00F463F3"/>
    <w:rsid w:val="00F51608"/>
    <w:rsid w:val="00F55F19"/>
    <w:rsid w:val="00F60719"/>
    <w:rsid w:val="00F62943"/>
    <w:rsid w:val="00F63EAC"/>
    <w:rsid w:val="00F65A78"/>
    <w:rsid w:val="00F66248"/>
    <w:rsid w:val="00F742BD"/>
    <w:rsid w:val="00F77F1E"/>
    <w:rsid w:val="00F83429"/>
    <w:rsid w:val="00F835FF"/>
    <w:rsid w:val="00F83778"/>
    <w:rsid w:val="00F86875"/>
    <w:rsid w:val="00F90A34"/>
    <w:rsid w:val="00F933C0"/>
    <w:rsid w:val="00F97ACF"/>
    <w:rsid w:val="00FA04AD"/>
    <w:rsid w:val="00FA4A93"/>
    <w:rsid w:val="00FA4CD9"/>
    <w:rsid w:val="00FB2578"/>
    <w:rsid w:val="00FB3522"/>
    <w:rsid w:val="00FB5A9E"/>
    <w:rsid w:val="00FB7FC5"/>
    <w:rsid w:val="00FC01B4"/>
    <w:rsid w:val="00FC16CD"/>
    <w:rsid w:val="00FC176C"/>
    <w:rsid w:val="00FC18C6"/>
    <w:rsid w:val="00FC5147"/>
    <w:rsid w:val="00FD2289"/>
    <w:rsid w:val="00FD3AA1"/>
    <w:rsid w:val="00FD5BCC"/>
    <w:rsid w:val="00FE5342"/>
    <w:rsid w:val="00FF4CA4"/>
    <w:rsid w:val="00FF6F25"/>
    <w:rsid w:val="00FF7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v:stroke weight="1.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Indent" w:uiPriority="0"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56BFD"/>
    <w:pPr>
      <w:spacing w:before="300" w:after="0"/>
    </w:pPr>
    <w:rPr>
      <w:rFonts w:ascii="Georgia" w:hAnsi="Georgia"/>
      <w:sz w:val="20"/>
    </w:rPr>
  </w:style>
  <w:style w:type="paragraph" w:styleId="Heading1">
    <w:name w:val="heading 1"/>
    <w:basedOn w:val="Heading2"/>
    <w:next w:val="Normal"/>
    <w:link w:val="Heading1Char"/>
    <w:autoRedefine/>
    <w:uiPriority w:val="9"/>
    <w:qFormat/>
    <w:rsid w:val="00756BFD"/>
    <w:pPr>
      <w:spacing w:before="600"/>
      <w:outlineLvl w:val="0"/>
    </w:pPr>
  </w:style>
  <w:style w:type="paragraph" w:styleId="Heading2">
    <w:name w:val="heading 2"/>
    <w:basedOn w:val="Normal"/>
    <w:next w:val="Normal"/>
    <w:link w:val="Heading2Char"/>
    <w:uiPriority w:val="9"/>
    <w:unhideWhenUsed/>
    <w:qFormat/>
    <w:rsid w:val="00756BFD"/>
    <w:pPr>
      <w:spacing w:line="240" w:lineRule="auto"/>
      <w:contextualSpacing/>
      <w:outlineLvl w:val="1"/>
    </w:pPr>
    <w:rPr>
      <w:rFonts w:asciiTheme="minorHAnsi" w:eastAsiaTheme="majorEastAsia" w:hAnsiTheme="minorHAnsi" w:cstheme="majorBidi"/>
      <w:b/>
      <w:color w:val="352C66"/>
      <w:sz w:val="28"/>
      <w:szCs w:val="28"/>
    </w:rPr>
  </w:style>
  <w:style w:type="paragraph" w:styleId="Heading3">
    <w:name w:val="heading 3"/>
    <w:basedOn w:val="Normal"/>
    <w:next w:val="Normal"/>
    <w:link w:val="Heading3Char"/>
    <w:uiPriority w:val="9"/>
    <w:unhideWhenUsed/>
    <w:rsid w:val="00756BFD"/>
    <w:pPr>
      <w:keepNext/>
      <w:keepLines/>
      <w:outlineLvl w:val="2"/>
    </w:pPr>
    <w:rPr>
      <w:rFonts w:asciiTheme="minorHAnsi" w:eastAsiaTheme="majorEastAsia" w:hAnsiTheme="minorHAnsi" w:cstheme="majorBidi"/>
      <w:b/>
      <w:bCs/>
      <w:color w:val="352C66"/>
      <w:sz w:val="24"/>
    </w:rPr>
  </w:style>
  <w:style w:type="paragraph" w:styleId="Heading4">
    <w:name w:val="heading 4"/>
    <w:basedOn w:val="Normal"/>
    <w:next w:val="Normal"/>
    <w:link w:val="Heading4Char"/>
    <w:uiPriority w:val="9"/>
    <w:unhideWhenUsed/>
    <w:rsid w:val="00756BFD"/>
    <w:pPr>
      <w:keepNext/>
      <w:keepLines/>
      <w:outlineLvl w:val="3"/>
    </w:pPr>
    <w:rPr>
      <w:rFonts w:asciiTheme="minorHAnsi" w:eastAsiaTheme="majorEastAsia" w:hAnsiTheme="minorHAnsi" w:cstheme="majorBidi"/>
      <w:b/>
      <w:bCs/>
      <w:iCs/>
      <w:color w:val="352C66"/>
      <w:sz w:val="26"/>
    </w:rPr>
  </w:style>
  <w:style w:type="paragraph" w:styleId="Heading5">
    <w:name w:val="heading 5"/>
    <w:basedOn w:val="Normal"/>
    <w:next w:val="Normal"/>
    <w:link w:val="Heading5Char"/>
    <w:uiPriority w:val="9"/>
    <w:unhideWhenUsed/>
    <w:rsid w:val="00756BFD"/>
    <w:pPr>
      <w:keepNext/>
      <w:keepLines/>
      <w:spacing w:before="200" w:after="240"/>
      <w:outlineLvl w:val="4"/>
    </w:pPr>
    <w:rPr>
      <w:rFonts w:eastAsiaTheme="majorEastAsia" w:cstheme="majorBidi"/>
      <w:b/>
      <w:color w:val="352C66"/>
    </w:rPr>
  </w:style>
  <w:style w:type="paragraph" w:styleId="Heading6">
    <w:name w:val="heading 6"/>
    <w:basedOn w:val="Normal"/>
    <w:next w:val="Normal"/>
    <w:link w:val="Heading6Char"/>
    <w:uiPriority w:val="9"/>
    <w:unhideWhenUsed/>
    <w:rsid w:val="00756BFD"/>
    <w:pPr>
      <w:keepNext/>
      <w:keepLines/>
      <w:spacing w:before="200"/>
      <w:jc w:val="right"/>
      <w:outlineLvl w:val="5"/>
    </w:pPr>
    <w:rPr>
      <w:rFonts w:ascii="Calibri" w:eastAsiaTheme="majorEastAsia" w:hAnsi="Calibri" w:cstheme="majorBidi"/>
      <w:iCs/>
      <w:smallCaps/>
      <w:spacing w:val="40"/>
      <w:sz w:val="32"/>
    </w:rPr>
  </w:style>
  <w:style w:type="paragraph" w:styleId="Heading7">
    <w:name w:val="heading 7"/>
    <w:basedOn w:val="Normal"/>
    <w:next w:val="Normal"/>
    <w:link w:val="Heading7Char"/>
    <w:uiPriority w:val="9"/>
    <w:unhideWhenUsed/>
    <w:rsid w:val="00756BFD"/>
    <w:pPr>
      <w:pBdr>
        <w:bottom w:val="dotted" w:sz="8" w:space="1" w:color="938953" w:themeColor="background2" w:themeShade="7F"/>
      </w:pBdr>
      <w:spacing w:before="200" w:after="100"/>
      <w:jc w:val="center"/>
      <w:outlineLvl w:val="6"/>
    </w:pPr>
    <w:rPr>
      <w:rFonts w:ascii="Calibri" w:eastAsiaTheme="majorEastAsia" w:hAnsi="Calibri" w:cstheme="majorBidi"/>
      <w:bCs/>
      <w:smallCaps/>
      <w:spacing w:val="40"/>
      <w:sz w:val="32"/>
      <w:szCs w:val="16"/>
    </w:rPr>
  </w:style>
  <w:style w:type="paragraph" w:styleId="Heading8">
    <w:name w:val="heading 8"/>
    <w:basedOn w:val="Normal"/>
    <w:next w:val="Normal"/>
    <w:link w:val="Heading8Char"/>
    <w:uiPriority w:val="9"/>
    <w:unhideWhenUsed/>
    <w:rsid w:val="00756BFD"/>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rsid w:val="00756BFD"/>
    <w:pPr>
      <w:spacing w:before="240"/>
      <w:outlineLvl w:val="8"/>
    </w:pPr>
    <w:rPr>
      <w:rFonts w:ascii="Calibri" w:eastAsiaTheme="majorEastAsia" w:hAnsi="Calibri" w:cstheme="majorBidi"/>
      <w:b/>
      <w:smallCaps/>
      <w:color w:val="4A442A" w:themeColor="background2" w:themeShade="40"/>
      <w:spacing w:val="20"/>
      <w:szCs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link w:val="TabletextChar"/>
    <w:qFormat/>
    <w:rsid w:val="00756BFD"/>
    <w:pPr>
      <w:spacing w:before="120" w:after="120"/>
    </w:pPr>
    <w:rPr>
      <w:rFonts w:ascii="Georgia" w:hAnsi="Georgia"/>
      <w:color w:val="000000" w:themeColor="text1"/>
      <w:sz w:val="20"/>
      <w:szCs w:val="20"/>
    </w:rPr>
  </w:style>
  <w:style w:type="character" w:customStyle="1" w:styleId="TabletextChar">
    <w:name w:val="Table text Char"/>
    <w:basedOn w:val="DefaultParagraphFont"/>
    <w:link w:val="Tabletext"/>
    <w:rsid w:val="00756BFD"/>
    <w:rPr>
      <w:rFonts w:ascii="Georgia" w:hAnsi="Georgia"/>
      <w:color w:val="000000" w:themeColor="text1"/>
      <w:sz w:val="20"/>
      <w:szCs w:val="20"/>
    </w:rPr>
  </w:style>
  <w:style w:type="paragraph" w:customStyle="1" w:styleId="Tablenumber">
    <w:name w:val="Table number"/>
    <w:basedOn w:val="Tabletext"/>
    <w:link w:val="TablenumberChar"/>
    <w:qFormat/>
    <w:rsid w:val="00756BFD"/>
    <w:pPr>
      <w:numPr>
        <w:numId w:val="1"/>
      </w:numPr>
      <w:spacing w:line="240" w:lineRule="auto"/>
    </w:pPr>
    <w:rPr>
      <w:lang w:bidi="en-US"/>
    </w:rPr>
  </w:style>
  <w:style w:type="character" w:customStyle="1" w:styleId="TablenumberChar">
    <w:name w:val="Table number Char"/>
    <w:basedOn w:val="TabletextChar"/>
    <w:link w:val="Tablenumber"/>
    <w:rsid w:val="00756BFD"/>
    <w:rPr>
      <w:rFonts w:ascii="Georgia" w:hAnsi="Georgia"/>
      <w:color w:val="000000" w:themeColor="text1"/>
      <w:sz w:val="20"/>
      <w:szCs w:val="20"/>
      <w:lang w:bidi="en-US"/>
    </w:rPr>
  </w:style>
  <w:style w:type="paragraph" w:styleId="BalloonText">
    <w:name w:val="Balloon Text"/>
    <w:basedOn w:val="Normal"/>
    <w:link w:val="BalloonTextChar"/>
    <w:uiPriority w:val="99"/>
    <w:semiHidden/>
    <w:unhideWhenUsed/>
    <w:rsid w:val="00756BFD"/>
    <w:rPr>
      <w:rFonts w:ascii="Tahoma" w:hAnsi="Tahoma" w:cs="Tahoma"/>
      <w:sz w:val="16"/>
      <w:szCs w:val="16"/>
    </w:rPr>
  </w:style>
  <w:style w:type="character" w:customStyle="1" w:styleId="BalloonTextChar">
    <w:name w:val="Balloon Text Char"/>
    <w:basedOn w:val="DefaultParagraphFont"/>
    <w:link w:val="BalloonText"/>
    <w:uiPriority w:val="99"/>
    <w:semiHidden/>
    <w:rsid w:val="00756BFD"/>
    <w:rPr>
      <w:rFonts w:ascii="Tahoma" w:hAnsi="Tahoma" w:cs="Tahoma"/>
      <w:sz w:val="16"/>
      <w:szCs w:val="16"/>
    </w:rPr>
  </w:style>
  <w:style w:type="character" w:styleId="Emphasis">
    <w:name w:val="Emphasis"/>
    <w:basedOn w:val="DefaultParagraphFont"/>
    <w:uiPriority w:val="20"/>
    <w:qFormat/>
    <w:rsid w:val="00946C73"/>
    <w:rPr>
      <w:i/>
      <w:iCs/>
    </w:rPr>
  </w:style>
  <w:style w:type="character" w:customStyle="1" w:styleId="Heading1Char">
    <w:name w:val="Heading 1 Char"/>
    <w:basedOn w:val="DefaultParagraphFont"/>
    <w:link w:val="Heading1"/>
    <w:uiPriority w:val="9"/>
    <w:rsid w:val="00756BFD"/>
    <w:rPr>
      <w:rFonts w:eastAsiaTheme="majorEastAsia" w:cstheme="majorBidi"/>
      <w:b/>
      <w:color w:val="352C66"/>
      <w:sz w:val="28"/>
      <w:szCs w:val="28"/>
    </w:rPr>
  </w:style>
  <w:style w:type="paragraph" w:styleId="BodyTextIndent">
    <w:name w:val="Body Text Indent"/>
    <w:basedOn w:val="Normal"/>
    <w:link w:val="BodyTextIndentChar"/>
    <w:qFormat/>
    <w:rsid w:val="00756BFD"/>
    <w:pPr>
      <w:ind w:left="720" w:right="1008"/>
      <w:contextualSpacing/>
    </w:pPr>
    <w:rPr>
      <w:rFonts w:eastAsia="Times New Roman" w:cs="Times New Roman"/>
      <w:szCs w:val="24"/>
    </w:rPr>
  </w:style>
  <w:style w:type="character" w:customStyle="1" w:styleId="BodyTextIndentChar">
    <w:name w:val="Body Text Indent Char"/>
    <w:basedOn w:val="DefaultParagraphFont"/>
    <w:link w:val="BodyTextIndent"/>
    <w:rsid w:val="00756BFD"/>
    <w:rPr>
      <w:rFonts w:ascii="Georgia" w:eastAsia="Times New Roman" w:hAnsi="Georgia" w:cs="Times New Roman"/>
      <w:sz w:val="20"/>
      <w:szCs w:val="24"/>
    </w:rPr>
  </w:style>
  <w:style w:type="paragraph" w:customStyle="1" w:styleId="Bullet1">
    <w:name w:val="Bullet 1"/>
    <w:basedOn w:val="Normal"/>
    <w:qFormat/>
    <w:rsid w:val="00756BFD"/>
    <w:pPr>
      <w:numPr>
        <w:numId w:val="2"/>
      </w:numPr>
      <w:spacing w:before="120" w:after="120"/>
      <w:ind w:left="1224"/>
      <w:contextualSpacing/>
      <w:outlineLvl w:val="2"/>
    </w:pPr>
  </w:style>
  <w:style w:type="numbering" w:customStyle="1" w:styleId="NumberList">
    <w:name w:val="Number List"/>
    <w:basedOn w:val="NoList"/>
    <w:uiPriority w:val="99"/>
    <w:rsid w:val="00756BFD"/>
    <w:pPr>
      <w:numPr>
        <w:numId w:val="8"/>
      </w:numPr>
    </w:pPr>
  </w:style>
  <w:style w:type="paragraph" w:customStyle="1" w:styleId="Bullet2">
    <w:name w:val="Bullet 2"/>
    <w:basedOn w:val="Normal"/>
    <w:qFormat/>
    <w:rsid w:val="00756BFD"/>
    <w:pPr>
      <w:numPr>
        <w:numId w:val="3"/>
      </w:numPr>
      <w:spacing w:before="120" w:after="120"/>
      <w:contextualSpacing/>
    </w:pPr>
    <w:rPr>
      <w:szCs w:val="20"/>
    </w:rPr>
  </w:style>
  <w:style w:type="paragraph" w:customStyle="1" w:styleId="Bullet3">
    <w:name w:val="Bullet 3"/>
    <w:basedOn w:val="Bullet2"/>
    <w:qFormat/>
    <w:rsid w:val="00756BFD"/>
    <w:pPr>
      <w:numPr>
        <w:numId w:val="4"/>
      </w:numPr>
    </w:pPr>
  </w:style>
  <w:style w:type="paragraph" w:customStyle="1" w:styleId="Page2Header">
    <w:name w:val="Page 2 Header"/>
    <w:basedOn w:val="Normal"/>
    <w:link w:val="Page2HeaderChar"/>
    <w:qFormat/>
    <w:rsid w:val="00756BFD"/>
    <w:pPr>
      <w:spacing w:before="600" w:after="600"/>
      <w:jc w:val="right"/>
    </w:pPr>
    <w:rPr>
      <w:rFonts w:ascii="Calibri" w:hAnsi="Calibri" w:cs="Arial"/>
      <w:color w:val="005595"/>
      <w:sz w:val="24"/>
      <w:szCs w:val="32"/>
    </w:rPr>
  </w:style>
  <w:style w:type="character" w:customStyle="1" w:styleId="Page2HeaderChar">
    <w:name w:val="Page 2 Header Char"/>
    <w:basedOn w:val="DefaultParagraphFont"/>
    <w:link w:val="Page2Header"/>
    <w:rsid w:val="00756BFD"/>
    <w:rPr>
      <w:rFonts w:ascii="Calibri" w:hAnsi="Calibri" w:cs="Arial"/>
      <w:color w:val="005595"/>
      <w:sz w:val="24"/>
      <w:szCs w:val="32"/>
    </w:rPr>
  </w:style>
  <w:style w:type="paragraph" w:customStyle="1" w:styleId="CheckBullet">
    <w:name w:val="Check Bullet"/>
    <w:basedOn w:val="Normal"/>
    <w:qFormat/>
    <w:rsid w:val="00946C73"/>
    <w:pPr>
      <w:ind w:left="806" w:hanging="360"/>
      <w:contextualSpacing/>
    </w:pPr>
    <w:rPr>
      <w:szCs w:val="20"/>
    </w:rPr>
  </w:style>
  <w:style w:type="paragraph" w:styleId="Revision">
    <w:name w:val="Revision"/>
    <w:hidden/>
    <w:uiPriority w:val="99"/>
    <w:semiHidden/>
    <w:rsid w:val="00756BFD"/>
    <w:pPr>
      <w:spacing w:after="0" w:line="240" w:lineRule="auto"/>
    </w:pPr>
  </w:style>
  <w:style w:type="character" w:styleId="CommentReference">
    <w:name w:val="annotation reference"/>
    <w:basedOn w:val="DefaultParagraphFont"/>
    <w:uiPriority w:val="99"/>
    <w:semiHidden/>
    <w:unhideWhenUsed/>
    <w:rsid w:val="00756BFD"/>
    <w:rPr>
      <w:sz w:val="16"/>
      <w:szCs w:val="16"/>
    </w:rPr>
  </w:style>
  <w:style w:type="paragraph" w:styleId="CommentText">
    <w:name w:val="annotation text"/>
    <w:basedOn w:val="Normal"/>
    <w:link w:val="CommentTextChar"/>
    <w:uiPriority w:val="99"/>
    <w:semiHidden/>
    <w:unhideWhenUsed/>
    <w:rsid w:val="00756BFD"/>
    <w:rPr>
      <w:color w:val="000000" w:themeColor="text1"/>
    </w:rPr>
  </w:style>
  <w:style w:type="character" w:customStyle="1" w:styleId="CommentTextChar">
    <w:name w:val="Comment Text Char"/>
    <w:basedOn w:val="DefaultParagraphFont"/>
    <w:link w:val="CommentText"/>
    <w:uiPriority w:val="99"/>
    <w:semiHidden/>
    <w:rsid w:val="00756BFD"/>
    <w:rPr>
      <w:rFonts w:ascii="Georgia" w:hAnsi="Georgia"/>
      <w:color w:val="000000" w:themeColor="text1"/>
      <w:sz w:val="20"/>
    </w:rPr>
  </w:style>
  <w:style w:type="paragraph" w:styleId="CommentSubject">
    <w:name w:val="annotation subject"/>
    <w:basedOn w:val="CommentText"/>
    <w:next w:val="CommentText"/>
    <w:link w:val="CommentSubjectChar"/>
    <w:uiPriority w:val="99"/>
    <w:semiHidden/>
    <w:unhideWhenUsed/>
    <w:rsid w:val="00756BFD"/>
    <w:rPr>
      <w:b/>
      <w:bCs/>
    </w:rPr>
  </w:style>
  <w:style w:type="character" w:customStyle="1" w:styleId="CommentSubjectChar">
    <w:name w:val="Comment Subject Char"/>
    <w:basedOn w:val="CommentTextChar"/>
    <w:link w:val="CommentSubject"/>
    <w:uiPriority w:val="99"/>
    <w:semiHidden/>
    <w:rsid w:val="00756BFD"/>
    <w:rPr>
      <w:rFonts w:ascii="Georgia" w:hAnsi="Georgia"/>
      <w:b/>
      <w:bCs/>
      <w:color w:val="000000" w:themeColor="text1"/>
      <w:sz w:val="20"/>
    </w:rPr>
  </w:style>
  <w:style w:type="paragraph" w:styleId="DocumentMap">
    <w:name w:val="Document Map"/>
    <w:basedOn w:val="Normal"/>
    <w:link w:val="DocumentMapChar"/>
    <w:uiPriority w:val="99"/>
    <w:semiHidden/>
    <w:unhideWhenUsed/>
    <w:rsid w:val="00756BFD"/>
    <w:rPr>
      <w:rFonts w:ascii="Tahoma" w:hAnsi="Tahoma" w:cs="Tahoma"/>
      <w:sz w:val="16"/>
      <w:szCs w:val="16"/>
    </w:rPr>
  </w:style>
  <w:style w:type="character" w:customStyle="1" w:styleId="DocumentMapChar">
    <w:name w:val="Document Map Char"/>
    <w:basedOn w:val="DefaultParagraphFont"/>
    <w:link w:val="DocumentMap"/>
    <w:uiPriority w:val="99"/>
    <w:semiHidden/>
    <w:rsid w:val="00756BFD"/>
    <w:rPr>
      <w:rFonts w:ascii="Tahoma" w:hAnsi="Tahoma" w:cs="Tahoma"/>
      <w:sz w:val="16"/>
      <w:szCs w:val="16"/>
    </w:rPr>
  </w:style>
  <w:style w:type="character" w:styleId="FollowedHyperlink">
    <w:name w:val="FollowedHyperlink"/>
    <w:basedOn w:val="DefaultParagraphFont"/>
    <w:uiPriority w:val="99"/>
    <w:semiHidden/>
    <w:unhideWhenUsed/>
    <w:rsid w:val="00756BFD"/>
    <w:rPr>
      <w:color w:val="800080" w:themeColor="followedHyperlink"/>
      <w:u w:val="single"/>
    </w:rPr>
  </w:style>
  <w:style w:type="table" w:customStyle="1" w:styleId="a">
    <w:basedOn w:val="TableNormal"/>
    <w:next w:val="TableNormal"/>
    <w:uiPriority w:val="61"/>
    <w:rsid w:val="00B81DE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756BFD"/>
    <w:rPr>
      <w:rFonts w:eastAsiaTheme="majorEastAsia" w:cstheme="majorBidi"/>
      <w:b/>
      <w:color w:val="352C66"/>
      <w:sz w:val="28"/>
      <w:szCs w:val="28"/>
    </w:rPr>
  </w:style>
  <w:style w:type="paragraph" w:styleId="ListBullet4">
    <w:name w:val="List Bullet 4"/>
    <w:basedOn w:val="Normal"/>
    <w:uiPriority w:val="99"/>
    <w:semiHidden/>
    <w:unhideWhenUsed/>
    <w:rsid w:val="00756BFD"/>
    <w:pPr>
      <w:contextualSpacing/>
    </w:pPr>
  </w:style>
  <w:style w:type="paragraph" w:customStyle="1" w:styleId="TableOverview">
    <w:name w:val="Table Overview"/>
    <w:basedOn w:val="Normal"/>
    <w:link w:val="TableOverviewChar"/>
    <w:qFormat/>
    <w:rsid w:val="00756BFD"/>
    <w:pPr>
      <w:spacing w:before="120" w:line="240" w:lineRule="auto"/>
      <w:ind w:left="288" w:right="288"/>
    </w:pPr>
    <w:rPr>
      <w:rFonts w:cs="Segoe UI"/>
      <w:lang w:bidi="en-US"/>
    </w:rPr>
  </w:style>
  <w:style w:type="character" w:customStyle="1" w:styleId="TableOverviewChar">
    <w:name w:val="Table Overview Char"/>
    <w:basedOn w:val="DefaultParagraphFont"/>
    <w:link w:val="TableOverview"/>
    <w:rsid w:val="00756BFD"/>
    <w:rPr>
      <w:rFonts w:ascii="Georgia" w:hAnsi="Georgia" w:cs="Segoe UI"/>
      <w:sz w:val="20"/>
      <w:lang w:bidi="en-US"/>
    </w:rPr>
  </w:style>
  <w:style w:type="paragraph" w:customStyle="1" w:styleId="Page1Header">
    <w:name w:val="Page 1 Header"/>
    <w:basedOn w:val="Normal"/>
    <w:qFormat/>
    <w:rsid w:val="00756BFD"/>
    <w:pPr>
      <w:tabs>
        <w:tab w:val="center" w:pos="4680"/>
        <w:tab w:val="right" w:pos="9360"/>
      </w:tabs>
      <w:spacing w:before="2000" w:line="240" w:lineRule="auto"/>
    </w:pPr>
    <w:rPr>
      <w:rFonts w:asciiTheme="minorHAnsi" w:hAnsiTheme="minorHAnsi"/>
      <w:b/>
      <w:color w:val="766661"/>
      <w:sz w:val="41"/>
      <w:szCs w:val="41"/>
    </w:rPr>
  </w:style>
  <w:style w:type="character" w:customStyle="1" w:styleId="Heading3Char">
    <w:name w:val="Heading 3 Char"/>
    <w:basedOn w:val="DefaultParagraphFont"/>
    <w:link w:val="Heading3"/>
    <w:uiPriority w:val="9"/>
    <w:rsid w:val="00756BFD"/>
    <w:rPr>
      <w:rFonts w:eastAsiaTheme="majorEastAsia" w:cstheme="majorBidi"/>
      <w:b/>
      <w:bCs/>
      <w:color w:val="352C66"/>
      <w:sz w:val="24"/>
    </w:rPr>
  </w:style>
  <w:style w:type="character" w:customStyle="1" w:styleId="Heading4Char">
    <w:name w:val="Heading 4 Char"/>
    <w:basedOn w:val="DefaultParagraphFont"/>
    <w:link w:val="Heading4"/>
    <w:uiPriority w:val="9"/>
    <w:rsid w:val="00756BFD"/>
    <w:rPr>
      <w:rFonts w:eastAsiaTheme="majorEastAsia" w:cstheme="majorBidi"/>
      <w:b/>
      <w:bCs/>
      <w:iCs/>
      <w:color w:val="352C66"/>
      <w:sz w:val="26"/>
    </w:rPr>
  </w:style>
  <w:style w:type="character" w:customStyle="1" w:styleId="Heading5Char">
    <w:name w:val="Heading 5 Char"/>
    <w:basedOn w:val="DefaultParagraphFont"/>
    <w:link w:val="Heading5"/>
    <w:uiPriority w:val="9"/>
    <w:rsid w:val="00756BFD"/>
    <w:rPr>
      <w:rFonts w:ascii="Georgia" w:eastAsiaTheme="majorEastAsia" w:hAnsi="Georgia" w:cstheme="majorBidi"/>
      <w:b/>
      <w:color w:val="352C66"/>
      <w:sz w:val="20"/>
    </w:rPr>
  </w:style>
  <w:style w:type="character" w:customStyle="1" w:styleId="Heading6Char">
    <w:name w:val="Heading 6 Char"/>
    <w:basedOn w:val="DefaultParagraphFont"/>
    <w:link w:val="Heading6"/>
    <w:uiPriority w:val="9"/>
    <w:rsid w:val="00756BFD"/>
    <w:rPr>
      <w:rFonts w:ascii="Calibri" w:eastAsiaTheme="majorEastAsia" w:hAnsi="Calibri" w:cstheme="majorBidi"/>
      <w:iCs/>
      <w:smallCaps/>
      <w:spacing w:val="40"/>
      <w:sz w:val="32"/>
    </w:rPr>
  </w:style>
  <w:style w:type="character" w:customStyle="1" w:styleId="Heading7Char">
    <w:name w:val="Heading 7 Char"/>
    <w:basedOn w:val="DefaultParagraphFont"/>
    <w:link w:val="Heading7"/>
    <w:uiPriority w:val="9"/>
    <w:rsid w:val="00756BFD"/>
    <w:rPr>
      <w:rFonts w:ascii="Calibri" w:eastAsiaTheme="majorEastAsia" w:hAnsi="Calibri" w:cstheme="majorBidi"/>
      <w:bCs/>
      <w:smallCaps/>
      <w:spacing w:val="40"/>
      <w:sz w:val="32"/>
      <w:szCs w:val="16"/>
    </w:rPr>
  </w:style>
  <w:style w:type="character" w:customStyle="1" w:styleId="Heading8Char">
    <w:name w:val="Heading 8 Char"/>
    <w:basedOn w:val="DefaultParagraphFont"/>
    <w:link w:val="Heading8"/>
    <w:uiPriority w:val="9"/>
    <w:rsid w:val="00756BFD"/>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756BFD"/>
    <w:rPr>
      <w:rFonts w:ascii="Calibri" w:eastAsiaTheme="majorEastAsia" w:hAnsi="Calibri" w:cstheme="majorBidi"/>
      <w:b/>
      <w:smallCaps/>
      <w:color w:val="4A442A" w:themeColor="background2" w:themeShade="40"/>
      <w:spacing w:val="20"/>
      <w:sz w:val="20"/>
      <w:szCs w:val="16"/>
      <w:u w:val="single"/>
    </w:rPr>
  </w:style>
  <w:style w:type="paragraph" w:styleId="PlainText">
    <w:name w:val="Plain Text"/>
    <w:basedOn w:val="Normal"/>
    <w:link w:val="PlainTextChar"/>
    <w:uiPriority w:val="99"/>
    <w:semiHidden/>
    <w:unhideWhenUsed/>
    <w:rsid w:val="00756BFD"/>
    <w:rPr>
      <w:rFonts w:ascii="Consolas" w:hAnsi="Consolas" w:cs="Consolas"/>
      <w:sz w:val="21"/>
      <w:szCs w:val="21"/>
    </w:rPr>
  </w:style>
  <w:style w:type="character" w:customStyle="1" w:styleId="PlainTextChar">
    <w:name w:val="Plain Text Char"/>
    <w:basedOn w:val="DefaultParagraphFont"/>
    <w:link w:val="PlainText"/>
    <w:uiPriority w:val="99"/>
    <w:semiHidden/>
    <w:rsid w:val="00756BFD"/>
    <w:rPr>
      <w:rFonts w:ascii="Consolas" w:hAnsi="Consolas" w:cs="Consolas"/>
      <w:sz w:val="21"/>
      <w:szCs w:val="21"/>
    </w:rPr>
  </w:style>
  <w:style w:type="paragraph" w:customStyle="1" w:styleId="TableBullet2">
    <w:name w:val="Table Bullet 2"/>
    <w:basedOn w:val="Normal"/>
    <w:qFormat/>
    <w:rsid w:val="00756BFD"/>
    <w:pPr>
      <w:numPr>
        <w:numId w:val="19"/>
      </w:numPr>
      <w:spacing w:before="60" w:after="60" w:line="240" w:lineRule="auto"/>
      <w:ind w:left="936"/>
    </w:pPr>
    <w:rPr>
      <w:color w:val="000000" w:themeColor="text1"/>
      <w:szCs w:val="20"/>
      <w:lang w:bidi="en-US"/>
    </w:rPr>
  </w:style>
  <w:style w:type="table" w:styleId="TableGrid">
    <w:name w:val="Table Grid"/>
    <w:basedOn w:val="TableNormal"/>
    <w:uiPriority w:val="59"/>
    <w:rsid w:val="00756B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ing1">
    <w:name w:val="Table Heading 1"/>
    <w:basedOn w:val="Normal"/>
    <w:next w:val="Normal"/>
    <w:link w:val="TableHeading1Char"/>
    <w:rsid w:val="00756BFD"/>
    <w:pPr>
      <w:spacing w:before="120" w:after="120" w:line="240" w:lineRule="auto"/>
      <w:jc w:val="center"/>
      <w:outlineLvl w:val="0"/>
    </w:pPr>
    <w:rPr>
      <w:rFonts w:asciiTheme="minorHAnsi" w:eastAsiaTheme="majorEastAsia" w:hAnsiTheme="minorHAnsi" w:cstheme="majorBidi"/>
      <w:b/>
      <w:bCs/>
      <w:color w:val="FFFFFF" w:themeColor="background1"/>
      <w:sz w:val="28"/>
      <w:szCs w:val="16"/>
    </w:rPr>
  </w:style>
  <w:style w:type="character" w:customStyle="1" w:styleId="TableHeading1Char">
    <w:name w:val="Table Heading 1 Char"/>
    <w:basedOn w:val="DefaultParagraphFont"/>
    <w:link w:val="TableHeading1"/>
    <w:rsid w:val="00756BFD"/>
    <w:rPr>
      <w:rFonts w:eastAsiaTheme="majorEastAsia" w:cstheme="majorBidi"/>
      <w:b/>
      <w:bCs/>
      <w:color w:val="FFFFFF" w:themeColor="background1"/>
      <w:sz w:val="28"/>
      <w:szCs w:val="16"/>
    </w:rPr>
  </w:style>
  <w:style w:type="paragraph" w:customStyle="1" w:styleId="Objectivebullet">
    <w:name w:val="Objective bullet"/>
    <w:basedOn w:val="Normal"/>
    <w:link w:val="ObjectivebulletChar"/>
    <w:qFormat/>
    <w:rsid w:val="00370CE8"/>
    <w:pPr>
      <w:ind w:left="936" w:hanging="360"/>
      <w:contextualSpacing/>
    </w:pPr>
    <w:rPr>
      <w:i/>
      <w:color w:val="000000" w:themeColor="text1"/>
      <w:szCs w:val="20"/>
      <w:lang w:bidi="en-US"/>
    </w:rPr>
  </w:style>
  <w:style w:type="character" w:customStyle="1" w:styleId="ObjectivebulletChar">
    <w:name w:val="Objective bullet Char"/>
    <w:basedOn w:val="DefaultParagraphFont"/>
    <w:link w:val="Objectivebullet"/>
    <w:rsid w:val="00370CE8"/>
    <w:rPr>
      <w:rFonts w:ascii="Georgia" w:hAnsi="Georgia"/>
      <w:i/>
      <w:color w:val="000000" w:themeColor="text1"/>
      <w:sz w:val="20"/>
      <w:szCs w:val="20"/>
      <w:lang w:bidi="en-US"/>
    </w:rPr>
  </w:style>
  <w:style w:type="table" w:styleId="LightGrid-Accent5">
    <w:name w:val="Light Grid Accent 5"/>
    <w:basedOn w:val="TableNormal"/>
    <w:uiPriority w:val="62"/>
    <w:rsid w:val="00756BF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CodeExample">
    <w:name w:val="Code Example"/>
    <w:basedOn w:val="Normal"/>
    <w:autoRedefine/>
    <w:qFormat/>
    <w:rsid w:val="00756BFD"/>
    <w:pPr>
      <w:keepNext/>
      <w:framePr w:w="9965" w:wrap="around" w:vAnchor="text" w:hAnchor="page" w:x="1201" w:y="334" w:anchorLock="1"/>
      <w:pBdr>
        <w:left w:val="single" w:sz="8" w:space="6" w:color="F26522"/>
        <w:right w:val="single" w:sz="8" w:space="6" w:color="F26522"/>
      </w:pBdr>
      <w:shd w:val="clear" w:color="auto" w:fill="FFFFFF" w:themeFill="background1"/>
      <w:spacing w:before="240" w:after="240" w:line="240" w:lineRule="auto"/>
      <w:ind w:left="1440" w:right="1440"/>
      <w:contextualSpacing/>
    </w:pPr>
    <w:rPr>
      <w:rFonts w:ascii="Courier New" w:hAnsi="Courier New"/>
      <w:color w:val="766661"/>
      <w:szCs w:val="20"/>
    </w:rPr>
  </w:style>
  <w:style w:type="character" w:styleId="HTMLTypewriter">
    <w:name w:val="HTML Typewriter"/>
    <w:basedOn w:val="DefaultParagraphFont"/>
    <w:uiPriority w:val="99"/>
    <w:semiHidden/>
    <w:unhideWhenUsed/>
    <w:rsid w:val="00756BFD"/>
    <w:rPr>
      <w:rFonts w:ascii="Courier New" w:eastAsia="Times New Roman" w:hAnsi="Courier New" w:cs="Courier New"/>
      <w:sz w:val="20"/>
      <w:szCs w:val="20"/>
    </w:rPr>
  </w:style>
  <w:style w:type="table" w:styleId="LightShading-Accent5">
    <w:name w:val="Light Shading Accent 5"/>
    <w:basedOn w:val="TableNormal"/>
    <w:uiPriority w:val="60"/>
    <w:rsid w:val="00756BF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ediumShading1-Accent11">
    <w:name w:val="Medium Shading 1 - Accent 11"/>
    <w:basedOn w:val="TableNormal"/>
    <w:uiPriority w:val="63"/>
    <w:rsid w:val="00756BF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756B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756BFD"/>
    <w:rPr>
      <w:color w:val="352C66"/>
      <w:u w:val="single"/>
    </w:rPr>
  </w:style>
  <w:style w:type="character" w:styleId="PlaceholderText">
    <w:name w:val="Placeholder Text"/>
    <w:basedOn w:val="DefaultParagraphFont"/>
    <w:uiPriority w:val="99"/>
    <w:semiHidden/>
    <w:rsid w:val="00756BFD"/>
    <w:rPr>
      <w:color w:val="808080"/>
    </w:rPr>
  </w:style>
  <w:style w:type="paragraph" w:customStyle="1" w:styleId="KeyPointsBullet">
    <w:name w:val="Key Points Bullet"/>
    <w:basedOn w:val="Normal"/>
    <w:qFormat/>
    <w:rsid w:val="00756BFD"/>
    <w:pPr>
      <w:numPr>
        <w:numId w:val="6"/>
      </w:numPr>
      <w:spacing w:before="60"/>
    </w:pPr>
    <w:rPr>
      <w:szCs w:val="20"/>
    </w:rPr>
  </w:style>
  <w:style w:type="table" w:customStyle="1" w:styleId="1">
    <w:name w:val="1"/>
    <w:basedOn w:val="TableNormal"/>
    <w:next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ode">
    <w:name w:val="HTML Code"/>
    <w:basedOn w:val="DefaultParagraphFont"/>
    <w:uiPriority w:val="99"/>
    <w:semiHidden/>
    <w:unhideWhenUsed/>
    <w:rsid w:val="00756BF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756BFD"/>
    <w:rPr>
      <w:i/>
      <w:iCs/>
    </w:rPr>
  </w:style>
  <w:style w:type="paragraph" w:customStyle="1" w:styleId="KeyPointsNumber">
    <w:name w:val="Key Points Number"/>
    <w:basedOn w:val="Normal"/>
    <w:qFormat/>
    <w:rsid w:val="00756BFD"/>
    <w:pPr>
      <w:numPr>
        <w:numId w:val="7"/>
      </w:numPr>
      <w:ind w:left="907"/>
      <w:contextualSpacing/>
    </w:pPr>
    <w:rPr>
      <w:szCs w:val="20"/>
    </w:rPr>
  </w:style>
  <w:style w:type="table" w:customStyle="1" w:styleId="LightGrid-Accent11">
    <w:name w:val="Light Grid - Accent 11"/>
    <w:basedOn w:val="TableNormal"/>
    <w:uiPriority w:val="62"/>
    <w:rsid w:val="00756B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756BF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2">
    <w:name w:val="Light List - Accent 12"/>
    <w:basedOn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756BFD"/>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756BF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756BFD"/>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Bullet3">
    <w:name w:val="List Bullet 3"/>
    <w:basedOn w:val="Normal"/>
    <w:uiPriority w:val="99"/>
    <w:semiHidden/>
    <w:unhideWhenUsed/>
    <w:rsid w:val="00756BFD"/>
  </w:style>
  <w:style w:type="paragraph" w:customStyle="1" w:styleId="TableBullet">
    <w:name w:val="Table Bullet"/>
    <w:basedOn w:val="Normal"/>
    <w:autoRedefine/>
    <w:qFormat/>
    <w:rsid w:val="00186B58"/>
    <w:pPr>
      <w:spacing w:before="120" w:line="240" w:lineRule="auto"/>
    </w:pPr>
    <w:rPr>
      <w:color w:val="000000" w:themeColor="text1"/>
    </w:rPr>
  </w:style>
  <w:style w:type="paragraph" w:customStyle="1" w:styleId="TableBullet3">
    <w:name w:val="Table Bullet 3"/>
    <w:basedOn w:val="Normal"/>
    <w:qFormat/>
    <w:rsid w:val="00756BFD"/>
    <w:pPr>
      <w:numPr>
        <w:numId w:val="20"/>
      </w:numPr>
      <w:spacing w:before="60" w:after="60" w:line="240" w:lineRule="auto"/>
      <w:ind w:left="1368"/>
    </w:pPr>
    <w:rPr>
      <w:color w:val="000000" w:themeColor="text1"/>
      <w:szCs w:val="20"/>
      <w:lang w:bidi="en-US"/>
    </w:rPr>
  </w:style>
  <w:style w:type="paragraph" w:customStyle="1" w:styleId="TableHeading2">
    <w:name w:val="Table Heading 2"/>
    <w:basedOn w:val="Normal"/>
    <w:link w:val="TableHeading2Char"/>
    <w:qFormat/>
    <w:rsid w:val="00756BFD"/>
    <w:pPr>
      <w:spacing w:before="120" w:after="120" w:line="240" w:lineRule="auto"/>
      <w:jc w:val="center"/>
    </w:pPr>
    <w:rPr>
      <w:rFonts w:asciiTheme="minorHAnsi" w:eastAsiaTheme="majorEastAsia" w:hAnsiTheme="minorHAnsi" w:cstheme="majorBidi"/>
      <w:b/>
      <w:bCs/>
      <w:color w:val="000000" w:themeColor="text1"/>
      <w:sz w:val="24"/>
      <w:szCs w:val="16"/>
    </w:rPr>
  </w:style>
  <w:style w:type="character" w:customStyle="1" w:styleId="TableHeading2Char">
    <w:name w:val="Table Heading 2 Char"/>
    <w:basedOn w:val="DefaultParagraphFont"/>
    <w:link w:val="TableHeading2"/>
    <w:rsid w:val="00756BFD"/>
    <w:rPr>
      <w:rFonts w:eastAsiaTheme="majorEastAsia" w:cstheme="majorBidi"/>
      <w:b/>
      <w:bCs/>
      <w:color w:val="000000" w:themeColor="text1"/>
      <w:sz w:val="24"/>
      <w:szCs w:val="16"/>
    </w:rPr>
  </w:style>
  <w:style w:type="paragraph" w:customStyle="1" w:styleId="TableIndent">
    <w:name w:val="Table Indent"/>
    <w:basedOn w:val="TableBullet"/>
    <w:next w:val="TableBullet"/>
    <w:qFormat/>
    <w:rsid w:val="00186B58"/>
    <w:pPr>
      <w:spacing w:after="60"/>
      <w:ind w:left="432"/>
    </w:pPr>
    <w:rPr>
      <w:lang w:bidi="en-US"/>
    </w:rPr>
  </w:style>
  <w:style w:type="paragraph" w:customStyle="1" w:styleId="TableNote">
    <w:name w:val="Table Note"/>
    <w:basedOn w:val="Normal"/>
    <w:qFormat/>
    <w:rsid w:val="00756BFD"/>
    <w:pPr>
      <w:framePr w:wrap="around" w:vAnchor="text" w:hAnchor="text" w:y="1"/>
      <w:pBdr>
        <w:top w:val="single" w:sz="4" w:space="4" w:color="352C66" w:shadow="1"/>
        <w:left w:val="single" w:sz="4" w:space="4" w:color="352C66" w:shadow="1"/>
        <w:bottom w:val="single" w:sz="4" w:space="4" w:color="352C66" w:shadow="1"/>
        <w:right w:val="single" w:sz="4" w:space="4" w:color="352C66" w:shadow="1"/>
      </w:pBdr>
      <w:spacing w:before="120"/>
      <w:ind w:left="720" w:right="432" w:hanging="288"/>
    </w:pPr>
    <w:rPr>
      <w:rFonts w:eastAsiaTheme="minorEastAsia"/>
      <w:color w:val="766661"/>
      <w:sz w:val="18"/>
    </w:rPr>
  </w:style>
  <w:style w:type="paragraph" w:styleId="Header">
    <w:name w:val="header"/>
    <w:basedOn w:val="Normal"/>
    <w:link w:val="HeaderChar"/>
    <w:uiPriority w:val="99"/>
    <w:unhideWhenUsed/>
    <w:rsid w:val="00756BF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56BFD"/>
    <w:rPr>
      <w:rFonts w:ascii="Georgia" w:hAnsi="Georgia"/>
      <w:sz w:val="20"/>
    </w:rPr>
  </w:style>
  <w:style w:type="paragraph" w:styleId="Footer">
    <w:name w:val="footer"/>
    <w:basedOn w:val="Normal"/>
    <w:link w:val="FooterChar"/>
    <w:uiPriority w:val="99"/>
    <w:unhideWhenUsed/>
    <w:rsid w:val="00756BF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56BFD"/>
    <w:rPr>
      <w:rFonts w:ascii="Georgia" w:hAnsi="Georgia"/>
      <w:sz w:val="20"/>
    </w:rPr>
  </w:style>
  <w:style w:type="paragraph" w:styleId="ListParagraph">
    <w:name w:val="List Paragraph"/>
    <w:basedOn w:val="Normal"/>
    <w:uiPriority w:val="34"/>
    <w:qFormat/>
    <w:rsid w:val="00257E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4470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2">
    <w:name w:val="2"/>
    <w:basedOn w:val="TableNormal"/>
    <w:next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ObjectiveBullet1">
    <w:name w:val="Objective Bullet 1"/>
    <w:basedOn w:val="Normal"/>
    <w:link w:val="ObjectiveBullet1Char"/>
    <w:qFormat/>
    <w:rsid w:val="00756BFD"/>
    <w:pPr>
      <w:ind w:left="720"/>
      <w:contextualSpacing/>
    </w:pPr>
    <w:rPr>
      <w:i/>
      <w:color w:val="000000" w:themeColor="text1"/>
      <w:szCs w:val="20"/>
      <w:lang w:bidi="en-US"/>
    </w:rPr>
  </w:style>
  <w:style w:type="character" w:customStyle="1" w:styleId="ObjectiveBullet1Char">
    <w:name w:val="Objective Bullet 1 Char"/>
    <w:basedOn w:val="DefaultParagraphFont"/>
    <w:link w:val="ObjectiveBullet1"/>
    <w:rsid w:val="00756BFD"/>
    <w:rPr>
      <w:rFonts w:ascii="Georgia" w:hAnsi="Georgia"/>
      <w:i/>
      <w:color w:val="000000" w:themeColor="text1"/>
      <w:sz w:val="20"/>
      <w:szCs w:val="20"/>
      <w:lang w:bidi="en-US"/>
    </w:rPr>
  </w:style>
  <w:style w:type="paragraph" w:customStyle="1" w:styleId="TableBullet1">
    <w:name w:val="Table Bullet 1"/>
    <w:basedOn w:val="Normal"/>
    <w:autoRedefine/>
    <w:qFormat/>
    <w:rsid w:val="00756BFD"/>
    <w:pPr>
      <w:numPr>
        <w:numId w:val="18"/>
      </w:numPr>
      <w:spacing w:before="120" w:line="240" w:lineRule="auto"/>
      <w:ind w:left="576" w:hanging="288"/>
    </w:pPr>
    <w:rPr>
      <w:color w:val="000000" w:themeColor="text1"/>
    </w:rPr>
  </w:style>
  <w:style w:type="paragraph" w:customStyle="1" w:styleId="Note">
    <w:name w:val="Note"/>
    <w:basedOn w:val="Normal"/>
    <w:qFormat/>
    <w:rsid w:val="00756BFD"/>
    <w:pPr>
      <w:keepNext/>
      <w:framePr w:wrap="notBeside" w:vAnchor="text" w:hAnchor="text" w:y="1"/>
      <w:pBdr>
        <w:top w:val="single" w:sz="6" w:space="6" w:color="352C66" w:shadow="1"/>
        <w:left w:val="single" w:sz="6" w:space="4" w:color="352C66" w:shadow="1"/>
        <w:bottom w:val="single" w:sz="6" w:space="6" w:color="352C66" w:shadow="1"/>
        <w:right w:val="single" w:sz="6" w:space="4" w:color="352C66" w:shadow="1"/>
      </w:pBdr>
      <w:spacing w:before="120" w:after="120" w:line="240" w:lineRule="auto"/>
      <w:ind w:left="1584" w:right="864" w:hanging="720"/>
      <w:contextualSpacing/>
    </w:pPr>
    <w:rPr>
      <w:rFonts w:eastAsiaTheme="minorEastAsia"/>
      <w:color w:val="766661"/>
    </w:rPr>
  </w:style>
  <w:style w:type="paragraph" w:customStyle="1" w:styleId="ObjectiveBullet2">
    <w:name w:val="Objective Bullet 2"/>
    <w:basedOn w:val="Normal"/>
    <w:rsid w:val="00756BFD"/>
    <w:pPr>
      <w:spacing w:before="120" w:line="240" w:lineRule="auto"/>
      <w:ind w:left="1152"/>
      <w:contextualSpacing/>
    </w:pPr>
    <w:rPr>
      <w:i/>
      <w:color w:val="000000" w:themeColor="text1"/>
      <w:szCs w:val="20"/>
      <w:lang w:bidi="en-US"/>
    </w:rPr>
  </w:style>
  <w:style w:type="character" w:styleId="Strong">
    <w:name w:val="Strong"/>
    <w:basedOn w:val="DefaultParagraphFont"/>
    <w:uiPriority w:val="22"/>
    <w:qFormat/>
    <w:rsid w:val="00DD641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Indent" w:uiPriority="0"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56BFD"/>
    <w:pPr>
      <w:spacing w:before="300" w:after="0"/>
    </w:pPr>
    <w:rPr>
      <w:rFonts w:ascii="Georgia" w:hAnsi="Georgia"/>
      <w:sz w:val="20"/>
    </w:rPr>
  </w:style>
  <w:style w:type="paragraph" w:styleId="Heading1">
    <w:name w:val="heading 1"/>
    <w:basedOn w:val="Heading2"/>
    <w:next w:val="Normal"/>
    <w:link w:val="Heading1Char"/>
    <w:autoRedefine/>
    <w:uiPriority w:val="9"/>
    <w:qFormat/>
    <w:rsid w:val="00756BFD"/>
    <w:pPr>
      <w:spacing w:before="600"/>
      <w:outlineLvl w:val="0"/>
    </w:pPr>
  </w:style>
  <w:style w:type="paragraph" w:styleId="Heading2">
    <w:name w:val="heading 2"/>
    <w:basedOn w:val="Normal"/>
    <w:next w:val="Normal"/>
    <w:link w:val="Heading2Char"/>
    <w:uiPriority w:val="9"/>
    <w:unhideWhenUsed/>
    <w:qFormat/>
    <w:rsid w:val="00756BFD"/>
    <w:pPr>
      <w:spacing w:line="240" w:lineRule="auto"/>
      <w:contextualSpacing/>
      <w:outlineLvl w:val="1"/>
    </w:pPr>
    <w:rPr>
      <w:rFonts w:asciiTheme="minorHAnsi" w:eastAsiaTheme="majorEastAsia" w:hAnsiTheme="minorHAnsi" w:cstheme="majorBidi"/>
      <w:b/>
      <w:color w:val="352C66"/>
      <w:sz w:val="28"/>
      <w:szCs w:val="28"/>
    </w:rPr>
  </w:style>
  <w:style w:type="paragraph" w:styleId="Heading3">
    <w:name w:val="heading 3"/>
    <w:basedOn w:val="Normal"/>
    <w:next w:val="Normal"/>
    <w:link w:val="Heading3Char"/>
    <w:uiPriority w:val="9"/>
    <w:unhideWhenUsed/>
    <w:rsid w:val="00756BFD"/>
    <w:pPr>
      <w:keepNext/>
      <w:keepLines/>
      <w:outlineLvl w:val="2"/>
    </w:pPr>
    <w:rPr>
      <w:rFonts w:asciiTheme="minorHAnsi" w:eastAsiaTheme="majorEastAsia" w:hAnsiTheme="minorHAnsi" w:cstheme="majorBidi"/>
      <w:b/>
      <w:bCs/>
      <w:color w:val="352C66"/>
      <w:sz w:val="24"/>
    </w:rPr>
  </w:style>
  <w:style w:type="paragraph" w:styleId="Heading4">
    <w:name w:val="heading 4"/>
    <w:basedOn w:val="Normal"/>
    <w:next w:val="Normal"/>
    <w:link w:val="Heading4Char"/>
    <w:uiPriority w:val="9"/>
    <w:unhideWhenUsed/>
    <w:rsid w:val="00756BFD"/>
    <w:pPr>
      <w:keepNext/>
      <w:keepLines/>
      <w:outlineLvl w:val="3"/>
    </w:pPr>
    <w:rPr>
      <w:rFonts w:asciiTheme="minorHAnsi" w:eastAsiaTheme="majorEastAsia" w:hAnsiTheme="minorHAnsi" w:cstheme="majorBidi"/>
      <w:b/>
      <w:bCs/>
      <w:iCs/>
      <w:color w:val="352C66"/>
      <w:sz w:val="26"/>
    </w:rPr>
  </w:style>
  <w:style w:type="paragraph" w:styleId="Heading5">
    <w:name w:val="heading 5"/>
    <w:basedOn w:val="Normal"/>
    <w:next w:val="Normal"/>
    <w:link w:val="Heading5Char"/>
    <w:uiPriority w:val="9"/>
    <w:unhideWhenUsed/>
    <w:rsid w:val="00756BFD"/>
    <w:pPr>
      <w:keepNext/>
      <w:keepLines/>
      <w:spacing w:before="200" w:after="240"/>
      <w:outlineLvl w:val="4"/>
    </w:pPr>
    <w:rPr>
      <w:rFonts w:eastAsiaTheme="majorEastAsia" w:cstheme="majorBidi"/>
      <w:b/>
      <w:color w:val="352C66"/>
    </w:rPr>
  </w:style>
  <w:style w:type="paragraph" w:styleId="Heading6">
    <w:name w:val="heading 6"/>
    <w:basedOn w:val="Normal"/>
    <w:next w:val="Normal"/>
    <w:link w:val="Heading6Char"/>
    <w:uiPriority w:val="9"/>
    <w:unhideWhenUsed/>
    <w:rsid w:val="00756BFD"/>
    <w:pPr>
      <w:keepNext/>
      <w:keepLines/>
      <w:spacing w:before="200"/>
      <w:jc w:val="right"/>
      <w:outlineLvl w:val="5"/>
    </w:pPr>
    <w:rPr>
      <w:rFonts w:ascii="Calibri" w:eastAsiaTheme="majorEastAsia" w:hAnsi="Calibri" w:cstheme="majorBidi"/>
      <w:iCs/>
      <w:smallCaps/>
      <w:spacing w:val="40"/>
      <w:sz w:val="32"/>
    </w:rPr>
  </w:style>
  <w:style w:type="paragraph" w:styleId="Heading7">
    <w:name w:val="heading 7"/>
    <w:basedOn w:val="Normal"/>
    <w:next w:val="Normal"/>
    <w:link w:val="Heading7Char"/>
    <w:uiPriority w:val="9"/>
    <w:unhideWhenUsed/>
    <w:rsid w:val="00756BFD"/>
    <w:pPr>
      <w:pBdr>
        <w:bottom w:val="dotted" w:sz="8" w:space="1" w:color="938953" w:themeColor="background2" w:themeShade="7F"/>
      </w:pBdr>
      <w:spacing w:before="200" w:after="100"/>
      <w:jc w:val="center"/>
      <w:outlineLvl w:val="6"/>
    </w:pPr>
    <w:rPr>
      <w:rFonts w:ascii="Calibri" w:eastAsiaTheme="majorEastAsia" w:hAnsi="Calibri" w:cstheme="majorBidi"/>
      <w:bCs/>
      <w:smallCaps/>
      <w:spacing w:val="40"/>
      <w:sz w:val="32"/>
      <w:szCs w:val="16"/>
    </w:rPr>
  </w:style>
  <w:style w:type="paragraph" w:styleId="Heading8">
    <w:name w:val="heading 8"/>
    <w:basedOn w:val="Normal"/>
    <w:next w:val="Normal"/>
    <w:link w:val="Heading8Char"/>
    <w:uiPriority w:val="9"/>
    <w:unhideWhenUsed/>
    <w:rsid w:val="00756BFD"/>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rsid w:val="00756BFD"/>
    <w:pPr>
      <w:spacing w:before="240"/>
      <w:outlineLvl w:val="8"/>
    </w:pPr>
    <w:rPr>
      <w:rFonts w:ascii="Calibri" w:eastAsiaTheme="majorEastAsia" w:hAnsi="Calibri" w:cstheme="majorBidi"/>
      <w:b/>
      <w:smallCaps/>
      <w:color w:val="4A442A" w:themeColor="background2" w:themeShade="40"/>
      <w:spacing w:val="20"/>
      <w:szCs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link w:val="TabletextChar"/>
    <w:qFormat/>
    <w:rsid w:val="00756BFD"/>
    <w:pPr>
      <w:spacing w:before="120" w:after="120"/>
    </w:pPr>
    <w:rPr>
      <w:rFonts w:ascii="Georgia" w:hAnsi="Georgia"/>
      <w:color w:val="000000" w:themeColor="text1"/>
      <w:sz w:val="20"/>
      <w:szCs w:val="20"/>
    </w:rPr>
  </w:style>
  <w:style w:type="character" w:customStyle="1" w:styleId="TabletextChar">
    <w:name w:val="Table text Char"/>
    <w:basedOn w:val="DefaultParagraphFont"/>
    <w:link w:val="Tabletext"/>
    <w:rsid w:val="00756BFD"/>
    <w:rPr>
      <w:rFonts w:ascii="Georgia" w:hAnsi="Georgia"/>
      <w:color w:val="000000" w:themeColor="text1"/>
      <w:sz w:val="20"/>
      <w:szCs w:val="20"/>
    </w:rPr>
  </w:style>
  <w:style w:type="paragraph" w:customStyle="1" w:styleId="Tablenumber">
    <w:name w:val="Table number"/>
    <w:basedOn w:val="Tabletext"/>
    <w:link w:val="TablenumberChar"/>
    <w:qFormat/>
    <w:rsid w:val="00756BFD"/>
    <w:pPr>
      <w:numPr>
        <w:numId w:val="1"/>
      </w:numPr>
      <w:spacing w:line="240" w:lineRule="auto"/>
    </w:pPr>
    <w:rPr>
      <w:lang w:bidi="en-US"/>
    </w:rPr>
  </w:style>
  <w:style w:type="character" w:customStyle="1" w:styleId="TablenumberChar">
    <w:name w:val="Table number Char"/>
    <w:basedOn w:val="TabletextChar"/>
    <w:link w:val="Tablenumber"/>
    <w:rsid w:val="00756BFD"/>
    <w:rPr>
      <w:rFonts w:ascii="Georgia" w:hAnsi="Georgia"/>
      <w:color w:val="000000" w:themeColor="text1"/>
      <w:sz w:val="20"/>
      <w:szCs w:val="20"/>
      <w:lang w:bidi="en-US"/>
    </w:rPr>
  </w:style>
  <w:style w:type="paragraph" w:styleId="BalloonText">
    <w:name w:val="Balloon Text"/>
    <w:basedOn w:val="Normal"/>
    <w:link w:val="BalloonTextChar"/>
    <w:uiPriority w:val="99"/>
    <w:semiHidden/>
    <w:unhideWhenUsed/>
    <w:rsid w:val="00756BFD"/>
    <w:rPr>
      <w:rFonts w:ascii="Tahoma" w:hAnsi="Tahoma" w:cs="Tahoma"/>
      <w:sz w:val="16"/>
      <w:szCs w:val="16"/>
    </w:rPr>
  </w:style>
  <w:style w:type="character" w:customStyle="1" w:styleId="BalloonTextChar">
    <w:name w:val="Balloon Text Char"/>
    <w:basedOn w:val="DefaultParagraphFont"/>
    <w:link w:val="BalloonText"/>
    <w:uiPriority w:val="99"/>
    <w:semiHidden/>
    <w:rsid w:val="00756BFD"/>
    <w:rPr>
      <w:rFonts w:ascii="Tahoma" w:hAnsi="Tahoma" w:cs="Tahoma"/>
      <w:sz w:val="16"/>
      <w:szCs w:val="16"/>
    </w:rPr>
  </w:style>
  <w:style w:type="character" w:styleId="Emphasis">
    <w:name w:val="Emphasis"/>
    <w:basedOn w:val="DefaultParagraphFont"/>
    <w:uiPriority w:val="20"/>
    <w:qFormat/>
    <w:rsid w:val="00946C73"/>
    <w:rPr>
      <w:i/>
      <w:iCs/>
    </w:rPr>
  </w:style>
  <w:style w:type="character" w:customStyle="1" w:styleId="Heading1Char">
    <w:name w:val="Heading 1 Char"/>
    <w:basedOn w:val="DefaultParagraphFont"/>
    <w:link w:val="Heading1"/>
    <w:uiPriority w:val="9"/>
    <w:rsid w:val="00756BFD"/>
    <w:rPr>
      <w:rFonts w:eastAsiaTheme="majorEastAsia" w:cstheme="majorBidi"/>
      <w:b/>
      <w:color w:val="352C66"/>
      <w:sz w:val="28"/>
      <w:szCs w:val="28"/>
    </w:rPr>
  </w:style>
  <w:style w:type="paragraph" w:styleId="BodyTextIndent">
    <w:name w:val="Body Text Indent"/>
    <w:basedOn w:val="Normal"/>
    <w:link w:val="BodyTextIndentChar"/>
    <w:qFormat/>
    <w:rsid w:val="00756BFD"/>
    <w:pPr>
      <w:ind w:left="720" w:right="1008"/>
      <w:contextualSpacing/>
    </w:pPr>
    <w:rPr>
      <w:rFonts w:eastAsia="Times New Roman" w:cs="Times New Roman"/>
      <w:szCs w:val="24"/>
    </w:rPr>
  </w:style>
  <w:style w:type="character" w:customStyle="1" w:styleId="BodyTextIndentChar">
    <w:name w:val="Body Text Indent Char"/>
    <w:basedOn w:val="DefaultParagraphFont"/>
    <w:link w:val="BodyTextIndent"/>
    <w:rsid w:val="00756BFD"/>
    <w:rPr>
      <w:rFonts w:ascii="Georgia" w:eastAsia="Times New Roman" w:hAnsi="Georgia" w:cs="Times New Roman"/>
      <w:sz w:val="20"/>
      <w:szCs w:val="24"/>
    </w:rPr>
  </w:style>
  <w:style w:type="paragraph" w:customStyle="1" w:styleId="Bullet1">
    <w:name w:val="Bullet 1"/>
    <w:basedOn w:val="Normal"/>
    <w:qFormat/>
    <w:rsid w:val="00756BFD"/>
    <w:pPr>
      <w:numPr>
        <w:numId w:val="2"/>
      </w:numPr>
      <w:spacing w:before="120" w:after="120"/>
      <w:ind w:left="1224"/>
      <w:contextualSpacing/>
      <w:outlineLvl w:val="2"/>
    </w:pPr>
  </w:style>
  <w:style w:type="numbering" w:customStyle="1" w:styleId="NumberList">
    <w:name w:val="Number List"/>
    <w:basedOn w:val="NoList"/>
    <w:uiPriority w:val="99"/>
    <w:rsid w:val="00756BFD"/>
    <w:pPr>
      <w:numPr>
        <w:numId w:val="8"/>
      </w:numPr>
    </w:pPr>
  </w:style>
  <w:style w:type="paragraph" w:customStyle="1" w:styleId="Bullet2">
    <w:name w:val="Bullet 2"/>
    <w:basedOn w:val="Normal"/>
    <w:qFormat/>
    <w:rsid w:val="00756BFD"/>
    <w:pPr>
      <w:numPr>
        <w:numId w:val="3"/>
      </w:numPr>
      <w:spacing w:before="120" w:after="120"/>
      <w:contextualSpacing/>
    </w:pPr>
    <w:rPr>
      <w:szCs w:val="20"/>
    </w:rPr>
  </w:style>
  <w:style w:type="paragraph" w:customStyle="1" w:styleId="Bullet3">
    <w:name w:val="Bullet 3"/>
    <w:basedOn w:val="Bullet2"/>
    <w:qFormat/>
    <w:rsid w:val="00756BFD"/>
    <w:pPr>
      <w:numPr>
        <w:numId w:val="4"/>
      </w:numPr>
    </w:pPr>
  </w:style>
  <w:style w:type="paragraph" w:customStyle="1" w:styleId="Page2Header">
    <w:name w:val="Page 2 Header"/>
    <w:basedOn w:val="Normal"/>
    <w:link w:val="Page2HeaderChar"/>
    <w:qFormat/>
    <w:rsid w:val="00756BFD"/>
    <w:pPr>
      <w:spacing w:before="600" w:after="600"/>
      <w:jc w:val="right"/>
    </w:pPr>
    <w:rPr>
      <w:rFonts w:ascii="Calibri" w:hAnsi="Calibri" w:cs="Arial"/>
      <w:color w:val="005595"/>
      <w:sz w:val="24"/>
      <w:szCs w:val="32"/>
    </w:rPr>
  </w:style>
  <w:style w:type="character" w:customStyle="1" w:styleId="Page2HeaderChar">
    <w:name w:val="Page 2 Header Char"/>
    <w:basedOn w:val="DefaultParagraphFont"/>
    <w:link w:val="Page2Header"/>
    <w:rsid w:val="00756BFD"/>
    <w:rPr>
      <w:rFonts w:ascii="Calibri" w:hAnsi="Calibri" w:cs="Arial"/>
      <w:color w:val="005595"/>
      <w:sz w:val="24"/>
      <w:szCs w:val="32"/>
    </w:rPr>
  </w:style>
  <w:style w:type="paragraph" w:customStyle="1" w:styleId="CheckBullet">
    <w:name w:val="Check Bullet"/>
    <w:basedOn w:val="Normal"/>
    <w:qFormat/>
    <w:rsid w:val="00946C73"/>
    <w:pPr>
      <w:ind w:left="806" w:hanging="360"/>
      <w:contextualSpacing/>
    </w:pPr>
    <w:rPr>
      <w:szCs w:val="20"/>
    </w:rPr>
  </w:style>
  <w:style w:type="paragraph" w:styleId="Revision">
    <w:name w:val="Revision"/>
    <w:hidden/>
    <w:uiPriority w:val="99"/>
    <w:semiHidden/>
    <w:rsid w:val="00756BFD"/>
    <w:pPr>
      <w:spacing w:after="0" w:line="240" w:lineRule="auto"/>
    </w:pPr>
  </w:style>
  <w:style w:type="character" w:styleId="CommentReference">
    <w:name w:val="annotation reference"/>
    <w:basedOn w:val="DefaultParagraphFont"/>
    <w:uiPriority w:val="99"/>
    <w:semiHidden/>
    <w:unhideWhenUsed/>
    <w:rsid w:val="00756BFD"/>
    <w:rPr>
      <w:sz w:val="16"/>
      <w:szCs w:val="16"/>
    </w:rPr>
  </w:style>
  <w:style w:type="paragraph" w:styleId="CommentText">
    <w:name w:val="annotation text"/>
    <w:basedOn w:val="Normal"/>
    <w:link w:val="CommentTextChar"/>
    <w:uiPriority w:val="99"/>
    <w:semiHidden/>
    <w:unhideWhenUsed/>
    <w:rsid w:val="00756BFD"/>
    <w:rPr>
      <w:color w:val="000000" w:themeColor="text1"/>
    </w:rPr>
  </w:style>
  <w:style w:type="character" w:customStyle="1" w:styleId="CommentTextChar">
    <w:name w:val="Comment Text Char"/>
    <w:basedOn w:val="DefaultParagraphFont"/>
    <w:link w:val="CommentText"/>
    <w:uiPriority w:val="99"/>
    <w:semiHidden/>
    <w:rsid w:val="00756BFD"/>
    <w:rPr>
      <w:rFonts w:ascii="Georgia" w:hAnsi="Georgia"/>
      <w:color w:val="000000" w:themeColor="text1"/>
      <w:sz w:val="20"/>
    </w:rPr>
  </w:style>
  <w:style w:type="paragraph" w:styleId="CommentSubject">
    <w:name w:val="annotation subject"/>
    <w:basedOn w:val="CommentText"/>
    <w:next w:val="CommentText"/>
    <w:link w:val="CommentSubjectChar"/>
    <w:uiPriority w:val="99"/>
    <w:semiHidden/>
    <w:unhideWhenUsed/>
    <w:rsid w:val="00756BFD"/>
    <w:rPr>
      <w:b/>
      <w:bCs/>
    </w:rPr>
  </w:style>
  <w:style w:type="character" w:customStyle="1" w:styleId="CommentSubjectChar">
    <w:name w:val="Comment Subject Char"/>
    <w:basedOn w:val="CommentTextChar"/>
    <w:link w:val="CommentSubject"/>
    <w:uiPriority w:val="99"/>
    <w:semiHidden/>
    <w:rsid w:val="00756BFD"/>
    <w:rPr>
      <w:rFonts w:ascii="Georgia" w:hAnsi="Georgia"/>
      <w:b/>
      <w:bCs/>
      <w:color w:val="000000" w:themeColor="text1"/>
      <w:sz w:val="20"/>
    </w:rPr>
  </w:style>
  <w:style w:type="paragraph" w:styleId="DocumentMap">
    <w:name w:val="Document Map"/>
    <w:basedOn w:val="Normal"/>
    <w:link w:val="DocumentMapChar"/>
    <w:uiPriority w:val="99"/>
    <w:semiHidden/>
    <w:unhideWhenUsed/>
    <w:rsid w:val="00756BFD"/>
    <w:rPr>
      <w:rFonts w:ascii="Tahoma" w:hAnsi="Tahoma" w:cs="Tahoma"/>
      <w:sz w:val="16"/>
      <w:szCs w:val="16"/>
    </w:rPr>
  </w:style>
  <w:style w:type="character" w:customStyle="1" w:styleId="DocumentMapChar">
    <w:name w:val="Document Map Char"/>
    <w:basedOn w:val="DefaultParagraphFont"/>
    <w:link w:val="DocumentMap"/>
    <w:uiPriority w:val="99"/>
    <w:semiHidden/>
    <w:rsid w:val="00756BFD"/>
    <w:rPr>
      <w:rFonts w:ascii="Tahoma" w:hAnsi="Tahoma" w:cs="Tahoma"/>
      <w:sz w:val="16"/>
      <w:szCs w:val="16"/>
    </w:rPr>
  </w:style>
  <w:style w:type="character" w:styleId="FollowedHyperlink">
    <w:name w:val="FollowedHyperlink"/>
    <w:basedOn w:val="DefaultParagraphFont"/>
    <w:uiPriority w:val="99"/>
    <w:semiHidden/>
    <w:unhideWhenUsed/>
    <w:rsid w:val="00756BFD"/>
    <w:rPr>
      <w:color w:val="800080" w:themeColor="followedHyperlink"/>
      <w:u w:val="single"/>
    </w:rPr>
  </w:style>
  <w:style w:type="table" w:customStyle="1" w:styleId="a">
    <w:basedOn w:val="TableNormal"/>
    <w:next w:val="TableNormal"/>
    <w:uiPriority w:val="61"/>
    <w:rsid w:val="00B81DE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756BFD"/>
    <w:rPr>
      <w:rFonts w:eastAsiaTheme="majorEastAsia" w:cstheme="majorBidi"/>
      <w:b/>
      <w:color w:val="352C66"/>
      <w:sz w:val="28"/>
      <w:szCs w:val="28"/>
    </w:rPr>
  </w:style>
  <w:style w:type="paragraph" w:styleId="ListBullet4">
    <w:name w:val="List Bullet 4"/>
    <w:basedOn w:val="Normal"/>
    <w:uiPriority w:val="99"/>
    <w:semiHidden/>
    <w:unhideWhenUsed/>
    <w:rsid w:val="00756BFD"/>
    <w:pPr>
      <w:contextualSpacing/>
    </w:pPr>
  </w:style>
  <w:style w:type="paragraph" w:customStyle="1" w:styleId="TableOverview">
    <w:name w:val="Table Overview"/>
    <w:basedOn w:val="Normal"/>
    <w:link w:val="TableOverviewChar"/>
    <w:qFormat/>
    <w:rsid w:val="00756BFD"/>
    <w:pPr>
      <w:spacing w:before="120" w:line="240" w:lineRule="auto"/>
      <w:ind w:left="288" w:right="288"/>
    </w:pPr>
    <w:rPr>
      <w:rFonts w:cs="Segoe UI"/>
      <w:lang w:bidi="en-US"/>
    </w:rPr>
  </w:style>
  <w:style w:type="character" w:customStyle="1" w:styleId="TableOverviewChar">
    <w:name w:val="Table Overview Char"/>
    <w:basedOn w:val="DefaultParagraphFont"/>
    <w:link w:val="TableOverview"/>
    <w:rsid w:val="00756BFD"/>
    <w:rPr>
      <w:rFonts w:ascii="Georgia" w:hAnsi="Georgia" w:cs="Segoe UI"/>
      <w:sz w:val="20"/>
      <w:lang w:bidi="en-US"/>
    </w:rPr>
  </w:style>
  <w:style w:type="paragraph" w:customStyle="1" w:styleId="Page1Header">
    <w:name w:val="Page 1 Header"/>
    <w:basedOn w:val="Normal"/>
    <w:qFormat/>
    <w:rsid w:val="00756BFD"/>
    <w:pPr>
      <w:tabs>
        <w:tab w:val="center" w:pos="4680"/>
        <w:tab w:val="right" w:pos="9360"/>
      </w:tabs>
      <w:spacing w:before="2000" w:line="240" w:lineRule="auto"/>
    </w:pPr>
    <w:rPr>
      <w:rFonts w:asciiTheme="minorHAnsi" w:hAnsiTheme="minorHAnsi"/>
      <w:b/>
      <w:color w:val="766661"/>
      <w:sz w:val="41"/>
      <w:szCs w:val="41"/>
    </w:rPr>
  </w:style>
  <w:style w:type="character" w:customStyle="1" w:styleId="Heading3Char">
    <w:name w:val="Heading 3 Char"/>
    <w:basedOn w:val="DefaultParagraphFont"/>
    <w:link w:val="Heading3"/>
    <w:uiPriority w:val="9"/>
    <w:rsid w:val="00756BFD"/>
    <w:rPr>
      <w:rFonts w:eastAsiaTheme="majorEastAsia" w:cstheme="majorBidi"/>
      <w:b/>
      <w:bCs/>
      <w:color w:val="352C66"/>
      <w:sz w:val="24"/>
    </w:rPr>
  </w:style>
  <w:style w:type="character" w:customStyle="1" w:styleId="Heading4Char">
    <w:name w:val="Heading 4 Char"/>
    <w:basedOn w:val="DefaultParagraphFont"/>
    <w:link w:val="Heading4"/>
    <w:uiPriority w:val="9"/>
    <w:rsid w:val="00756BFD"/>
    <w:rPr>
      <w:rFonts w:eastAsiaTheme="majorEastAsia" w:cstheme="majorBidi"/>
      <w:b/>
      <w:bCs/>
      <w:iCs/>
      <w:color w:val="352C66"/>
      <w:sz w:val="26"/>
    </w:rPr>
  </w:style>
  <w:style w:type="character" w:customStyle="1" w:styleId="Heading5Char">
    <w:name w:val="Heading 5 Char"/>
    <w:basedOn w:val="DefaultParagraphFont"/>
    <w:link w:val="Heading5"/>
    <w:uiPriority w:val="9"/>
    <w:rsid w:val="00756BFD"/>
    <w:rPr>
      <w:rFonts w:ascii="Georgia" w:eastAsiaTheme="majorEastAsia" w:hAnsi="Georgia" w:cstheme="majorBidi"/>
      <w:b/>
      <w:color w:val="352C66"/>
      <w:sz w:val="20"/>
    </w:rPr>
  </w:style>
  <w:style w:type="character" w:customStyle="1" w:styleId="Heading6Char">
    <w:name w:val="Heading 6 Char"/>
    <w:basedOn w:val="DefaultParagraphFont"/>
    <w:link w:val="Heading6"/>
    <w:uiPriority w:val="9"/>
    <w:rsid w:val="00756BFD"/>
    <w:rPr>
      <w:rFonts w:ascii="Calibri" w:eastAsiaTheme="majorEastAsia" w:hAnsi="Calibri" w:cstheme="majorBidi"/>
      <w:iCs/>
      <w:smallCaps/>
      <w:spacing w:val="40"/>
      <w:sz w:val="32"/>
    </w:rPr>
  </w:style>
  <w:style w:type="character" w:customStyle="1" w:styleId="Heading7Char">
    <w:name w:val="Heading 7 Char"/>
    <w:basedOn w:val="DefaultParagraphFont"/>
    <w:link w:val="Heading7"/>
    <w:uiPriority w:val="9"/>
    <w:rsid w:val="00756BFD"/>
    <w:rPr>
      <w:rFonts w:ascii="Calibri" w:eastAsiaTheme="majorEastAsia" w:hAnsi="Calibri" w:cstheme="majorBidi"/>
      <w:bCs/>
      <w:smallCaps/>
      <w:spacing w:val="40"/>
      <w:sz w:val="32"/>
      <w:szCs w:val="16"/>
    </w:rPr>
  </w:style>
  <w:style w:type="character" w:customStyle="1" w:styleId="Heading8Char">
    <w:name w:val="Heading 8 Char"/>
    <w:basedOn w:val="DefaultParagraphFont"/>
    <w:link w:val="Heading8"/>
    <w:uiPriority w:val="9"/>
    <w:rsid w:val="00756BFD"/>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756BFD"/>
    <w:rPr>
      <w:rFonts w:ascii="Calibri" w:eastAsiaTheme="majorEastAsia" w:hAnsi="Calibri" w:cstheme="majorBidi"/>
      <w:b/>
      <w:smallCaps/>
      <w:color w:val="4A442A" w:themeColor="background2" w:themeShade="40"/>
      <w:spacing w:val="20"/>
      <w:sz w:val="20"/>
      <w:szCs w:val="16"/>
      <w:u w:val="single"/>
    </w:rPr>
  </w:style>
  <w:style w:type="paragraph" w:styleId="PlainText">
    <w:name w:val="Plain Text"/>
    <w:basedOn w:val="Normal"/>
    <w:link w:val="PlainTextChar"/>
    <w:uiPriority w:val="99"/>
    <w:semiHidden/>
    <w:unhideWhenUsed/>
    <w:rsid w:val="00756BFD"/>
    <w:rPr>
      <w:rFonts w:ascii="Consolas" w:hAnsi="Consolas" w:cs="Consolas"/>
      <w:sz w:val="21"/>
      <w:szCs w:val="21"/>
    </w:rPr>
  </w:style>
  <w:style w:type="character" w:customStyle="1" w:styleId="PlainTextChar">
    <w:name w:val="Plain Text Char"/>
    <w:basedOn w:val="DefaultParagraphFont"/>
    <w:link w:val="PlainText"/>
    <w:uiPriority w:val="99"/>
    <w:semiHidden/>
    <w:rsid w:val="00756BFD"/>
    <w:rPr>
      <w:rFonts w:ascii="Consolas" w:hAnsi="Consolas" w:cs="Consolas"/>
      <w:sz w:val="21"/>
      <w:szCs w:val="21"/>
    </w:rPr>
  </w:style>
  <w:style w:type="paragraph" w:customStyle="1" w:styleId="TableBullet2">
    <w:name w:val="Table Bullet 2"/>
    <w:basedOn w:val="Normal"/>
    <w:qFormat/>
    <w:rsid w:val="00756BFD"/>
    <w:pPr>
      <w:numPr>
        <w:numId w:val="19"/>
      </w:numPr>
      <w:spacing w:before="60" w:after="60" w:line="240" w:lineRule="auto"/>
      <w:ind w:left="936"/>
    </w:pPr>
    <w:rPr>
      <w:color w:val="000000" w:themeColor="text1"/>
      <w:szCs w:val="20"/>
      <w:lang w:bidi="en-US"/>
    </w:rPr>
  </w:style>
  <w:style w:type="table" w:styleId="TableGrid">
    <w:name w:val="Table Grid"/>
    <w:basedOn w:val="TableNormal"/>
    <w:uiPriority w:val="59"/>
    <w:rsid w:val="00756B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ing1">
    <w:name w:val="Table Heading 1"/>
    <w:basedOn w:val="Normal"/>
    <w:next w:val="Normal"/>
    <w:link w:val="TableHeading1Char"/>
    <w:rsid w:val="00756BFD"/>
    <w:pPr>
      <w:spacing w:before="120" w:after="120" w:line="240" w:lineRule="auto"/>
      <w:jc w:val="center"/>
      <w:outlineLvl w:val="0"/>
    </w:pPr>
    <w:rPr>
      <w:rFonts w:asciiTheme="minorHAnsi" w:eastAsiaTheme="majorEastAsia" w:hAnsiTheme="minorHAnsi" w:cstheme="majorBidi"/>
      <w:b/>
      <w:bCs/>
      <w:color w:val="FFFFFF" w:themeColor="background1"/>
      <w:sz w:val="28"/>
      <w:szCs w:val="16"/>
    </w:rPr>
  </w:style>
  <w:style w:type="character" w:customStyle="1" w:styleId="TableHeading1Char">
    <w:name w:val="Table Heading 1 Char"/>
    <w:basedOn w:val="DefaultParagraphFont"/>
    <w:link w:val="TableHeading1"/>
    <w:rsid w:val="00756BFD"/>
    <w:rPr>
      <w:rFonts w:eastAsiaTheme="majorEastAsia" w:cstheme="majorBidi"/>
      <w:b/>
      <w:bCs/>
      <w:color w:val="FFFFFF" w:themeColor="background1"/>
      <w:sz w:val="28"/>
      <w:szCs w:val="16"/>
    </w:rPr>
  </w:style>
  <w:style w:type="paragraph" w:customStyle="1" w:styleId="Objectivebullet">
    <w:name w:val="Objective bullet"/>
    <w:basedOn w:val="Normal"/>
    <w:link w:val="ObjectivebulletChar"/>
    <w:qFormat/>
    <w:rsid w:val="00370CE8"/>
    <w:pPr>
      <w:ind w:left="936" w:hanging="360"/>
      <w:contextualSpacing/>
    </w:pPr>
    <w:rPr>
      <w:i/>
      <w:color w:val="000000" w:themeColor="text1"/>
      <w:szCs w:val="20"/>
      <w:lang w:bidi="en-US"/>
    </w:rPr>
  </w:style>
  <w:style w:type="character" w:customStyle="1" w:styleId="ObjectivebulletChar">
    <w:name w:val="Objective bullet Char"/>
    <w:basedOn w:val="DefaultParagraphFont"/>
    <w:link w:val="Objectivebullet"/>
    <w:rsid w:val="00370CE8"/>
    <w:rPr>
      <w:rFonts w:ascii="Georgia" w:hAnsi="Georgia"/>
      <w:i/>
      <w:color w:val="000000" w:themeColor="text1"/>
      <w:sz w:val="20"/>
      <w:szCs w:val="20"/>
      <w:lang w:bidi="en-US"/>
    </w:rPr>
  </w:style>
  <w:style w:type="table" w:styleId="LightGrid-Accent5">
    <w:name w:val="Light Grid Accent 5"/>
    <w:basedOn w:val="TableNormal"/>
    <w:uiPriority w:val="62"/>
    <w:rsid w:val="00756BF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CodeExample">
    <w:name w:val="Code Example"/>
    <w:basedOn w:val="Normal"/>
    <w:autoRedefine/>
    <w:qFormat/>
    <w:rsid w:val="00756BFD"/>
    <w:pPr>
      <w:keepNext/>
      <w:framePr w:w="9965" w:wrap="around" w:vAnchor="text" w:hAnchor="page" w:x="1201" w:y="334" w:anchorLock="1"/>
      <w:pBdr>
        <w:left w:val="single" w:sz="8" w:space="6" w:color="F26522"/>
        <w:right w:val="single" w:sz="8" w:space="6" w:color="F26522"/>
      </w:pBdr>
      <w:shd w:val="clear" w:color="auto" w:fill="FFFFFF" w:themeFill="background1"/>
      <w:spacing w:before="240" w:after="240" w:line="240" w:lineRule="auto"/>
      <w:ind w:left="1440" w:right="1440"/>
      <w:contextualSpacing/>
    </w:pPr>
    <w:rPr>
      <w:rFonts w:ascii="Courier New" w:hAnsi="Courier New"/>
      <w:color w:val="766661"/>
      <w:szCs w:val="20"/>
    </w:rPr>
  </w:style>
  <w:style w:type="character" w:styleId="HTMLTypewriter">
    <w:name w:val="HTML Typewriter"/>
    <w:basedOn w:val="DefaultParagraphFont"/>
    <w:uiPriority w:val="99"/>
    <w:semiHidden/>
    <w:unhideWhenUsed/>
    <w:rsid w:val="00756BFD"/>
    <w:rPr>
      <w:rFonts w:ascii="Courier New" w:eastAsia="Times New Roman" w:hAnsi="Courier New" w:cs="Courier New"/>
      <w:sz w:val="20"/>
      <w:szCs w:val="20"/>
    </w:rPr>
  </w:style>
  <w:style w:type="table" w:styleId="LightShading-Accent5">
    <w:name w:val="Light Shading Accent 5"/>
    <w:basedOn w:val="TableNormal"/>
    <w:uiPriority w:val="60"/>
    <w:rsid w:val="00756BF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ediumShading1-Accent11">
    <w:name w:val="Medium Shading 1 - Accent 11"/>
    <w:basedOn w:val="TableNormal"/>
    <w:uiPriority w:val="63"/>
    <w:rsid w:val="00756BF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756B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756BFD"/>
    <w:rPr>
      <w:color w:val="352C66"/>
      <w:u w:val="single"/>
    </w:rPr>
  </w:style>
  <w:style w:type="character" w:styleId="PlaceholderText">
    <w:name w:val="Placeholder Text"/>
    <w:basedOn w:val="DefaultParagraphFont"/>
    <w:uiPriority w:val="99"/>
    <w:semiHidden/>
    <w:rsid w:val="00756BFD"/>
    <w:rPr>
      <w:color w:val="808080"/>
    </w:rPr>
  </w:style>
  <w:style w:type="paragraph" w:customStyle="1" w:styleId="KeyPointsBullet">
    <w:name w:val="Key Points Bullet"/>
    <w:basedOn w:val="Normal"/>
    <w:qFormat/>
    <w:rsid w:val="00756BFD"/>
    <w:pPr>
      <w:numPr>
        <w:numId w:val="6"/>
      </w:numPr>
      <w:spacing w:before="60"/>
    </w:pPr>
    <w:rPr>
      <w:szCs w:val="20"/>
    </w:rPr>
  </w:style>
  <w:style w:type="table" w:customStyle="1" w:styleId="1">
    <w:name w:val="1"/>
    <w:basedOn w:val="TableNormal"/>
    <w:next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ode">
    <w:name w:val="HTML Code"/>
    <w:basedOn w:val="DefaultParagraphFont"/>
    <w:uiPriority w:val="99"/>
    <w:semiHidden/>
    <w:unhideWhenUsed/>
    <w:rsid w:val="00756BF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756BFD"/>
    <w:rPr>
      <w:i/>
      <w:iCs/>
    </w:rPr>
  </w:style>
  <w:style w:type="paragraph" w:customStyle="1" w:styleId="KeyPointsNumber">
    <w:name w:val="Key Points Number"/>
    <w:basedOn w:val="Normal"/>
    <w:qFormat/>
    <w:rsid w:val="00756BFD"/>
    <w:pPr>
      <w:numPr>
        <w:numId w:val="7"/>
      </w:numPr>
      <w:ind w:left="907"/>
      <w:contextualSpacing/>
    </w:pPr>
    <w:rPr>
      <w:szCs w:val="20"/>
    </w:rPr>
  </w:style>
  <w:style w:type="table" w:customStyle="1" w:styleId="LightGrid-Accent11">
    <w:name w:val="Light Grid - Accent 11"/>
    <w:basedOn w:val="TableNormal"/>
    <w:uiPriority w:val="62"/>
    <w:rsid w:val="00756B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756BF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2">
    <w:name w:val="Light List - Accent 12"/>
    <w:basedOn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756BFD"/>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756BF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756BFD"/>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Bullet3">
    <w:name w:val="List Bullet 3"/>
    <w:basedOn w:val="Normal"/>
    <w:uiPriority w:val="99"/>
    <w:semiHidden/>
    <w:unhideWhenUsed/>
    <w:rsid w:val="00756BFD"/>
  </w:style>
  <w:style w:type="paragraph" w:customStyle="1" w:styleId="TableBullet">
    <w:name w:val="Table Bullet"/>
    <w:basedOn w:val="Normal"/>
    <w:autoRedefine/>
    <w:qFormat/>
    <w:rsid w:val="00186B58"/>
    <w:pPr>
      <w:spacing w:before="120" w:line="240" w:lineRule="auto"/>
    </w:pPr>
    <w:rPr>
      <w:color w:val="000000" w:themeColor="text1"/>
    </w:rPr>
  </w:style>
  <w:style w:type="paragraph" w:customStyle="1" w:styleId="TableBullet3">
    <w:name w:val="Table Bullet 3"/>
    <w:basedOn w:val="Normal"/>
    <w:qFormat/>
    <w:rsid w:val="00756BFD"/>
    <w:pPr>
      <w:numPr>
        <w:numId w:val="20"/>
      </w:numPr>
      <w:spacing w:before="60" w:after="60" w:line="240" w:lineRule="auto"/>
      <w:ind w:left="1368"/>
    </w:pPr>
    <w:rPr>
      <w:color w:val="000000" w:themeColor="text1"/>
      <w:szCs w:val="20"/>
      <w:lang w:bidi="en-US"/>
    </w:rPr>
  </w:style>
  <w:style w:type="paragraph" w:customStyle="1" w:styleId="TableHeading2">
    <w:name w:val="Table Heading 2"/>
    <w:basedOn w:val="Normal"/>
    <w:link w:val="TableHeading2Char"/>
    <w:qFormat/>
    <w:rsid w:val="00756BFD"/>
    <w:pPr>
      <w:spacing w:before="120" w:after="120" w:line="240" w:lineRule="auto"/>
      <w:jc w:val="center"/>
    </w:pPr>
    <w:rPr>
      <w:rFonts w:asciiTheme="minorHAnsi" w:eastAsiaTheme="majorEastAsia" w:hAnsiTheme="minorHAnsi" w:cstheme="majorBidi"/>
      <w:b/>
      <w:bCs/>
      <w:color w:val="000000" w:themeColor="text1"/>
      <w:sz w:val="24"/>
      <w:szCs w:val="16"/>
    </w:rPr>
  </w:style>
  <w:style w:type="character" w:customStyle="1" w:styleId="TableHeading2Char">
    <w:name w:val="Table Heading 2 Char"/>
    <w:basedOn w:val="DefaultParagraphFont"/>
    <w:link w:val="TableHeading2"/>
    <w:rsid w:val="00756BFD"/>
    <w:rPr>
      <w:rFonts w:eastAsiaTheme="majorEastAsia" w:cstheme="majorBidi"/>
      <w:b/>
      <w:bCs/>
      <w:color w:val="000000" w:themeColor="text1"/>
      <w:sz w:val="24"/>
      <w:szCs w:val="16"/>
    </w:rPr>
  </w:style>
  <w:style w:type="paragraph" w:customStyle="1" w:styleId="TableIndent">
    <w:name w:val="Table Indent"/>
    <w:basedOn w:val="TableBullet"/>
    <w:next w:val="TableBullet"/>
    <w:qFormat/>
    <w:rsid w:val="00186B58"/>
    <w:pPr>
      <w:spacing w:after="60"/>
      <w:ind w:left="432"/>
    </w:pPr>
    <w:rPr>
      <w:lang w:bidi="en-US"/>
    </w:rPr>
  </w:style>
  <w:style w:type="paragraph" w:customStyle="1" w:styleId="TableNote">
    <w:name w:val="Table Note"/>
    <w:basedOn w:val="Normal"/>
    <w:qFormat/>
    <w:rsid w:val="00756BFD"/>
    <w:pPr>
      <w:framePr w:wrap="around" w:vAnchor="text" w:hAnchor="text" w:y="1"/>
      <w:pBdr>
        <w:top w:val="single" w:sz="4" w:space="4" w:color="352C66" w:shadow="1"/>
        <w:left w:val="single" w:sz="4" w:space="4" w:color="352C66" w:shadow="1"/>
        <w:bottom w:val="single" w:sz="4" w:space="4" w:color="352C66" w:shadow="1"/>
        <w:right w:val="single" w:sz="4" w:space="4" w:color="352C66" w:shadow="1"/>
      </w:pBdr>
      <w:spacing w:before="120"/>
      <w:ind w:left="720" w:right="432" w:hanging="288"/>
    </w:pPr>
    <w:rPr>
      <w:rFonts w:eastAsiaTheme="minorEastAsia"/>
      <w:color w:val="766661"/>
      <w:sz w:val="18"/>
    </w:rPr>
  </w:style>
  <w:style w:type="paragraph" w:styleId="Header">
    <w:name w:val="header"/>
    <w:basedOn w:val="Normal"/>
    <w:link w:val="HeaderChar"/>
    <w:uiPriority w:val="99"/>
    <w:unhideWhenUsed/>
    <w:rsid w:val="00756BF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56BFD"/>
    <w:rPr>
      <w:rFonts w:ascii="Georgia" w:hAnsi="Georgia"/>
      <w:sz w:val="20"/>
    </w:rPr>
  </w:style>
  <w:style w:type="paragraph" w:styleId="Footer">
    <w:name w:val="footer"/>
    <w:basedOn w:val="Normal"/>
    <w:link w:val="FooterChar"/>
    <w:uiPriority w:val="99"/>
    <w:unhideWhenUsed/>
    <w:rsid w:val="00756BF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56BFD"/>
    <w:rPr>
      <w:rFonts w:ascii="Georgia" w:hAnsi="Georgia"/>
      <w:sz w:val="20"/>
    </w:rPr>
  </w:style>
  <w:style w:type="paragraph" w:styleId="ListParagraph">
    <w:name w:val="List Paragraph"/>
    <w:basedOn w:val="Normal"/>
    <w:uiPriority w:val="34"/>
    <w:qFormat/>
    <w:rsid w:val="00257E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4470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2">
    <w:name w:val="2"/>
    <w:basedOn w:val="TableNormal"/>
    <w:next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ObjectiveBullet1">
    <w:name w:val="Objective Bullet 1"/>
    <w:basedOn w:val="Normal"/>
    <w:link w:val="ObjectiveBullet1Char"/>
    <w:qFormat/>
    <w:rsid w:val="00756BFD"/>
    <w:pPr>
      <w:ind w:left="720"/>
      <w:contextualSpacing/>
    </w:pPr>
    <w:rPr>
      <w:i/>
      <w:color w:val="000000" w:themeColor="text1"/>
      <w:szCs w:val="20"/>
      <w:lang w:bidi="en-US"/>
    </w:rPr>
  </w:style>
  <w:style w:type="character" w:customStyle="1" w:styleId="ObjectiveBullet1Char">
    <w:name w:val="Objective Bullet 1 Char"/>
    <w:basedOn w:val="DefaultParagraphFont"/>
    <w:link w:val="ObjectiveBullet1"/>
    <w:rsid w:val="00756BFD"/>
    <w:rPr>
      <w:rFonts w:ascii="Georgia" w:hAnsi="Georgia"/>
      <w:i/>
      <w:color w:val="000000" w:themeColor="text1"/>
      <w:sz w:val="20"/>
      <w:szCs w:val="20"/>
      <w:lang w:bidi="en-US"/>
    </w:rPr>
  </w:style>
  <w:style w:type="paragraph" w:customStyle="1" w:styleId="TableBullet1">
    <w:name w:val="Table Bullet 1"/>
    <w:basedOn w:val="Normal"/>
    <w:autoRedefine/>
    <w:qFormat/>
    <w:rsid w:val="00756BFD"/>
    <w:pPr>
      <w:numPr>
        <w:numId w:val="18"/>
      </w:numPr>
      <w:spacing w:before="120" w:line="240" w:lineRule="auto"/>
      <w:ind w:left="576" w:hanging="288"/>
    </w:pPr>
    <w:rPr>
      <w:color w:val="000000" w:themeColor="text1"/>
    </w:rPr>
  </w:style>
  <w:style w:type="paragraph" w:customStyle="1" w:styleId="Note">
    <w:name w:val="Note"/>
    <w:basedOn w:val="Normal"/>
    <w:qFormat/>
    <w:rsid w:val="00756BFD"/>
    <w:pPr>
      <w:keepNext/>
      <w:framePr w:wrap="notBeside" w:vAnchor="text" w:hAnchor="text" w:y="1"/>
      <w:pBdr>
        <w:top w:val="single" w:sz="6" w:space="6" w:color="352C66" w:shadow="1"/>
        <w:left w:val="single" w:sz="6" w:space="4" w:color="352C66" w:shadow="1"/>
        <w:bottom w:val="single" w:sz="6" w:space="6" w:color="352C66" w:shadow="1"/>
        <w:right w:val="single" w:sz="6" w:space="4" w:color="352C66" w:shadow="1"/>
      </w:pBdr>
      <w:spacing w:before="120" w:after="120" w:line="240" w:lineRule="auto"/>
      <w:ind w:left="1584" w:right="864" w:hanging="720"/>
      <w:contextualSpacing/>
    </w:pPr>
    <w:rPr>
      <w:rFonts w:eastAsiaTheme="minorEastAsia"/>
      <w:color w:val="766661"/>
    </w:rPr>
  </w:style>
  <w:style w:type="paragraph" w:customStyle="1" w:styleId="ObjectiveBullet2">
    <w:name w:val="Objective Bullet 2"/>
    <w:basedOn w:val="Normal"/>
    <w:rsid w:val="00756BFD"/>
    <w:pPr>
      <w:spacing w:before="120" w:line="240" w:lineRule="auto"/>
      <w:ind w:left="1152"/>
      <w:contextualSpacing/>
    </w:pPr>
    <w:rPr>
      <w:i/>
      <w:color w:val="000000" w:themeColor="text1"/>
      <w:szCs w:val="20"/>
      <w:lang w:bidi="en-US"/>
    </w:rPr>
  </w:style>
  <w:style w:type="character" w:styleId="Strong">
    <w:name w:val="Strong"/>
    <w:basedOn w:val="DefaultParagraphFont"/>
    <w:uiPriority w:val="22"/>
    <w:qFormat/>
    <w:rsid w:val="00DD64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13048">
      <w:bodyDiv w:val="1"/>
      <w:marLeft w:val="0"/>
      <w:marRight w:val="0"/>
      <w:marTop w:val="0"/>
      <w:marBottom w:val="0"/>
      <w:divBdr>
        <w:top w:val="none" w:sz="0" w:space="0" w:color="auto"/>
        <w:left w:val="none" w:sz="0" w:space="0" w:color="auto"/>
        <w:bottom w:val="none" w:sz="0" w:space="0" w:color="auto"/>
        <w:right w:val="none" w:sz="0" w:space="0" w:color="auto"/>
      </w:divBdr>
    </w:div>
    <w:div w:id="222716871">
      <w:bodyDiv w:val="1"/>
      <w:marLeft w:val="0"/>
      <w:marRight w:val="0"/>
      <w:marTop w:val="0"/>
      <w:marBottom w:val="0"/>
      <w:divBdr>
        <w:top w:val="none" w:sz="0" w:space="0" w:color="auto"/>
        <w:left w:val="none" w:sz="0" w:space="0" w:color="auto"/>
        <w:bottom w:val="none" w:sz="0" w:space="0" w:color="auto"/>
        <w:right w:val="none" w:sz="0" w:space="0" w:color="auto"/>
      </w:divBdr>
    </w:div>
    <w:div w:id="230625909">
      <w:bodyDiv w:val="1"/>
      <w:marLeft w:val="0"/>
      <w:marRight w:val="0"/>
      <w:marTop w:val="0"/>
      <w:marBottom w:val="0"/>
      <w:divBdr>
        <w:top w:val="none" w:sz="0" w:space="0" w:color="auto"/>
        <w:left w:val="none" w:sz="0" w:space="0" w:color="auto"/>
        <w:bottom w:val="none" w:sz="0" w:space="0" w:color="auto"/>
        <w:right w:val="none" w:sz="0" w:space="0" w:color="auto"/>
      </w:divBdr>
    </w:div>
    <w:div w:id="235092242">
      <w:bodyDiv w:val="1"/>
      <w:marLeft w:val="0"/>
      <w:marRight w:val="0"/>
      <w:marTop w:val="0"/>
      <w:marBottom w:val="0"/>
      <w:divBdr>
        <w:top w:val="none" w:sz="0" w:space="0" w:color="auto"/>
        <w:left w:val="none" w:sz="0" w:space="0" w:color="auto"/>
        <w:bottom w:val="none" w:sz="0" w:space="0" w:color="auto"/>
        <w:right w:val="none" w:sz="0" w:space="0" w:color="auto"/>
      </w:divBdr>
      <w:divsChild>
        <w:div w:id="2028943662">
          <w:marLeft w:val="0"/>
          <w:marRight w:val="0"/>
          <w:marTop w:val="240"/>
          <w:marBottom w:val="0"/>
          <w:divBdr>
            <w:top w:val="none" w:sz="0" w:space="0" w:color="auto"/>
            <w:left w:val="none" w:sz="0" w:space="0" w:color="auto"/>
            <w:bottom w:val="none" w:sz="0" w:space="0" w:color="auto"/>
            <w:right w:val="none" w:sz="0" w:space="0" w:color="auto"/>
          </w:divBdr>
        </w:div>
      </w:divsChild>
    </w:div>
    <w:div w:id="356547807">
      <w:bodyDiv w:val="1"/>
      <w:marLeft w:val="0"/>
      <w:marRight w:val="0"/>
      <w:marTop w:val="0"/>
      <w:marBottom w:val="0"/>
      <w:divBdr>
        <w:top w:val="none" w:sz="0" w:space="0" w:color="auto"/>
        <w:left w:val="none" w:sz="0" w:space="0" w:color="auto"/>
        <w:bottom w:val="none" w:sz="0" w:space="0" w:color="auto"/>
        <w:right w:val="none" w:sz="0" w:space="0" w:color="auto"/>
      </w:divBdr>
    </w:div>
    <w:div w:id="597295597">
      <w:bodyDiv w:val="1"/>
      <w:marLeft w:val="0"/>
      <w:marRight w:val="0"/>
      <w:marTop w:val="0"/>
      <w:marBottom w:val="0"/>
      <w:divBdr>
        <w:top w:val="none" w:sz="0" w:space="0" w:color="auto"/>
        <w:left w:val="none" w:sz="0" w:space="0" w:color="auto"/>
        <w:bottom w:val="none" w:sz="0" w:space="0" w:color="auto"/>
        <w:right w:val="none" w:sz="0" w:space="0" w:color="auto"/>
      </w:divBdr>
      <w:divsChild>
        <w:div w:id="638612522">
          <w:marLeft w:val="0"/>
          <w:marRight w:val="0"/>
          <w:marTop w:val="0"/>
          <w:marBottom w:val="0"/>
          <w:divBdr>
            <w:top w:val="none" w:sz="0" w:space="0" w:color="auto"/>
            <w:left w:val="none" w:sz="0" w:space="0" w:color="auto"/>
            <w:bottom w:val="none" w:sz="0" w:space="0" w:color="auto"/>
            <w:right w:val="none" w:sz="0" w:space="0" w:color="auto"/>
          </w:divBdr>
        </w:div>
        <w:div w:id="542136441">
          <w:marLeft w:val="0"/>
          <w:marRight w:val="0"/>
          <w:marTop w:val="0"/>
          <w:marBottom w:val="0"/>
          <w:divBdr>
            <w:top w:val="none" w:sz="0" w:space="0" w:color="auto"/>
            <w:left w:val="none" w:sz="0" w:space="0" w:color="auto"/>
            <w:bottom w:val="none" w:sz="0" w:space="0" w:color="auto"/>
            <w:right w:val="none" w:sz="0" w:space="0" w:color="auto"/>
          </w:divBdr>
        </w:div>
        <w:div w:id="292756676">
          <w:marLeft w:val="0"/>
          <w:marRight w:val="0"/>
          <w:marTop w:val="0"/>
          <w:marBottom w:val="0"/>
          <w:divBdr>
            <w:top w:val="none" w:sz="0" w:space="0" w:color="auto"/>
            <w:left w:val="none" w:sz="0" w:space="0" w:color="auto"/>
            <w:bottom w:val="none" w:sz="0" w:space="0" w:color="auto"/>
            <w:right w:val="none" w:sz="0" w:space="0" w:color="auto"/>
          </w:divBdr>
        </w:div>
      </w:divsChild>
    </w:div>
    <w:div w:id="629481641">
      <w:bodyDiv w:val="1"/>
      <w:marLeft w:val="0"/>
      <w:marRight w:val="0"/>
      <w:marTop w:val="0"/>
      <w:marBottom w:val="0"/>
      <w:divBdr>
        <w:top w:val="none" w:sz="0" w:space="0" w:color="auto"/>
        <w:left w:val="none" w:sz="0" w:space="0" w:color="auto"/>
        <w:bottom w:val="none" w:sz="0" w:space="0" w:color="auto"/>
        <w:right w:val="none" w:sz="0" w:space="0" w:color="auto"/>
      </w:divBdr>
    </w:div>
    <w:div w:id="755202698">
      <w:bodyDiv w:val="1"/>
      <w:marLeft w:val="0"/>
      <w:marRight w:val="0"/>
      <w:marTop w:val="0"/>
      <w:marBottom w:val="0"/>
      <w:divBdr>
        <w:top w:val="none" w:sz="0" w:space="0" w:color="auto"/>
        <w:left w:val="none" w:sz="0" w:space="0" w:color="auto"/>
        <w:bottom w:val="none" w:sz="0" w:space="0" w:color="auto"/>
        <w:right w:val="none" w:sz="0" w:space="0" w:color="auto"/>
      </w:divBdr>
    </w:div>
    <w:div w:id="811294940">
      <w:bodyDiv w:val="1"/>
      <w:marLeft w:val="0"/>
      <w:marRight w:val="0"/>
      <w:marTop w:val="0"/>
      <w:marBottom w:val="0"/>
      <w:divBdr>
        <w:top w:val="none" w:sz="0" w:space="0" w:color="auto"/>
        <w:left w:val="none" w:sz="0" w:space="0" w:color="auto"/>
        <w:bottom w:val="none" w:sz="0" w:space="0" w:color="auto"/>
        <w:right w:val="none" w:sz="0" w:space="0" w:color="auto"/>
      </w:divBdr>
      <w:divsChild>
        <w:div w:id="469320787">
          <w:marLeft w:val="0"/>
          <w:marRight w:val="0"/>
          <w:marTop w:val="0"/>
          <w:marBottom w:val="0"/>
          <w:divBdr>
            <w:top w:val="none" w:sz="0" w:space="0" w:color="auto"/>
            <w:left w:val="none" w:sz="0" w:space="0" w:color="auto"/>
            <w:bottom w:val="none" w:sz="0" w:space="0" w:color="auto"/>
            <w:right w:val="none" w:sz="0" w:space="0" w:color="auto"/>
          </w:divBdr>
        </w:div>
        <w:div w:id="808282749">
          <w:marLeft w:val="0"/>
          <w:marRight w:val="0"/>
          <w:marTop w:val="0"/>
          <w:marBottom w:val="0"/>
          <w:divBdr>
            <w:top w:val="none" w:sz="0" w:space="0" w:color="auto"/>
            <w:left w:val="none" w:sz="0" w:space="0" w:color="auto"/>
            <w:bottom w:val="none" w:sz="0" w:space="0" w:color="auto"/>
            <w:right w:val="none" w:sz="0" w:space="0" w:color="auto"/>
          </w:divBdr>
        </w:div>
        <w:div w:id="1991015070">
          <w:marLeft w:val="0"/>
          <w:marRight w:val="0"/>
          <w:marTop w:val="0"/>
          <w:marBottom w:val="0"/>
          <w:divBdr>
            <w:top w:val="none" w:sz="0" w:space="0" w:color="auto"/>
            <w:left w:val="none" w:sz="0" w:space="0" w:color="auto"/>
            <w:bottom w:val="none" w:sz="0" w:space="0" w:color="auto"/>
            <w:right w:val="none" w:sz="0" w:space="0" w:color="auto"/>
          </w:divBdr>
        </w:div>
      </w:divsChild>
    </w:div>
    <w:div w:id="813642053">
      <w:bodyDiv w:val="1"/>
      <w:marLeft w:val="0"/>
      <w:marRight w:val="0"/>
      <w:marTop w:val="0"/>
      <w:marBottom w:val="0"/>
      <w:divBdr>
        <w:top w:val="none" w:sz="0" w:space="0" w:color="auto"/>
        <w:left w:val="none" w:sz="0" w:space="0" w:color="auto"/>
        <w:bottom w:val="none" w:sz="0" w:space="0" w:color="auto"/>
        <w:right w:val="none" w:sz="0" w:space="0" w:color="auto"/>
      </w:divBdr>
    </w:div>
    <w:div w:id="1022825143">
      <w:bodyDiv w:val="1"/>
      <w:marLeft w:val="0"/>
      <w:marRight w:val="0"/>
      <w:marTop w:val="0"/>
      <w:marBottom w:val="0"/>
      <w:divBdr>
        <w:top w:val="none" w:sz="0" w:space="0" w:color="auto"/>
        <w:left w:val="none" w:sz="0" w:space="0" w:color="auto"/>
        <w:bottom w:val="none" w:sz="0" w:space="0" w:color="auto"/>
        <w:right w:val="none" w:sz="0" w:space="0" w:color="auto"/>
      </w:divBdr>
    </w:div>
    <w:div w:id="1182279304">
      <w:bodyDiv w:val="1"/>
      <w:marLeft w:val="0"/>
      <w:marRight w:val="0"/>
      <w:marTop w:val="0"/>
      <w:marBottom w:val="0"/>
      <w:divBdr>
        <w:top w:val="none" w:sz="0" w:space="0" w:color="auto"/>
        <w:left w:val="none" w:sz="0" w:space="0" w:color="auto"/>
        <w:bottom w:val="none" w:sz="0" w:space="0" w:color="auto"/>
        <w:right w:val="none" w:sz="0" w:space="0" w:color="auto"/>
      </w:divBdr>
      <w:divsChild>
        <w:div w:id="279730661">
          <w:marLeft w:val="0"/>
          <w:marRight w:val="0"/>
          <w:marTop w:val="0"/>
          <w:marBottom w:val="0"/>
          <w:divBdr>
            <w:top w:val="none" w:sz="0" w:space="0" w:color="auto"/>
            <w:left w:val="none" w:sz="0" w:space="0" w:color="auto"/>
            <w:bottom w:val="none" w:sz="0" w:space="0" w:color="auto"/>
            <w:right w:val="none" w:sz="0" w:space="0" w:color="auto"/>
          </w:divBdr>
        </w:div>
        <w:div w:id="941693770">
          <w:marLeft w:val="0"/>
          <w:marRight w:val="0"/>
          <w:marTop w:val="0"/>
          <w:marBottom w:val="0"/>
          <w:divBdr>
            <w:top w:val="none" w:sz="0" w:space="0" w:color="auto"/>
            <w:left w:val="none" w:sz="0" w:space="0" w:color="auto"/>
            <w:bottom w:val="none" w:sz="0" w:space="0" w:color="auto"/>
            <w:right w:val="none" w:sz="0" w:space="0" w:color="auto"/>
          </w:divBdr>
        </w:div>
        <w:div w:id="227082519">
          <w:marLeft w:val="0"/>
          <w:marRight w:val="0"/>
          <w:marTop w:val="0"/>
          <w:marBottom w:val="0"/>
          <w:divBdr>
            <w:top w:val="none" w:sz="0" w:space="0" w:color="auto"/>
            <w:left w:val="none" w:sz="0" w:space="0" w:color="auto"/>
            <w:bottom w:val="none" w:sz="0" w:space="0" w:color="auto"/>
            <w:right w:val="none" w:sz="0" w:space="0" w:color="auto"/>
          </w:divBdr>
        </w:div>
      </w:divsChild>
    </w:div>
    <w:div w:id="1324510717">
      <w:bodyDiv w:val="1"/>
      <w:marLeft w:val="0"/>
      <w:marRight w:val="0"/>
      <w:marTop w:val="0"/>
      <w:marBottom w:val="0"/>
      <w:divBdr>
        <w:top w:val="none" w:sz="0" w:space="0" w:color="auto"/>
        <w:left w:val="none" w:sz="0" w:space="0" w:color="auto"/>
        <w:bottom w:val="none" w:sz="0" w:space="0" w:color="auto"/>
        <w:right w:val="none" w:sz="0" w:space="0" w:color="auto"/>
      </w:divBdr>
    </w:div>
    <w:div w:id="1357537144">
      <w:bodyDiv w:val="1"/>
      <w:marLeft w:val="0"/>
      <w:marRight w:val="0"/>
      <w:marTop w:val="0"/>
      <w:marBottom w:val="0"/>
      <w:divBdr>
        <w:top w:val="none" w:sz="0" w:space="0" w:color="auto"/>
        <w:left w:val="none" w:sz="0" w:space="0" w:color="auto"/>
        <w:bottom w:val="none" w:sz="0" w:space="0" w:color="auto"/>
        <w:right w:val="none" w:sz="0" w:space="0" w:color="auto"/>
      </w:divBdr>
    </w:div>
    <w:div w:id="1715083331">
      <w:bodyDiv w:val="1"/>
      <w:marLeft w:val="0"/>
      <w:marRight w:val="0"/>
      <w:marTop w:val="0"/>
      <w:marBottom w:val="0"/>
      <w:divBdr>
        <w:top w:val="none" w:sz="0" w:space="0" w:color="auto"/>
        <w:left w:val="none" w:sz="0" w:space="0" w:color="auto"/>
        <w:bottom w:val="none" w:sz="0" w:space="0" w:color="auto"/>
        <w:right w:val="none" w:sz="0" w:space="0" w:color="auto"/>
      </w:divBdr>
    </w:div>
    <w:div w:id="1762602939">
      <w:bodyDiv w:val="1"/>
      <w:marLeft w:val="0"/>
      <w:marRight w:val="0"/>
      <w:marTop w:val="0"/>
      <w:marBottom w:val="0"/>
      <w:divBdr>
        <w:top w:val="none" w:sz="0" w:space="0" w:color="auto"/>
        <w:left w:val="none" w:sz="0" w:space="0" w:color="auto"/>
        <w:bottom w:val="none" w:sz="0" w:space="0" w:color="auto"/>
        <w:right w:val="none" w:sz="0" w:space="0" w:color="auto"/>
      </w:divBdr>
    </w:div>
    <w:div w:id="1804352147">
      <w:bodyDiv w:val="1"/>
      <w:marLeft w:val="0"/>
      <w:marRight w:val="0"/>
      <w:marTop w:val="0"/>
      <w:marBottom w:val="0"/>
      <w:divBdr>
        <w:top w:val="none" w:sz="0" w:space="0" w:color="auto"/>
        <w:left w:val="none" w:sz="0" w:space="0" w:color="auto"/>
        <w:bottom w:val="none" w:sz="0" w:space="0" w:color="auto"/>
        <w:right w:val="none" w:sz="0" w:space="0" w:color="auto"/>
      </w:divBdr>
      <w:divsChild>
        <w:div w:id="733240386">
          <w:marLeft w:val="547"/>
          <w:marRight w:val="0"/>
          <w:marTop w:val="0"/>
          <w:marBottom w:val="0"/>
          <w:divBdr>
            <w:top w:val="none" w:sz="0" w:space="0" w:color="auto"/>
            <w:left w:val="none" w:sz="0" w:space="0" w:color="auto"/>
            <w:bottom w:val="none" w:sz="0" w:space="0" w:color="auto"/>
            <w:right w:val="none" w:sz="0" w:space="0" w:color="auto"/>
          </w:divBdr>
        </w:div>
        <w:div w:id="1617255847">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hakkar\Desktop\WQU601\WQU_Curriculum_Template_v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0x00551D6B91BB16074EAF647164630BB02B</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51D6B91BB16074EAF647164630BB02B" ma:contentTypeVersion="" ma:contentTypeDescription="" ma:contentTypeScope="" ma:versionID="8e96f9eda990dbb3ddf06bba90ae8378">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878F1-27D5-4935-B919-3B3D8F315ABF}">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9129C9E1-D4B5-4A71-9139-03AA1F894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512E40D-5D12-41C7-8C37-799264B3C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WQU_Curriculum_Template_v1</Template>
  <TotalTime>496</TotalTime>
  <Pages>3</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MyLaptop</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trossi</dc:creator>
  <cp:lastModifiedBy>Tiberiu</cp:lastModifiedBy>
  <cp:revision>1177</cp:revision>
  <cp:lastPrinted>2017-07-19T15:12:00Z</cp:lastPrinted>
  <dcterms:created xsi:type="dcterms:W3CDTF">2017-07-31T16:45:00Z</dcterms:created>
  <dcterms:modified xsi:type="dcterms:W3CDTF">2017-08-24T17:04:00Z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FirstTime">
    <vt:lpwstr>True</vt:lpwstr>
  </property>
  <property fmtid="{D5CDD505-2E9C-101B-9397-08002B2CF9AE}" pid="3" name="AddDocumentEventProcessedFileUniqueId">
    <vt:lpwstr>6ecf4999-7d08-4d6d-89a5-2971acf6fac4</vt:lpwstr>
  </property>
  <property fmtid="{D5CDD505-2E9C-101B-9397-08002B2CF9AE}" pid="4" name="LastObjectUpdateEventProcessedVersion">
    <vt:lpwstr>9.0</vt:lpwstr>
  </property>
  <property fmtid="{D5CDD505-2E9C-101B-9397-08002B2CF9AE}" pid="5" name="AddDocumentEventProcessedId">
    <vt:lpwstr>1db31a3e-3d75-41fb-a55d-d517dcc392ea</vt:lpwstr>
  </property>
</Properties>
</file>