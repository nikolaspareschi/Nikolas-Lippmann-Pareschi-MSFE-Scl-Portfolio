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547" w:rsidRDefault="00053547" w:rsidP="00053547">
      <w:pPr>
        <w:pStyle w:val="Heading3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Frequentist </w:t>
      </w:r>
      <w:r w:rsidR="00874397">
        <w:rPr>
          <w:rFonts w:cstheme="minorHAnsi"/>
          <w:sz w:val="32"/>
          <w:szCs w:val="32"/>
        </w:rPr>
        <w:t xml:space="preserve">inference </w:t>
      </w:r>
      <w:r>
        <w:rPr>
          <w:rFonts w:cstheme="minorHAnsi"/>
          <w:sz w:val="32"/>
          <w:szCs w:val="32"/>
        </w:rPr>
        <w:t>versus Bay</w:t>
      </w:r>
      <w:r w:rsidR="00874397">
        <w:rPr>
          <w:rFonts w:cstheme="minorHAnsi"/>
          <w:sz w:val="32"/>
          <w:szCs w:val="32"/>
        </w:rPr>
        <w:t>esian inference</w:t>
      </w:r>
      <w:r>
        <w:rPr>
          <w:rFonts w:cstheme="minorHAnsi"/>
          <w:sz w:val="32"/>
          <w:szCs w:val="32"/>
        </w:rPr>
        <w:t xml:space="preserve"> </w:t>
      </w:r>
    </w:p>
    <w:p w:rsidR="005E15F6" w:rsidRPr="005E15F6" w:rsidRDefault="005E15F6" w:rsidP="005E15F6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E15F6" w:rsidTr="00DD612E">
        <w:tc>
          <w:tcPr>
            <w:tcW w:w="4788" w:type="dxa"/>
          </w:tcPr>
          <w:p w:rsidR="005E15F6" w:rsidRPr="00DD612E" w:rsidRDefault="005E15F6" w:rsidP="00DD612E">
            <w:pPr>
              <w:rPr>
                <w:b/>
              </w:rPr>
            </w:pPr>
            <w:proofErr w:type="spellStart"/>
            <w:r w:rsidRPr="00DD612E">
              <w:rPr>
                <w:b/>
              </w:rPr>
              <w:t>Frequentist</w:t>
            </w:r>
            <w:proofErr w:type="spellEnd"/>
            <w:r w:rsidRPr="00DD612E">
              <w:rPr>
                <w:b/>
              </w:rPr>
              <w:t xml:space="preserve"> inference</w:t>
            </w:r>
          </w:p>
        </w:tc>
        <w:tc>
          <w:tcPr>
            <w:tcW w:w="4788" w:type="dxa"/>
          </w:tcPr>
          <w:p w:rsidR="005E15F6" w:rsidRPr="00DD612E" w:rsidRDefault="005E15F6" w:rsidP="00DD612E">
            <w:pPr>
              <w:rPr>
                <w:b/>
              </w:rPr>
            </w:pPr>
            <w:r w:rsidRPr="00DD612E">
              <w:rPr>
                <w:b/>
              </w:rPr>
              <w:t>Bayesian inference</w:t>
            </w:r>
          </w:p>
        </w:tc>
      </w:tr>
      <w:tr w:rsidR="005E15F6" w:rsidTr="00DD612E">
        <w:tc>
          <w:tcPr>
            <w:tcW w:w="4788" w:type="dxa"/>
          </w:tcPr>
          <w:p w:rsidR="005E15F6" w:rsidRDefault="00956057" w:rsidP="00DD612E">
            <w:pPr>
              <w:pStyle w:val="ListParagraph"/>
              <w:numPr>
                <w:ilvl w:val="0"/>
                <w:numId w:val="22"/>
              </w:numPr>
              <w:ind w:left="360"/>
            </w:pPr>
            <w:r>
              <w:t>Concentration of tests and assumptions</w:t>
            </w:r>
          </w:p>
        </w:tc>
        <w:tc>
          <w:tcPr>
            <w:tcW w:w="4788" w:type="dxa"/>
          </w:tcPr>
          <w:p w:rsidR="005E15F6" w:rsidRDefault="005E15F6" w:rsidP="00DD612E">
            <w:pPr>
              <w:pStyle w:val="ListParagraph"/>
              <w:numPr>
                <w:ilvl w:val="0"/>
                <w:numId w:val="22"/>
              </w:numPr>
              <w:ind w:left="360"/>
            </w:pPr>
            <w:r>
              <w:t>Based on several probability rules (the most important being Bayes rule)</w:t>
            </w:r>
          </w:p>
        </w:tc>
      </w:tr>
      <w:tr w:rsidR="005E15F6" w:rsidTr="00DD612E">
        <w:tc>
          <w:tcPr>
            <w:tcW w:w="4788" w:type="dxa"/>
          </w:tcPr>
          <w:p w:rsidR="005E15F6" w:rsidRDefault="00956057" w:rsidP="00DD612E">
            <w:pPr>
              <w:pStyle w:val="ListParagraph"/>
              <w:numPr>
                <w:ilvl w:val="0"/>
                <w:numId w:val="22"/>
              </w:numPr>
              <w:ind w:left="360"/>
            </w:pPr>
            <w:r>
              <w:t xml:space="preserve">Provides single point estimates </w:t>
            </w:r>
          </w:p>
        </w:tc>
        <w:tc>
          <w:tcPr>
            <w:tcW w:w="4788" w:type="dxa"/>
          </w:tcPr>
          <w:p w:rsidR="005E15F6" w:rsidRDefault="009E427B" w:rsidP="00DD612E">
            <w:pPr>
              <w:pStyle w:val="ListParagraph"/>
              <w:numPr>
                <w:ilvl w:val="0"/>
                <w:numId w:val="22"/>
              </w:numPr>
              <w:ind w:left="360"/>
            </w:pPr>
            <w:r>
              <w:t>Provides posterior distributions which reflects the degree of uncertainty related to the results</w:t>
            </w:r>
          </w:p>
        </w:tc>
      </w:tr>
      <w:tr w:rsidR="005E15F6" w:rsidTr="00DD612E">
        <w:tc>
          <w:tcPr>
            <w:tcW w:w="4788" w:type="dxa"/>
          </w:tcPr>
          <w:p w:rsidR="005E15F6" w:rsidRDefault="001C620C" w:rsidP="00DD612E">
            <w:pPr>
              <w:pStyle w:val="ListParagraph"/>
              <w:numPr>
                <w:ilvl w:val="0"/>
                <w:numId w:val="22"/>
              </w:numPr>
              <w:ind w:left="360"/>
            </w:pPr>
            <w:r>
              <w:t>Estimating parameters – minimize/maximize a function</w:t>
            </w:r>
          </w:p>
        </w:tc>
        <w:tc>
          <w:tcPr>
            <w:tcW w:w="4788" w:type="dxa"/>
          </w:tcPr>
          <w:p w:rsidR="005E15F6" w:rsidRDefault="00D83A80" w:rsidP="00DD612E">
            <w:pPr>
              <w:pStyle w:val="ListParagraph"/>
              <w:numPr>
                <w:ilvl w:val="0"/>
                <w:numId w:val="22"/>
              </w:numPr>
              <w:ind w:left="360"/>
            </w:pPr>
            <w:r>
              <w:t>Estimating parame</w:t>
            </w:r>
            <w:r w:rsidR="00CE2545">
              <w:t xml:space="preserve">ters – iterative process </w:t>
            </w:r>
          </w:p>
        </w:tc>
      </w:tr>
      <w:tr w:rsidR="005E15F6" w:rsidTr="00DD612E">
        <w:tc>
          <w:tcPr>
            <w:tcW w:w="4788" w:type="dxa"/>
          </w:tcPr>
          <w:p w:rsidR="005E15F6" w:rsidRDefault="00F44835" w:rsidP="00DD612E">
            <w:pPr>
              <w:pStyle w:val="ListParagraph"/>
              <w:numPr>
                <w:ilvl w:val="0"/>
                <w:numId w:val="22"/>
              </w:numPr>
              <w:ind w:left="360"/>
            </w:pPr>
            <w:r>
              <w:t xml:space="preserve">It is harder to introduce prior information in the model. </w:t>
            </w:r>
          </w:p>
        </w:tc>
        <w:tc>
          <w:tcPr>
            <w:tcW w:w="4788" w:type="dxa"/>
          </w:tcPr>
          <w:p w:rsidR="005E15F6" w:rsidRDefault="003F341E" w:rsidP="00DD612E">
            <w:pPr>
              <w:pStyle w:val="ListParagraph"/>
              <w:numPr>
                <w:ilvl w:val="0"/>
                <w:numId w:val="22"/>
              </w:numPr>
              <w:ind w:left="360"/>
            </w:pPr>
            <w:r>
              <w:t xml:space="preserve">Introduce knowledge in the model using priors (prior information). Posterior information can be obtained </w:t>
            </w:r>
          </w:p>
        </w:tc>
      </w:tr>
      <w:tr w:rsidR="005E15F6" w:rsidTr="00DD612E">
        <w:tc>
          <w:tcPr>
            <w:tcW w:w="4788" w:type="dxa"/>
          </w:tcPr>
          <w:p w:rsidR="005E15F6" w:rsidRDefault="00550B19" w:rsidP="00DD612E">
            <w:pPr>
              <w:pStyle w:val="ListParagraph"/>
              <w:numPr>
                <w:ilvl w:val="0"/>
                <w:numId w:val="22"/>
              </w:numPr>
              <w:ind w:left="360"/>
            </w:pPr>
            <w:r>
              <w:t>Prior information can be introduced as parameter constraints (ex: VEC model) or matrix coefficients (</w:t>
            </w:r>
            <w:r w:rsidR="003517FF">
              <w:t xml:space="preserve">ex: </w:t>
            </w:r>
            <w:r>
              <w:t xml:space="preserve">Structural VAR) </w:t>
            </w:r>
          </w:p>
        </w:tc>
        <w:tc>
          <w:tcPr>
            <w:tcW w:w="4788" w:type="dxa"/>
          </w:tcPr>
          <w:p w:rsidR="005E15F6" w:rsidRDefault="0060766F" w:rsidP="00DD612E">
            <w:pPr>
              <w:pStyle w:val="ListParagraph"/>
              <w:numPr>
                <w:ilvl w:val="0"/>
                <w:numId w:val="22"/>
              </w:numPr>
              <w:ind w:left="360"/>
            </w:pPr>
            <w:r>
              <w:t xml:space="preserve">Prior information is introduced using distributions and parameters of distributions </w:t>
            </w:r>
          </w:p>
        </w:tc>
      </w:tr>
    </w:tbl>
    <w:p w:rsidR="00053547" w:rsidRPr="00053547" w:rsidRDefault="00053547" w:rsidP="00053547"/>
    <w:p w:rsidR="00C755C5" w:rsidRPr="005B71F7" w:rsidRDefault="006F1CE2" w:rsidP="00756BFD">
      <w:pPr>
        <w:pStyle w:val="Heading3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Frequentist Linear Regression </w:t>
      </w:r>
    </w:p>
    <w:p w:rsidR="00DD6416" w:rsidRDefault="00D8428A" w:rsidP="00DD6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frequentist (classical) multiple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regression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7E593E" w:rsidRPr="002203E0" w:rsidRDefault="007E593E" w:rsidP="00DD6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+ϵ=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β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X+ϵ</m:t>
              </m:r>
            </m:e>
          </m:nary>
        </m:oMath>
      </m:oMathPara>
    </w:p>
    <w:p w:rsidR="002203E0" w:rsidRDefault="00B6563A" w:rsidP="00DD6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β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transpose of the coefficient vector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β</m:t>
        </m:r>
      </m:oMath>
    </w:p>
    <w:p w:rsidR="00B6563A" w:rsidRDefault="00A900B3" w:rsidP="00DD6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w:lastRenderedPageBreak/>
          <m:t>ϵ~N(0,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measurement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error, normally distributed with zero mean and standard deviation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σ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00B3" w:rsidRDefault="009C283D" w:rsidP="00DD6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goal is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estimate </w:t>
      </w:r>
      <w:proofErr w:type="gramEnd"/>
      <m:oMath>
        <m:r>
          <w:rPr>
            <w:rFonts w:ascii="Cambria Math" w:eastAsia="Times New Roman" w:hAnsi="Cambria Math" w:cs="Times New Roman"/>
            <w:sz w:val="24"/>
            <w:szCs w:val="24"/>
          </w:rPr>
          <m:t>β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3153F">
        <w:rPr>
          <w:rFonts w:ascii="Times New Roman" w:eastAsia="Times New Roman" w:hAnsi="Times New Roman" w:cs="Times New Roman"/>
          <w:sz w:val="24"/>
          <w:szCs w:val="24"/>
        </w:rPr>
        <w:t xml:space="preserve">This means finding the </w:t>
      </w:r>
      <w:proofErr w:type="spellStart"/>
      <w:r w:rsidR="0023153F">
        <w:rPr>
          <w:rFonts w:ascii="Times New Roman" w:eastAsia="Times New Roman" w:hAnsi="Times New Roman" w:cs="Times New Roman"/>
          <w:sz w:val="24"/>
          <w:szCs w:val="24"/>
        </w:rPr>
        <w:t>hyperplane</w:t>
      </w:r>
      <w:proofErr w:type="spellEnd"/>
      <w:r w:rsidR="0023153F">
        <w:rPr>
          <w:rFonts w:ascii="Times New Roman" w:eastAsia="Times New Roman" w:hAnsi="Times New Roman" w:cs="Times New Roman"/>
          <w:sz w:val="24"/>
          <w:szCs w:val="24"/>
        </w:rPr>
        <w:t xml:space="preserve"> that best characterizes the data. </w:t>
      </w:r>
    </w:p>
    <w:p w:rsidR="009C283D" w:rsidRDefault="009C283D" w:rsidP="00DD6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data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,…,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23153F">
        <w:rPr>
          <w:rFonts w:ascii="Times New Roman" w:eastAsia="Times New Roman" w:hAnsi="Times New Roman" w:cs="Times New Roman"/>
          <w:sz w:val="24"/>
          <w:szCs w:val="24"/>
        </w:rPr>
        <w:t xml:space="preserve"> is trained. </w:t>
      </w:r>
    </w:p>
    <w:p w:rsidR="00905C11" w:rsidRDefault="00905C11" w:rsidP="00DD6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most popular method for estimating coefficients is OLS. </w:t>
      </w:r>
    </w:p>
    <w:p w:rsidR="00905C11" w:rsidRDefault="003C28D8" w:rsidP="00DD6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RSS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residual sum of squares </w:t>
      </w:r>
    </w:p>
    <w:p w:rsidR="003C28D8" w:rsidRPr="00C4258E" w:rsidRDefault="00C4258E" w:rsidP="00DD6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RSS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β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-f(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:rsidR="00C4258E" w:rsidRPr="00C4258E" w:rsidRDefault="00C4258E" w:rsidP="00DD6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:rsidR="00C4258E" w:rsidRDefault="002B1A2D" w:rsidP="00DD6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minimize</m:t>
        </m:r>
        <m:r>
          <w:rPr>
            <w:rFonts w:ascii="Cambria Math" w:eastAsia="Times New Roman" w:hAnsi="Cambria Math" w:cs="Times New Roman"/>
            <w:sz w:val="24"/>
            <w:szCs w:val="24"/>
          </w:rPr>
          <m:t>(RSS)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OLS method. </w:t>
      </w:r>
    </w:p>
    <w:p w:rsidR="005D196B" w:rsidRPr="00C913D1" w:rsidRDefault="00C913D1" w:rsidP="00DD6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β</m:t>
              </m: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y</m:t>
          </m:r>
        </m:oMath>
      </m:oMathPara>
    </w:p>
    <w:p w:rsidR="00C70398" w:rsidRPr="005B71F7" w:rsidRDefault="00C70398" w:rsidP="00C70398">
      <w:pPr>
        <w:pStyle w:val="Heading3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Bayesian</w:t>
      </w:r>
      <w:r>
        <w:rPr>
          <w:rFonts w:cstheme="minorHAnsi"/>
          <w:sz w:val="32"/>
          <w:szCs w:val="32"/>
        </w:rPr>
        <w:t xml:space="preserve"> Linear Regression </w:t>
      </w:r>
    </w:p>
    <w:p w:rsidR="00C913D1" w:rsidRDefault="00F341D3" w:rsidP="00DD6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Bayesian approach for the linear regression: </w:t>
      </w:r>
    </w:p>
    <w:p w:rsidR="00F341D3" w:rsidRPr="009E5BBB" w:rsidRDefault="009A6416" w:rsidP="00DD6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y~N(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X,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I)</m:t>
          </m:r>
        </m:oMath>
      </m:oMathPara>
    </w:p>
    <w:p w:rsidR="009E5BBB" w:rsidRDefault="009E5BBB" w:rsidP="00DD6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response values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are sampled from a multivariate normal distribution that has the following parameters: </w:t>
      </w:r>
    </w:p>
    <w:p w:rsidR="009E5BBB" w:rsidRPr="00295CF9" w:rsidRDefault="00295CF9" w:rsidP="00DD6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Mean=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X</m:t>
          </m:r>
        </m:oMath>
      </m:oMathPara>
    </w:p>
    <w:p w:rsidR="00295CF9" w:rsidRPr="004913DB" w:rsidRDefault="00295CF9" w:rsidP="00DD6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Variance=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I</m:t>
          </m:r>
        </m:oMath>
      </m:oMathPara>
    </w:p>
    <w:p w:rsidR="004913DB" w:rsidRDefault="00EE0987" w:rsidP="00EE0987">
      <w:pPr>
        <w:pStyle w:val="ListParagraph"/>
        <w:numPr>
          <w:ilvl w:val="0"/>
          <w:numId w:val="21"/>
        </w:numPr>
        <w:tabs>
          <w:tab w:val="left" w:pos="180"/>
        </w:tabs>
        <w:ind w:left="0" w:firstLine="0"/>
      </w:pPr>
      <w:r w:rsidRPr="00EE0987">
        <w:rPr>
          <w:i/>
        </w:rPr>
        <w:t xml:space="preserve">Prior Distributions: </w:t>
      </w:r>
      <w:r w:rsidR="00B97957">
        <w:t xml:space="preserve">Prior knowledge about </w:t>
      </w:r>
      <m:oMath>
        <m:r>
          <w:rPr>
            <w:rFonts w:ascii="Cambria Math" w:hAnsi="Cambria Math"/>
          </w:rPr>
          <m:t>β</m:t>
        </m:r>
      </m:oMath>
      <w:r w:rsidRPr="00EE0987">
        <w:t xml:space="preserve"> </w:t>
      </w:r>
      <w:r w:rsidR="00B97957">
        <w:t xml:space="preserve">parameters can be introduced using prior distributions. </w:t>
      </w:r>
    </w:p>
    <w:p w:rsidR="00BF51FC" w:rsidRPr="00EE0987" w:rsidRDefault="00BF51FC" w:rsidP="00EE0987">
      <w:pPr>
        <w:pStyle w:val="ListParagraph"/>
        <w:numPr>
          <w:ilvl w:val="0"/>
          <w:numId w:val="21"/>
        </w:numPr>
        <w:tabs>
          <w:tab w:val="left" w:pos="180"/>
        </w:tabs>
        <w:ind w:left="0" w:firstLine="0"/>
      </w:pPr>
      <w:r>
        <w:rPr>
          <w:i/>
        </w:rPr>
        <w:t>Posterior Distributions:</w:t>
      </w:r>
      <w:r>
        <w:t xml:space="preserve"> </w:t>
      </w:r>
      <w:r w:rsidR="00E630D6">
        <w:t xml:space="preserve">probability distribution that characterizes uncertainty on </w:t>
      </w:r>
      <m:oMath>
        <m:r>
          <w:rPr>
            <w:rFonts w:ascii="Cambria Math" w:hAnsi="Cambria Math"/>
          </w:rPr>
          <m:t>β</m:t>
        </m:r>
      </m:oMath>
      <w:r w:rsidR="00473B32">
        <w:t xml:space="preserve"> coefficients. </w:t>
      </w:r>
    </w:p>
    <w:p w:rsidR="00C913D1" w:rsidRPr="007E593E" w:rsidRDefault="00C913D1" w:rsidP="00DD6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428A" w:rsidRPr="00F2121B" w:rsidRDefault="00D8428A" w:rsidP="00DD6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496C" w:rsidRPr="004E6375" w:rsidRDefault="0047496C" w:rsidP="00DD6416">
      <w:pPr>
        <w:pStyle w:val="NormalWeb"/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</w:pPr>
    </w:p>
    <w:sectPr w:rsidR="0047496C" w:rsidRPr="004E6375" w:rsidSect="004E15C2"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432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E3F" w:rsidRDefault="006B5E3F" w:rsidP="002F7AEB">
      <w:r>
        <w:separator/>
      </w:r>
    </w:p>
  </w:endnote>
  <w:endnote w:type="continuationSeparator" w:id="0">
    <w:p w:rsidR="006B5E3F" w:rsidRDefault="006B5E3F" w:rsidP="002F7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375" w:rsidRDefault="004E6375" w:rsidP="004E6375">
    <w:pPr>
      <w:rPr>
        <w:i/>
        <w:color w:val="005595"/>
      </w:rPr>
    </w:pPr>
  </w:p>
  <w:p w:rsidR="004E6375" w:rsidRPr="0021566A" w:rsidRDefault="004E6375" w:rsidP="004E6375">
    <w:pPr>
      <w:rPr>
        <w:i/>
        <w:color w:val="005595"/>
      </w:rPr>
    </w:pPr>
    <w:r>
      <w:rPr>
        <w:noProof/>
      </w:rPr>
      <w:drawing>
        <wp:anchor distT="0" distB="0" distL="114300" distR="114300" simplePos="0" relativeHeight="251710464" behindDoc="0" locked="0" layoutInCell="1" allowOverlap="1" wp14:anchorId="3382519B" wp14:editId="298179A8">
          <wp:simplePos x="0" y="0"/>
          <wp:positionH relativeFrom="column">
            <wp:posOffset>4590415</wp:posOffset>
          </wp:positionH>
          <wp:positionV relativeFrom="paragraph">
            <wp:posOffset>201295</wp:posOffset>
          </wp:positionV>
          <wp:extent cx="2157984" cy="411480"/>
          <wp:effectExtent l="0" t="0" r="0" b="7620"/>
          <wp:wrapNone/>
          <wp:docPr id="12" name="Picture 12" descr="C:\Users\laure_000\Downloads\WQU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C:\Users\laure_000\Downloads\WQU-logo.jp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7984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4E6375" w:rsidRPr="004D503B" w:rsidRDefault="004E6375" w:rsidP="004E6375">
    <w:r>
      <w:rPr>
        <w:noProof/>
      </w:rPr>
      <w:drawing>
        <wp:anchor distT="0" distB="0" distL="114300" distR="114300" simplePos="0" relativeHeight="251711488" behindDoc="0" locked="0" layoutInCell="1" allowOverlap="1" wp14:anchorId="6724ED68" wp14:editId="0EB4A4A6">
          <wp:simplePos x="0" y="0"/>
          <wp:positionH relativeFrom="page">
            <wp:align>left</wp:align>
          </wp:positionH>
          <wp:positionV relativeFrom="paragraph">
            <wp:posOffset>356870</wp:posOffset>
          </wp:positionV>
          <wp:extent cx="7790688" cy="292608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0688" cy="2926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03B" w:rsidRDefault="004D503B" w:rsidP="004D503B">
    <w:pPr>
      <w:rPr>
        <w:i/>
        <w:color w:val="005595"/>
      </w:rPr>
    </w:pPr>
    <w:r w:rsidRPr="0021566A">
      <w:rPr>
        <w:i/>
        <w:color w:val="005595"/>
      </w:rPr>
      <w:t xml:space="preserve"> </w:t>
    </w:r>
  </w:p>
  <w:p w:rsidR="00186B58" w:rsidRPr="0021566A" w:rsidRDefault="0051705B" w:rsidP="004D503B">
    <w:pPr>
      <w:rPr>
        <w:i/>
        <w:color w:val="005595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D658784" wp14:editId="2B0CAF31">
          <wp:simplePos x="0" y="0"/>
          <wp:positionH relativeFrom="column">
            <wp:posOffset>4590415</wp:posOffset>
          </wp:positionH>
          <wp:positionV relativeFrom="paragraph">
            <wp:posOffset>201295</wp:posOffset>
          </wp:positionV>
          <wp:extent cx="2157984" cy="411480"/>
          <wp:effectExtent l="0" t="0" r="0" b="7620"/>
          <wp:wrapNone/>
          <wp:docPr id="8" name="Picture 8" descr="C:\Users\laure_000\Downloads\WQU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C:\Users\laure_000\Downloads\WQU-logo.jp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7984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53DEC" w:rsidRPr="004D503B" w:rsidRDefault="00BB0A72" w:rsidP="004D503B">
    <w:r>
      <w:rPr>
        <w:noProof/>
      </w:rPr>
      <w:drawing>
        <wp:anchor distT="0" distB="0" distL="114300" distR="114300" simplePos="0" relativeHeight="251708416" behindDoc="0" locked="0" layoutInCell="1" allowOverlap="1" wp14:anchorId="43248AED" wp14:editId="6BF28DB9">
          <wp:simplePos x="0" y="0"/>
          <wp:positionH relativeFrom="page">
            <wp:align>left</wp:align>
          </wp:positionH>
          <wp:positionV relativeFrom="paragraph">
            <wp:posOffset>356870</wp:posOffset>
          </wp:positionV>
          <wp:extent cx="7790688" cy="29260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0688" cy="2926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E3F" w:rsidRDefault="006B5E3F" w:rsidP="002F7AEB">
      <w:r>
        <w:separator/>
      </w:r>
    </w:p>
  </w:footnote>
  <w:footnote w:type="continuationSeparator" w:id="0">
    <w:p w:rsidR="006B5E3F" w:rsidRDefault="006B5E3F" w:rsidP="002F7A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640" w:rsidRPr="005B71F7" w:rsidRDefault="004F4126" w:rsidP="00756BFD">
    <w:pPr>
      <w:pStyle w:val="Page1Header"/>
      <w:rPr>
        <w:sz w:val="48"/>
        <w:szCs w:val="48"/>
      </w:rPr>
    </w:pPr>
    <w:r>
      <w:rPr>
        <w:sz w:val="48"/>
        <w:szCs w:val="48"/>
      </w:rPr>
      <w:t>Lecture: Bayesian Regression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24295"/>
    <w:multiLevelType w:val="hybridMultilevel"/>
    <w:tmpl w:val="1AB056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7A52BD"/>
    <w:multiLevelType w:val="multilevel"/>
    <w:tmpl w:val="0792C8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>
    <w:nsid w:val="1C60542E"/>
    <w:multiLevelType w:val="hybridMultilevel"/>
    <w:tmpl w:val="D73237DC"/>
    <w:lvl w:ilvl="0" w:tplc="C316A2D8">
      <w:start w:val="1"/>
      <w:numFmt w:val="bullet"/>
      <w:pStyle w:val="Bullet2"/>
      <w:lvlText w:val=""/>
      <w:lvlJc w:val="left"/>
      <w:pPr>
        <w:ind w:left="1656" w:hanging="360"/>
      </w:pPr>
      <w:rPr>
        <w:rFonts w:ascii="Symbol" w:hAnsi="Symbol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 w:themeColor="text1"/>
        <w:spacing w:val="0"/>
        <w:kern w:val="0"/>
        <w:position w:val="0"/>
        <w:sz w:val="20"/>
        <w:szCs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2F43BA"/>
    <w:multiLevelType w:val="hybridMultilevel"/>
    <w:tmpl w:val="D4AC5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150F0"/>
    <w:multiLevelType w:val="hybridMultilevel"/>
    <w:tmpl w:val="C0446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6C4210"/>
    <w:multiLevelType w:val="hybridMultilevel"/>
    <w:tmpl w:val="237E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434ECB"/>
    <w:multiLevelType w:val="hybridMultilevel"/>
    <w:tmpl w:val="4DB801FA"/>
    <w:lvl w:ilvl="0" w:tplc="9E2A5F80">
      <w:start w:val="1"/>
      <w:numFmt w:val="bullet"/>
      <w:pStyle w:val="Bullet3"/>
      <w:lvlText w:val=""/>
      <w:lvlJc w:val="left"/>
      <w:pPr>
        <w:ind w:left="2088" w:hanging="360"/>
      </w:pPr>
      <w:rPr>
        <w:rFonts w:ascii="Symbol" w:hAnsi="Symbol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pacing w:val="0"/>
        <w:kern w:val="0"/>
        <w:position w:val="0"/>
        <w:sz w:val="18"/>
        <w:szCs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3AC251E6"/>
    <w:multiLevelType w:val="hybridMultilevel"/>
    <w:tmpl w:val="51F0FBC6"/>
    <w:lvl w:ilvl="0" w:tplc="4E06AD22">
      <w:start w:val="1"/>
      <w:numFmt w:val="decimal"/>
      <w:pStyle w:val="KeyPointsNumb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3B5748B4"/>
    <w:multiLevelType w:val="hybridMultilevel"/>
    <w:tmpl w:val="4E8004D0"/>
    <w:lvl w:ilvl="0" w:tplc="3DFEB138">
      <w:start w:val="1"/>
      <w:numFmt w:val="decimal"/>
      <w:pStyle w:val="Tablenumber"/>
      <w:lvlText w:val="%1."/>
      <w:lvlJc w:val="left"/>
      <w:pPr>
        <w:ind w:left="360" w:hanging="360"/>
      </w:pPr>
      <w:rPr>
        <w:rFonts w:asciiTheme="minorHAnsi" w:hAnsiTheme="minorHAnsi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40717AE8"/>
    <w:multiLevelType w:val="hybridMultilevel"/>
    <w:tmpl w:val="6074DA88"/>
    <w:lvl w:ilvl="0" w:tplc="54582142">
      <w:start w:val="1"/>
      <w:numFmt w:val="decimal"/>
      <w:lvlText w:val="%1."/>
      <w:lvlJc w:val="left"/>
      <w:pPr>
        <w:ind w:left="75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795" w:hanging="360"/>
      </w:pPr>
    </w:lvl>
    <w:lvl w:ilvl="2" w:tplc="0409001B" w:tentative="1">
      <w:start w:val="1"/>
      <w:numFmt w:val="lowerRoman"/>
      <w:lvlText w:val="%3."/>
      <w:lvlJc w:val="right"/>
      <w:pPr>
        <w:ind w:left="1515" w:hanging="180"/>
      </w:pPr>
    </w:lvl>
    <w:lvl w:ilvl="3" w:tplc="0409000F" w:tentative="1">
      <w:start w:val="1"/>
      <w:numFmt w:val="decimal"/>
      <w:lvlText w:val="%4."/>
      <w:lvlJc w:val="left"/>
      <w:pPr>
        <w:ind w:left="2235" w:hanging="360"/>
      </w:pPr>
    </w:lvl>
    <w:lvl w:ilvl="4" w:tplc="04090019" w:tentative="1">
      <w:start w:val="1"/>
      <w:numFmt w:val="lowerLetter"/>
      <w:lvlText w:val="%5."/>
      <w:lvlJc w:val="left"/>
      <w:pPr>
        <w:ind w:left="2955" w:hanging="360"/>
      </w:pPr>
    </w:lvl>
    <w:lvl w:ilvl="5" w:tplc="0409001B" w:tentative="1">
      <w:start w:val="1"/>
      <w:numFmt w:val="lowerRoman"/>
      <w:lvlText w:val="%6."/>
      <w:lvlJc w:val="right"/>
      <w:pPr>
        <w:ind w:left="3675" w:hanging="180"/>
      </w:pPr>
    </w:lvl>
    <w:lvl w:ilvl="6" w:tplc="0409000F" w:tentative="1">
      <w:start w:val="1"/>
      <w:numFmt w:val="decimal"/>
      <w:lvlText w:val="%7."/>
      <w:lvlJc w:val="left"/>
      <w:pPr>
        <w:ind w:left="4395" w:hanging="360"/>
      </w:pPr>
    </w:lvl>
    <w:lvl w:ilvl="7" w:tplc="04090019" w:tentative="1">
      <w:start w:val="1"/>
      <w:numFmt w:val="lowerLetter"/>
      <w:lvlText w:val="%8."/>
      <w:lvlJc w:val="left"/>
      <w:pPr>
        <w:ind w:left="5115" w:hanging="360"/>
      </w:pPr>
    </w:lvl>
    <w:lvl w:ilvl="8" w:tplc="0409001B" w:tentative="1">
      <w:start w:val="1"/>
      <w:numFmt w:val="lowerRoman"/>
      <w:lvlText w:val="%9."/>
      <w:lvlJc w:val="right"/>
      <w:pPr>
        <w:ind w:left="5835" w:hanging="180"/>
      </w:pPr>
    </w:lvl>
  </w:abstractNum>
  <w:abstractNum w:abstractNumId="10">
    <w:nsid w:val="4D516CD3"/>
    <w:multiLevelType w:val="hybridMultilevel"/>
    <w:tmpl w:val="B2DC1604"/>
    <w:lvl w:ilvl="0" w:tplc="D528EF4E">
      <w:start w:val="1"/>
      <w:numFmt w:val="bullet"/>
      <w:pStyle w:val="TableBullet1"/>
      <w:lvlText w:val=""/>
      <w:lvlJc w:val="left"/>
      <w:pPr>
        <w:ind w:left="720" w:hanging="360"/>
      </w:pPr>
      <w:rPr>
        <w:rFonts w:ascii="Symbol" w:hAnsi="Symbol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 w:themeColor="text1"/>
        <w:spacing w:val="0"/>
        <w:kern w:val="0"/>
        <w:position w:val="0"/>
        <w:sz w:val="20"/>
        <w:szCs w:val="24"/>
        <w:u w:val="none"/>
        <w:effect w:val="none"/>
        <w:vertAlign w:val="baseline"/>
        <w:em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B82970"/>
    <w:multiLevelType w:val="hybridMultilevel"/>
    <w:tmpl w:val="5642AF0C"/>
    <w:lvl w:ilvl="0" w:tplc="68061768">
      <w:start w:val="1"/>
      <w:numFmt w:val="bullet"/>
      <w:pStyle w:val="Bullet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B2B45C8"/>
    <w:multiLevelType w:val="multilevel"/>
    <w:tmpl w:val="B40232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5CA31F5B"/>
    <w:multiLevelType w:val="hybridMultilevel"/>
    <w:tmpl w:val="88CED3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6B461D"/>
    <w:multiLevelType w:val="hybridMultilevel"/>
    <w:tmpl w:val="13F85594"/>
    <w:lvl w:ilvl="0" w:tplc="3B2A05A4">
      <w:start w:val="1"/>
      <w:numFmt w:val="bullet"/>
      <w:pStyle w:val="TableBullet2"/>
      <w:lvlText w:val=""/>
      <w:lvlJc w:val="left"/>
      <w:pPr>
        <w:ind w:left="1296" w:hanging="360"/>
      </w:pPr>
      <w:rPr>
        <w:rFonts w:ascii="Symbol" w:hAnsi="Symbol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 w:themeColor="text1"/>
        <w:spacing w:val="0"/>
        <w:kern w:val="0"/>
        <w:position w:val="0"/>
        <w:sz w:val="20"/>
        <w:szCs w:val="24"/>
        <w:u w:val="none"/>
        <w:effect w:val="none"/>
        <w:vertAlign w:val="baseline"/>
        <w:em w:val="none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>
    <w:nsid w:val="6A0C2EC4"/>
    <w:multiLevelType w:val="hybridMultilevel"/>
    <w:tmpl w:val="B74EC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6F46F4"/>
    <w:multiLevelType w:val="hybridMultilevel"/>
    <w:tmpl w:val="486E0002"/>
    <w:lvl w:ilvl="0" w:tplc="7174D204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  <w:b/>
        <w:color w:val="7F7F7F" w:themeColor="text1" w:themeTint="8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701E0822"/>
    <w:multiLevelType w:val="multilevel"/>
    <w:tmpl w:val="0409001D"/>
    <w:styleLink w:val="Number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25A2DD6"/>
    <w:multiLevelType w:val="hybridMultilevel"/>
    <w:tmpl w:val="1BE6CB90"/>
    <w:lvl w:ilvl="0" w:tplc="468A9C0A">
      <w:start w:val="1"/>
      <w:numFmt w:val="bullet"/>
      <w:pStyle w:val="KeyPoints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9">
    <w:nsid w:val="728C44B7"/>
    <w:multiLevelType w:val="hybridMultilevel"/>
    <w:tmpl w:val="A8FA2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C81258"/>
    <w:multiLevelType w:val="hybridMultilevel"/>
    <w:tmpl w:val="F75E76E8"/>
    <w:lvl w:ilvl="0" w:tplc="5458214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805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21">
    <w:nsid w:val="781A60F7"/>
    <w:multiLevelType w:val="hybridMultilevel"/>
    <w:tmpl w:val="7740520A"/>
    <w:lvl w:ilvl="0" w:tplc="823CD506">
      <w:start w:val="1"/>
      <w:numFmt w:val="bullet"/>
      <w:pStyle w:val="TableBullet3"/>
      <w:lvlText w:val=""/>
      <w:lvlJc w:val="left"/>
      <w:pPr>
        <w:ind w:left="1584" w:hanging="360"/>
      </w:pPr>
      <w:rPr>
        <w:rFonts w:ascii="Symbol" w:hAnsi="Symbol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 w:themeColor="text1"/>
        <w:spacing w:val="0"/>
        <w:kern w:val="0"/>
        <w:position w:val="0"/>
        <w:sz w:val="20"/>
        <w:szCs w:val="24"/>
        <w:u w:val="none"/>
        <w:effect w:val="none"/>
        <w:vertAlign w:val="baseline"/>
        <w:em w:val="none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2">
    <w:nsid w:val="7843736E"/>
    <w:multiLevelType w:val="hybridMultilevel"/>
    <w:tmpl w:val="5EAA3B8E"/>
    <w:lvl w:ilvl="0" w:tplc="D714B51E">
      <w:start w:val="1"/>
      <w:numFmt w:val="bullet"/>
      <w:lvlText w:val="•"/>
      <w:lvlJc w:val="left"/>
      <w:pPr>
        <w:ind w:left="936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 w:themeColor="text1"/>
        <w:spacing w:val="0"/>
        <w:kern w:val="0"/>
        <w:position w:val="0"/>
        <w:sz w:val="22"/>
        <w:szCs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6"/>
  </w:num>
  <w:num w:numId="5">
    <w:abstractNumId w:val="16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0"/>
  </w:num>
  <w:num w:numId="11">
    <w:abstractNumId w:val="9"/>
  </w:num>
  <w:num w:numId="12">
    <w:abstractNumId w:val="20"/>
  </w:num>
  <w:num w:numId="13">
    <w:abstractNumId w:val="5"/>
  </w:num>
  <w:num w:numId="14">
    <w:abstractNumId w:val="12"/>
  </w:num>
  <w:num w:numId="15">
    <w:abstractNumId w:val="1"/>
  </w:num>
  <w:num w:numId="16">
    <w:abstractNumId w:val="19"/>
  </w:num>
  <w:num w:numId="17">
    <w:abstractNumId w:val="15"/>
  </w:num>
  <w:num w:numId="18">
    <w:abstractNumId w:val="10"/>
  </w:num>
  <w:num w:numId="19">
    <w:abstractNumId w:val="14"/>
  </w:num>
  <w:num w:numId="20">
    <w:abstractNumId w:val="21"/>
  </w:num>
  <w:num w:numId="21">
    <w:abstractNumId w:val="4"/>
  </w:num>
  <w:num w:numId="22">
    <w:abstractNumId w:val="13"/>
  </w:num>
  <w:num w:numId="23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>
      <v:stroke weight="1.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501"/>
    <w:rsid w:val="00001E28"/>
    <w:rsid w:val="000022EE"/>
    <w:rsid w:val="000032A0"/>
    <w:rsid w:val="00012422"/>
    <w:rsid w:val="00014488"/>
    <w:rsid w:val="000165DC"/>
    <w:rsid w:val="00031C8C"/>
    <w:rsid w:val="00034E2D"/>
    <w:rsid w:val="00037BB3"/>
    <w:rsid w:val="00042333"/>
    <w:rsid w:val="0004263E"/>
    <w:rsid w:val="00043326"/>
    <w:rsid w:val="00047A23"/>
    <w:rsid w:val="0005334F"/>
    <w:rsid w:val="00053547"/>
    <w:rsid w:val="00054778"/>
    <w:rsid w:val="00054D9E"/>
    <w:rsid w:val="00056426"/>
    <w:rsid w:val="00057676"/>
    <w:rsid w:val="000607AB"/>
    <w:rsid w:val="00061E30"/>
    <w:rsid w:val="000631BF"/>
    <w:rsid w:val="00066220"/>
    <w:rsid w:val="000666DD"/>
    <w:rsid w:val="00066D44"/>
    <w:rsid w:val="0007014E"/>
    <w:rsid w:val="000706F5"/>
    <w:rsid w:val="00073854"/>
    <w:rsid w:val="00076525"/>
    <w:rsid w:val="000857E7"/>
    <w:rsid w:val="00085BF6"/>
    <w:rsid w:val="00085CBA"/>
    <w:rsid w:val="00085DD6"/>
    <w:rsid w:val="00091345"/>
    <w:rsid w:val="0009150B"/>
    <w:rsid w:val="00096E78"/>
    <w:rsid w:val="000973E7"/>
    <w:rsid w:val="000A0488"/>
    <w:rsid w:val="000A05E9"/>
    <w:rsid w:val="000A1BC1"/>
    <w:rsid w:val="000A3E51"/>
    <w:rsid w:val="000A4800"/>
    <w:rsid w:val="000A4B0E"/>
    <w:rsid w:val="000A67B1"/>
    <w:rsid w:val="000B3F6D"/>
    <w:rsid w:val="000B6AEE"/>
    <w:rsid w:val="000B718C"/>
    <w:rsid w:val="000C191F"/>
    <w:rsid w:val="000C3468"/>
    <w:rsid w:val="000C4595"/>
    <w:rsid w:val="000D0A4A"/>
    <w:rsid w:val="000D0B61"/>
    <w:rsid w:val="000D129F"/>
    <w:rsid w:val="000D2516"/>
    <w:rsid w:val="000D2F11"/>
    <w:rsid w:val="000D7B7B"/>
    <w:rsid w:val="000E09F6"/>
    <w:rsid w:val="000E4470"/>
    <w:rsid w:val="000E5B6D"/>
    <w:rsid w:val="000E5E28"/>
    <w:rsid w:val="000E7C5B"/>
    <w:rsid w:val="000F3AF2"/>
    <w:rsid w:val="001032A3"/>
    <w:rsid w:val="00105C7C"/>
    <w:rsid w:val="00107CF4"/>
    <w:rsid w:val="00110B71"/>
    <w:rsid w:val="00114723"/>
    <w:rsid w:val="0011581A"/>
    <w:rsid w:val="0011713D"/>
    <w:rsid w:val="00117389"/>
    <w:rsid w:val="00117AE5"/>
    <w:rsid w:val="00120563"/>
    <w:rsid w:val="0012085A"/>
    <w:rsid w:val="001240F4"/>
    <w:rsid w:val="00131A6C"/>
    <w:rsid w:val="00136891"/>
    <w:rsid w:val="00136D23"/>
    <w:rsid w:val="001370F7"/>
    <w:rsid w:val="001607A6"/>
    <w:rsid w:val="00167682"/>
    <w:rsid w:val="001677EA"/>
    <w:rsid w:val="00170033"/>
    <w:rsid w:val="00172B40"/>
    <w:rsid w:val="001732AE"/>
    <w:rsid w:val="00185338"/>
    <w:rsid w:val="00185A63"/>
    <w:rsid w:val="00185B94"/>
    <w:rsid w:val="00186B58"/>
    <w:rsid w:val="00193846"/>
    <w:rsid w:val="001950B3"/>
    <w:rsid w:val="00195645"/>
    <w:rsid w:val="001A3399"/>
    <w:rsid w:val="001A460B"/>
    <w:rsid w:val="001A7548"/>
    <w:rsid w:val="001B0BDE"/>
    <w:rsid w:val="001B5583"/>
    <w:rsid w:val="001C01A7"/>
    <w:rsid w:val="001C3C02"/>
    <w:rsid w:val="001C5160"/>
    <w:rsid w:val="001C620C"/>
    <w:rsid w:val="001C6DD3"/>
    <w:rsid w:val="001D0CDA"/>
    <w:rsid w:val="001D1331"/>
    <w:rsid w:val="001D2422"/>
    <w:rsid w:val="001D2C49"/>
    <w:rsid w:val="001D3AE6"/>
    <w:rsid w:val="001E391F"/>
    <w:rsid w:val="001E6E86"/>
    <w:rsid w:val="001F1113"/>
    <w:rsid w:val="001F1957"/>
    <w:rsid w:val="001F345A"/>
    <w:rsid w:val="001F3D08"/>
    <w:rsid w:val="002057C9"/>
    <w:rsid w:val="00210EAA"/>
    <w:rsid w:val="00211683"/>
    <w:rsid w:val="002117CA"/>
    <w:rsid w:val="00211C88"/>
    <w:rsid w:val="0021333B"/>
    <w:rsid w:val="00215063"/>
    <w:rsid w:val="0021566A"/>
    <w:rsid w:val="002166D5"/>
    <w:rsid w:val="002203E0"/>
    <w:rsid w:val="00224A9A"/>
    <w:rsid w:val="002253AB"/>
    <w:rsid w:val="00225C5F"/>
    <w:rsid w:val="00226DF2"/>
    <w:rsid w:val="00231450"/>
    <w:rsid w:val="0023153F"/>
    <w:rsid w:val="00236C13"/>
    <w:rsid w:val="002400C1"/>
    <w:rsid w:val="00254834"/>
    <w:rsid w:val="00255C81"/>
    <w:rsid w:val="00257E88"/>
    <w:rsid w:val="002635CB"/>
    <w:rsid w:val="0026615C"/>
    <w:rsid w:val="002663C3"/>
    <w:rsid w:val="00266797"/>
    <w:rsid w:val="00266E8C"/>
    <w:rsid w:val="00271046"/>
    <w:rsid w:val="00271BEA"/>
    <w:rsid w:val="00274FB6"/>
    <w:rsid w:val="00280D54"/>
    <w:rsid w:val="0028180A"/>
    <w:rsid w:val="00282E39"/>
    <w:rsid w:val="00284492"/>
    <w:rsid w:val="00285C6B"/>
    <w:rsid w:val="00286FD4"/>
    <w:rsid w:val="002870C3"/>
    <w:rsid w:val="00290F5A"/>
    <w:rsid w:val="00291A64"/>
    <w:rsid w:val="00293CFB"/>
    <w:rsid w:val="002942F4"/>
    <w:rsid w:val="00295CF9"/>
    <w:rsid w:val="00297AC9"/>
    <w:rsid w:val="002A1A20"/>
    <w:rsid w:val="002A45BE"/>
    <w:rsid w:val="002B1A2D"/>
    <w:rsid w:val="002B409E"/>
    <w:rsid w:val="002B73B6"/>
    <w:rsid w:val="002C1D32"/>
    <w:rsid w:val="002C4B5C"/>
    <w:rsid w:val="002C78A1"/>
    <w:rsid w:val="002C7DE1"/>
    <w:rsid w:val="002D2F46"/>
    <w:rsid w:val="002D4E9E"/>
    <w:rsid w:val="002D7CAF"/>
    <w:rsid w:val="002E26F4"/>
    <w:rsid w:val="002E32BA"/>
    <w:rsid w:val="002E4E27"/>
    <w:rsid w:val="002E78C5"/>
    <w:rsid w:val="002E7EAB"/>
    <w:rsid w:val="002F496C"/>
    <w:rsid w:val="002F55CC"/>
    <w:rsid w:val="002F5825"/>
    <w:rsid w:val="002F7AEB"/>
    <w:rsid w:val="002F7CAA"/>
    <w:rsid w:val="00300A38"/>
    <w:rsid w:val="00300C21"/>
    <w:rsid w:val="00300DF9"/>
    <w:rsid w:val="00302296"/>
    <w:rsid w:val="003030B9"/>
    <w:rsid w:val="00303545"/>
    <w:rsid w:val="00304FFA"/>
    <w:rsid w:val="00305F5E"/>
    <w:rsid w:val="0030602B"/>
    <w:rsid w:val="00307289"/>
    <w:rsid w:val="0031036B"/>
    <w:rsid w:val="00311005"/>
    <w:rsid w:val="00313688"/>
    <w:rsid w:val="00317323"/>
    <w:rsid w:val="00317A8A"/>
    <w:rsid w:val="003224A6"/>
    <w:rsid w:val="003260B5"/>
    <w:rsid w:val="00326304"/>
    <w:rsid w:val="00330226"/>
    <w:rsid w:val="0033313D"/>
    <w:rsid w:val="003354B6"/>
    <w:rsid w:val="00335B2B"/>
    <w:rsid w:val="00336A64"/>
    <w:rsid w:val="0034232D"/>
    <w:rsid w:val="003517FF"/>
    <w:rsid w:val="0035292B"/>
    <w:rsid w:val="00354218"/>
    <w:rsid w:val="0036129B"/>
    <w:rsid w:val="00362A23"/>
    <w:rsid w:val="003644EB"/>
    <w:rsid w:val="0036710D"/>
    <w:rsid w:val="00370CE8"/>
    <w:rsid w:val="00373AB4"/>
    <w:rsid w:val="00377674"/>
    <w:rsid w:val="003821C4"/>
    <w:rsid w:val="00387103"/>
    <w:rsid w:val="00390194"/>
    <w:rsid w:val="00390203"/>
    <w:rsid w:val="00395843"/>
    <w:rsid w:val="003A02E9"/>
    <w:rsid w:val="003A155F"/>
    <w:rsid w:val="003A3DC9"/>
    <w:rsid w:val="003A559A"/>
    <w:rsid w:val="003C165F"/>
    <w:rsid w:val="003C17D9"/>
    <w:rsid w:val="003C2487"/>
    <w:rsid w:val="003C28D8"/>
    <w:rsid w:val="003C29CA"/>
    <w:rsid w:val="003C7633"/>
    <w:rsid w:val="003D026C"/>
    <w:rsid w:val="003D1BC3"/>
    <w:rsid w:val="003D4E2F"/>
    <w:rsid w:val="003D5534"/>
    <w:rsid w:val="003D7CBD"/>
    <w:rsid w:val="003E4553"/>
    <w:rsid w:val="003E5E3F"/>
    <w:rsid w:val="003E7525"/>
    <w:rsid w:val="003E7792"/>
    <w:rsid w:val="003E7908"/>
    <w:rsid w:val="003F341E"/>
    <w:rsid w:val="003F3753"/>
    <w:rsid w:val="003F5C5F"/>
    <w:rsid w:val="00403783"/>
    <w:rsid w:val="004042BA"/>
    <w:rsid w:val="00405277"/>
    <w:rsid w:val="0041141F"/>
    <w:rsid w:val="00413660"/>
    <w:rsid w:val="0041594F"/>
    <w:rsid w:val="00415EAF"/>
    <w:rsid w:val="00417C05"/>
    <w:rsid w:val="004211C2"/>
    <w:rsid w:val="00426DB5"/>
    <w:rsid w:val="00433491"/>
    <w:rsid w:val="0044180F"/>
    <w:rsid w:val="00441B30"/>
    <w:rsid w:val="00442649"/>
    <w:rsid w:val="00450636"/>
    <w:rsid w:val="004512FA"/>
    <w:rsid w:val="0045390F"/>
    <w:rsid w:val="00453A2D"/>
    <w:rsid w:val="00462832"/>
    <w:rsid w:val="00465E7A"/>
    <w:rsid w:val="004675C0"/>
    <w:rsid w:val="0047154A"/>
    <w:rsid w:val="00471B63"/>
    <w:rsid w:val="00473B32"/>
    <w:rsid w:val="00473DFD"/>
    <w:rsid w:val="0047496C"/>
    <w:rsid w:val="00475008"/>
    <w:rsid w:val="00475833"/>
    <w:rsid w:val="00480889"/>
    <w:rsid w:val="00480C35"/>
    <w:rsid w:val="00484007"/>
    <w:rsid w:val="004859D2"/>
    <w:rsid w:val="004913DB"/>
    <w:rsid w:val="00492431"/>
    <w:rsid w:val="004932E9"/>
    <w:rsid w:val="00493434"/>
    <w:rsid w:val="004A4C11"/>
    <w:rsid w:val="004A7AB9"/>
    <w:rsid w:val="004B1498"/>
    <w:rsid w:val="004B1F85"/>
    <w:rsid w:val="004B24CB"/>
    <w:rsid w:val="004B6E7D"/>
    <w:rsid w:val="004C09AF"/>
    <w:rsid w:val="004C1410"/>
    <w:rsid w:val="004D1E39"/>
    <w:rsid w:val="004D503B"/>
    <w:rsid w:val="004D56FA"/>
    <w:rsid w:val="004E15C2"/>
    <w:rsid w:val="004E35A3"/>
    <w:rsid w:val="004E6375"/>
    <w:rsid w:val="004F4126"/>
    <w:rsid w:val="004F640B"/>
    <w:rsid w:val="004F7207"/>
    <w:rsid w:val="0050764F"/>
    <w:rsid w:val="00507EC3"/>
    <w:rsid w:val="00513A54"/>
    <w:rsid w:val="00515D5A"/>
    <w:rsid w:val="00516AF1"/>
    <w:rsid w:val="0051705B"/>
    <w:rsid w:val="0051726E"/>
    <w:rsid w:val="00517978"/>
    <w:rsid w:val="0052210F"/>
    <w:rsid w:val="00527EF6"/>
    <w:rsid w:val="00530395"/>
    <w:rsid w:val="00534A87"/>
    <w:rsid w:val="00534D49"/>
    <w:rsid w:val="005363D6"/>
    <w:rsid w:val="0053662B"/>
    <w:rsid w:val="0053670C"/>
    <w:rsid w:val="0054280A"/>
    <w:rsid w:val="00546E94"/>
    <w:rsid w:val="00550B19"/>
    <w:rsid w:val="005543A5"/>
    <w:rsid w:val="00557153"/>
    <w:rsid w:val="005665D9"/>
    <w:rsid w:val="005748E3"/>
    <w:rsid w:val="00577857"/>
    <w:rsid w:val="00577949"/>
    <w:rsid w:val="00581C9B"/>
    <w:rsid w:val="00582344"/>
    <w:rsid w:val="00587EEA"/>
    <w:rsid w:val="00592358"/>
    <w:rsid w:val="00596733"/>
    <w:rsid w:val="0059678D"/>
    <w:rsid w:val="005A108B"/>
    <w:rsid w:val="005A7154"/>
    <w:rsid w:val="005A7651"/>
    <w:rsid w:val="005A7F43"/>
    <w:rsid w:val="005B525D"/>
    <w:rsid w:val="005B71F7"/>
    <w:rsid w:val="005C1F55"/>
    <w:rsid w:val="005C31CE"/>
    <w:rsid w:val="005C4A43"/>
    <w:rsid w:val="005C5DBE"/>
    <w:rsid w:val="005C7CF2"/>
    <w:rsid w:val="005D196B"/>
    <w:rsid w:val="005D2D82"/>
    <w:rsid w:val="005D3397"/>
    <w:rsid w:val="005D37AB"/>
    <w:rsid w:val="005D56F0"/>
    <w:rsid w:val="005D6305"/>
    <w:rsid w:val="005E15F6"/>
    <w:rsid w:val="005E188F"/>
    <w:rsid w:val="005E2B22"/>
    <w:rsid w:val="005E2C6B"/>
    <w:rsid w:val="005E44BD"/>
    <w:rsid w:val="005F41D7"/>
    <w:rsid w:val="005F76D4"/>
    <w:rsid w:val="00601A96"/>
    <w:rsid w:val="00602A6F"/>
    <w:rsid w:val="006040A7"/>
    <w:rsid w:val="00607034"/>
    <w:rsid w:val="0060766F"/>
    <w:rsid w:val="006109F8"/>
    <w:rsid w:val="006139A0"/>
    <w:rsid w:val="00613EC6"/>
    <w:rsid w:val="00615C3E"/>
    <w:rsid w:val="006259C6"/>
    <w:rsid w:val="00626B24"/>
    <w:rsid w:val="00633157"/>
    <w:rsid w:val="00644709"/>
    <w:rsid w:val="00646D0D"/>
    <w:rsid w:val="00653DEC"/>
    <w:rsid w:val="006563A6"/>
    <w:rsid w:val="00656B54"/>
    <w:rsid w:val="0066523D"/>
    <w:rsid w:val="006661BF"/>
    <w:rsid w:val="0067249D"/>
    <w:rsid w:val="006730FE"/>
    <w:rsid w:val="00674D07"/>
    <w:rsid w:val="006843A2"/>
    <w:rsid w:val="0068680C"/>
    <w:rsid w:val="0068742A"/>
    <w:rsid w:val="00693DF3"/>
    <w:rsid w:val="00696A0B"/>
    <w:rsid w:val="006A0630"/>
    <w:rsid w:val="006A06BF"/>
    <w:rsid w:val="006A694A"/>
    <w:rsid w:val="006A6FE4"/>
    <w:rsid w:val="006B1B28"/>
    <w:rsid w:val="006B39A0"/>
    <w:rsid w:val="006B4B15"/>
    <w:rsid w:val="006B5E3F"/>
    <w:rsid w:val="006C554A"/>
    <w:rsid w:val="006C7358"/>
    <w:rsid w:val="006D632C"/>
    <w:rsid w:val="006D6DF2"/>
    <w:rsid w:val="006D7970"/>
    <w:rsid w:val="006E1779"/>
    <w:rsid w:val="006F1CE2"/>
    <w:rsid w:val="006F70F2"/>
    <w:rsid w:val="00720DE4"/>
    <w:rsid w:val="007244C5"/>
    <w:rsid w:val="007339A3"/>
    <w:rsid w:val="007358E0"/>
    <w:rsid w:val="00737020"/>
    <w:rsid w:val="00737BCB"/>
    <w:rsid w:val="00741CF3"/>
    <w:rsid w:val="00744D2E"/>
    <w:rsid w:val="00745319"/>
    <w:rsid w:val="00745DA0"/>
    <w:rsid w:val="00756BFD"/>
    <w:rsid w:val="00762640"/>
    <w:rsid w:val="007733A3"/>
    <w:rsid w:val="00784FF7"/>
    <w:rsid w:val="0078724A"/>
    <w:rsid w:val="0079273C"/>
    <w:rsid w:val="007931AB"/>
    <w:rsid w:val="00796F20"/>
    <w:rsid w:val="007A0501"/>
    <w:rsid w:val="007A2FA3"/>
    <w:rsid w:val="007A3284"/>
    <w:rsid w:val="007A35A0"/>
    <w:rsid w:val="007A6AB2"/>
    <w:rsid w:val="007A72B4"/>
    <w:rsid w:val="007B0727"/>
    <w:rsid w:val="007B0E5D"/>
    <w:rsid w:val="007B0E5E"/>
    <w:rsid w:val="007C212E"/>
    <w:rsid w:val="007C3400"/>
    <w:rsid w:val="007C35C6"/>
    <w:rsid w:val="007D13D6"/>
    <w:rsid w:val="007D7FDF"/>
    <w:rsid w:val="007E0587"/>
    <w:rsid w:val="007E39FF"/>
    <w:rsid w:val="007E593E"/>
    <w:rsid w:val="007E5F60"/>
    <w:rsid w:val="007E6650"/>
    <w:rsid w:val="007E6DBA"/>
    <w:rsid w:val="007F2535"/>
    <w:rsid w:val="007F2D04"/>
    <w:rsid w:val="007F6411"/>
    <w:rsid w:val="00800AD6"/>
    <w:rsid w:val="00802B20"/>
    <w:rsid w:val="00811F33"/>
    <w:rsid w:val="0081229D"/>
    <w:rsid w:val="008125B0"/>
    <w:rsid w:val="00812D7A"/>
    <w:rsid w:val="00812EA1"/>
    <w:rsid w:val="00821AA0"/>
    <w:rsid w:val="00823E7A"/>
    <w:rsid w:val="00827A35"/>
    <w:rsid w:val="00830C6B"/>
    <w:rsid w:val="0083217F"/>
    <w:rsid w:val="008354CF"/>
    <w:rsid w:val="008466C2"/>
    <w:rsid w:val="00846904"/>
    <w:rsid w:val="0086017C"/>
    <w:rsid w:val="00861805"/>
    <w:rsid w:val="0087052B"/>
    <w:rsid w:val="00873BB5"/>
    <w:rsid w:val="00874397"/>
    <w:rsid w:val="00881A2A"/>
    <w:rsid w:val="008822E5"/>
    <w:rsid w:val="00886B90"/>
    <w:rsid w:val="0089534B"/>
    <w:rsid w:val="008A2CFD"/>
    <w:rsid w:val="008A419B"/>
    <w:rsid w:val="008A524D"/>
    <w:rsid w:val="008B13E4"/>
    <w:rsid w:val="008B3831"/>
    <w:rsid w:val="008B6FD0"/>
    <w:rsid w:val="008C2AE0"/>
    <w:rsid w:val="008C5B69"/>
    <w:rsid w:val="008C6810"/>
    <w:rsid w:val="008D00F2"/>
    <w:rsid w:val="008D02D2"/>
    <w:rsid w:val="008D5CF2"/>
    <w:rsid w:val="008D693F"/>
    <w:rsid w:val="008D7FC4"/>
    <w:rsid w:val="008E0913"/>
    <w:rsid w:val="008E3A97"/>
    <w:rsid w:val="008E3CF7"/>
    <w:rsid w:val="008E70F4"/>
    <w:rsid w:val="008F33EB"/>
    <w:rsid w:val="0090158E"/>
    <w:rsid w:val="00904749"/>
    <w:rsid w:val="009047A6"/>
    <w:rsid w:val="009059E2"/>
    <w:rsid w:val="00905C11"/>
    <w:rsid w:val="00906F38"/>
    <w:rsid w:val="00922576"/>
    <w:rsid w:val="009227B8"/>
    <w:rsid w:val="009258EE"/>
    <w:rsid w:val="00926601"/>
    <w:rsid w:val="0092669B"/>
    <w:rsid w:val="0093668D"/>
    <w:rsid w:val="009370A4"/>
    <w:rsid w:val="00944B2A"/>
    <w:rsid w:val="009452A4"/>
    <w:rsid w:val="009453B6"/>
    <w:rsid w:val="00946C73"/>
    <w:rsid w:val="00951897"/>
    <w:rsid w:val="00952799"/>
    <w:rsid w:val="00956057"/>
    <w:rsid w:val="0096156D"/>
    <w:rsid w:val="00972806"/>
    <w:rsid w:val="00974752"/>
    <w:rsid w:val="0098135D"/>
    <w:rsid w:val="00982F5A"/>
    <w:rsid w:val="00983DA3"/>
    <w:rsid w:val="009913A7"/>
    <w:rsid w:val="00993721"/>
    <w:rsid w:val="00994D41"/>
    <w:rsid w:val="00994EDA"/>
    <w:rsid w:val="00995137"/>
    <w:rsid w:val="009A0755"/>
    <w:rsid w:val="009A3694"/>
    <w:rsid w:val="009A6416"/>
    <w:rsid w:val="009A758B"/>
    <w:rsid w:val="009B0270"/>
    <w:rsid w:val="009B2C54"/>
    <w:rsid w:val="009B33C8"/>
    <w:rsid w:val="009C10A8"/>
    <w:rsid w:val="009C1AFE"/>
    <w:rsid w:val="009C283D"/>
    <w:rsid w:val="009C4808"/>
    <w:rsid w:val="009D2D09"/>
    <w:rsid w:val="009E427B"/>
    <w:rsid w:val="009E5BBB"/>
    <w:rsid w:val="009E73F0"/>
    <w:rsid w:val="009F091E"/>
    <w:rsid w:val="009F3682"/>
    <w:rsid w:val="009F5FAD"/>
    <w:rsid w:val="009F7E63"/>
    <w:rsid w:val="00A006E6"/>
    <w:rsid w:val="00A0082B"/>
    <w:rsid w:val="00A0107F"/>
    <w:rsid w:val="00A12038"/>
    <w:rsid w:val="00A1737B"/>
    <w:rsid w:val="00A176FD"/>
    <w:rsid w:val="00A210ED"/>
    <w:rsid w:val="00A23A88"/>
    <w:rsid w:val="00A402B1"/>
    <w:rsid w:val="00A407C5"/>
    <w:rsid w:val="00A4192B"/>
    <w:rsid w:val="00A4504D"/>
    <w:rsid w:val="00A450E9"/>
    <w:rsid w:val="00A50F15"/>
    <w:rsid w:val="00A51A07"/>
    <w:rsid w:val="00A54C07"/>
    <w:rsid w:val="00A55C13"/>
    <w:rsid w:val="00A57B96"/>
    <w:rsid w:val="00A60033"/>
    <w:rsid w:val="00A60B48"/>
    <w:rsid w:val="00A61840"/>
    <w:rsid w:val="00A64A03"/>
    <w:rsid w:val="00A65D38"/>
    <w:rsid w:val="00A669DA"/>
    <w:rsid w:val="00A71367"/>
    <w:rsid w:val="00A71B30"/>
    <w:rsid w:val="00A74296"/>
    <w:rsid w:val="00A74D8B"/>
    <w:rsid w:val="00A7648A"/>
    <w:rsid w:val="00A87B74"/>
    <w:rsid w:val="00A900B3"/>
    <w:rsid w:val="00AA1007"/>
    <w:rsid w:val="00AA15C1"/>
    <w:rsid w:val="00AA4B2A"/>
    <w:rsid w:val="00AC2F28"/>
    <w:rsid w:val="00AC4834"/>
    <w:rsid w:val="00AC58BC"/>
    <w:rsid w:val="00AC7AA7"/>
    <w:rsid w:val="00AD2958"/>
    <w:rsid w:val="00AE7B39"/>
    <w:rsid w:val="00AF1F01"/>
    <w:rsid w:val="00AF3C26"/>
    <w:rsid w:val="00B051D4"/>
    <w:rsid w:val="00B05F9D"/>
    <w:rsid w:val="00B06B0A"/>
    <w:rsid w:val="00B076D2"/>
    <w:rsid w:val="00B1168C"/>
    <w:rsid w:val="00B12F34"/>
    <w:rsid w:val="00B16AAB"/>
    <w:rsid w:val="00B235E1"/>
    <w:rsid w:val="00B239C4"/>
    <w:rsid w:val="00B2490E"/>
    <w:rsid w:val="00B26853"/>
    <w:rsid w:val="00B271A2"/>
    <w:rsid w:val="00B311B5"/>
    <w:rsid w:val="00B32735"/>
    <w:rsid w:val="00B37468"/>
    <w:rsid w:val="00B40635"/>
    <w:rsid w:val="00B45833"/>
    <w:rsid w:val="00B50858"/>
    <w:rsid w:val="00B513EC"/>
    <w:rsid w:val="00B54329"/>
    <w:rsid w:val="00B62B14"/>
    <w:rsid w:val="00B6563A"/>
    <w:rsid w:val="00B66320"/>
    <w:rsid w:val="00B700BC"/>
    <w:rsid w:val="00B70B2A"/>
    <w:rsid w:val="00B71396"/>
    <w:rsid w:val="00B7240C"/>
    <w:rsid w:val="00B740D6"/>
    <w:rsid w:val="00B74990"/>
    <w:rsid w:val="00B75D54"/>
    <w:rsid w:val="00B76B23"/>
    <w:rsid w:val="00B81993"/>
    <w:rsid w:val="00B81DED"/>
    <w:rsid w:val="00B85AE4"/>
    <w:rsid w:val="00B86BA3"/>
    <w:rsid w:val="00B87102"/>
    <w:rsid w:val="00B94C21"/>
    <w:rsid w:val="00B97957"/>
    <w:rsid w:val="00BA208E"/>
    <w:rsid w:val="00BA37D0"/>
    <w:rsid w:val="00BA3DC3"/>
    <w:rsid w:val="00BA6AA5"/>
    <w:rsid w:val="00BA6EB4"/>
    <w:rsid w:val="00BA7DDD"/>
    <w:rsid w:val="00BB0A72"/>
    <w:rsid w:val="00BB25B0"/>
    <w:rsid w:val="00BB40AE"/>
    <w:rsid w:val="00BB6BE2"/>
    <w:rsid w:val="00BB728F"/>
    <w:rsid w:val="00BC0A7C"/>
    <w:rsid w:val="00BC7827"/>
    <w:rsid w:val="00BD0B53"/>
    <w:rsid w:val="00BD2098"/>
    <w:rsid w:val="00BD4D7F"/>
    <w:rsid w:val="00BE04E5"/>
    <w:rsid w:val="00BE121B"/>
    <w:rsid w:val="00BE3059"/>
    <w:rsid w:val="00BF0265"/>
    <w:rsid w:val="00BF2A78"/>
    <w:rsid w:val="00BF51FC"/>
    <w:rsid w:val="00BF6903"/>
    <w:rsid w:val="00BF6DE7"/>
    <w:rsid w:val="00BF7632"/>
    <w:rsid w:val="00BF76FF"/>
    <w:rsid w:val="00C0224F"/>
    <w:rsid w:val="00C02A96"/>
    <w:rsid w:val="00C03AEC"/>
    <w:rsid w:val="00C0553A"/>
    <w:rsid w:val="00C107CC"/>
    <w:rsid w:val="00C12115"/>
    <w:rsid w:val="00C1220C"/>
    <w:rsid w:val="00C16740"/>
    <w:rsid w:val="00C21794"/>
    <w:rsid w:val="00C22F3C"/>
    <w:rsid w:val="00C232F8"/>
    <w:rsid w:val="00C2553E"/>
    <w:rsid w:val="00C26274"/>
    <w:rsid w:val="00C27F23"/>
    <w:rsid w:val="00C31E00"/>
    <w:rsid w:val="00C36997"/>
    <w:rsid w:val="00C4258E"/>
    <w:rsid w:val="00C44558"/>
    <w:rsid w:val="00C50E55"/>
    <w:rsid w:val="00C53D2C"/>
    <w:rsid w:val="00C547EF"/>
    <w:rsid w:val="00C55D9F"/>
    <w:rsid w:val="00C57956"/>
    <w:rsid w:val="00C61825"/>
    <w:rsid w:val="00C61FC4"/>
    <w:rsid w:val="00C62E86"/>
    <w:rsid w:val="00C70398"/>
    <w:rsid w:val="00C72126"/>
    <w:rsid w:val="00C755C5"/>
    <w:rsid w:val="00C824B3"/>
    <w:rsid w:val="00C8260F"/>
    <w:rsid w:val="00C841DA"/>
    <w:rsid w:val="00C847B1"/>
    <w:rsid w:val="00C84BD5"/>
    <w:rsid w:val="00C86338"/>
    <w:rsid w:val="00C90E97"/>
    <w:rsid w:val="00C913D1"/>
    <w:rsid w:val="00C95FBB"/>
    <w:rsid w:val="00CA7DBC"/>
    <w:rsid w:val="00CB0CA7"/>
    <w:rsid w:val="00CB140C"/>
    <w:rsid w:val="00CC3410"/>
    <w:rsid w:val="00CD0B6F"/>
    <w:rsid w:val="00CD1DA6"/>
    <w:rsid w:val="00CD404E"/>
    <w:rsid w:val="00CD6EAB"/>
    <w:rsid w:val="00CE19E4"/>
    <w:rsid w:val="00CE21AF"/>
    <w:rsid w:val="00CE2545"/>
    <w:rsid w:val="00CE7B12"/>
    <w:rsid w:val="00CF6FBE"/>
    <w:rsid w:val="00D00926"/>
    <w:rsid w:val="00D01B00"/>
    <w:rsid w:val="00D04E3C"/>
    <w:rsid w:val="00D05B2E"/>
    <w:rsid w:val="00D1676E"/>
    <w:rsid w:val="00D2358F"/>
    <w:rsid w:val="00D23668"/>
    <w:rsid w:val="00D25EC3"/>
    <w:rsid w:val="00D30688"/>
    <w:rsid w:val="00D32E46"/>
    <w:rsid w:val="00D33009"/>
    <w:rsid w:val="00D4057E"/>
    <w:rsid w:val="00D40E45"/>
    <w:rsid w:val="00D434BE"/>
    <w:rsid w:val="00D454B2"/>
    <w:rsid w:val="00D461A8"/>
    <w:rsid w:val="00D4746E"/>
    <w:rsid w:val="00D521B4"/>
    <w:rsid w:val="00D60758"/>
    <w:rsid w:val="00D60E3E"/>
    <w:rsid w:val="00D631BE"/>
    <w:rsid w:val="00D73674"/>
    <w:rsid w:val="00D74768"/>
    <w:rsid w:val="00D83A80"/>
    <w:rsid w:val="00D8428A"/>
    <w:rsid w:val="00D85584"/>
    <w:rsid w:val="00D85978"/>
    <w:rsid w:val="00D92FF7"/>
    <w:rsid w:val="00D939A0"/>
    <w:rsid w:val="00D964FE"/>
    <w:rsid w:val="00D96531"/>
    <w:rsid w:val="00D96DCA"/>
    <w:rsid w:val="00DA03C2"/>
    <w:rsid w:val="00DA1107"/>
    <w:rsid w:val="00DA2BBC"/>
    <w:rsid w:val="00DA5DBE"/>
    <w:rsid w:val="00DA6658"/>
    <w:rsid w:val="00DA79B7"/>
    <w:rsid w:val="00DB1772"/>
    <w:rsid w:val="00DB1B41"/>
    <w:rsid w:val="00DB406D"/>
    <w:rsid w:val="00DB6EFB"/>
    <w:rsid w:val="00DC4E3A"/>
    <w:rsid w:val="00DC507C"/>
    <w:rsid w:val="00DD612E"/>
    <w:rsid w:val="00DD6416"/>
    <w:rsid w:val="00DD7D28"/>
    <w:rsid w:val="00DE1BE4"/>
    <w:rsid w:val="00DE2384"/>
    <w:rsid w:val="00DE3E7E"/>
    <w:rsid w:val="00DF160E"/>
    <w:rsid w:val="00DF1D47"/>
    <w:rsid w:val="00DF6153"/>
    <w:rsid w:val="00DF663F"/>
    <w:rsid w:val="00E05F9A"/>
    <w:rsid w:val="00E10B70"/>
    <w:rsid w:val="00E1120E"/>
    <w:rsid w:val="00E133EB"/>
    <w:rsid w:val="00E1357C"/>
    <w:rsid w:val="00E1459D"/>
    <w:rsid w:val="00E160A9"/>
    <w:rsid w:val="00E213BD"/>
    <w:rsid w:val="00E21FEF"/>
    <w:rsid w:val="00E264BC"/>
    <w:rsid w:val="00E30721"/>
    <w:rsid w:val="00E326B3"/>
    <w:rsid w:val="00E47794"/>
    <w:rsid w:val="00E51C99"/>
    <w:rsid w:val="00E630D6"/>
    <w:rsid w:val="00E7267B"/>
    <w:rsid w:val="00E72B6B"/>
    <w:rsid w:val="00E75BB0"/>
    <w:rsid w:val="00E82116"/>
    <w:rsid w:val="00E821B6"/>
    <w:rsid w:val="00E82432"/>
    <w:rsid w:val="00E82903"/>
    <w:rsid w:val="00E829C1"/>
    <w:rsid w:val="00E85002"/>
    <w:rsid w:val="00E85BD5"/>
    <w:rsid w:val="00E92284"/>
    <w:rsid w:val="00E95358"/>
    <w:rsid w:val="00E95AC0"/>
    <w:rsid w:val="00E9623D"/>
    <w:rsid w:val="00E96B2A"/>
    <w:rsid w:val="00E974FE"/>
    <w:rsid w:val="00E97F74"/>
    <w:rsid w:val="00EA17A7"/>
    <w:rsid w:val="00EA1DF9"/>
    <w:rsid w:val="00EA5755"/>
    <w:rsid w:val="00EB33E8"/>
    <w:rsid w:val="00EB7C61"/>
    <w:rsid w:val="00EC0A1C"/>
    <w:rsid w:val="00EC166F"/>
    <w:rsid w:val="00EC786E"/>
    <w:rsid w:val="00ED21CE"/>
    <w:rsid w:val="00ED6E1A"/>
    <w:rsid w:val="00ED78D9"/>
    <w:rsid w:val="00ED7F1D"/>
    <w:rsid w:val="00EE0987"/>
    <w:rsid w:val="00EE6E89"/>
    <w:rsid w:val="00EE7531"/>
    <w:rsid w:val="00EF52B0"/>
    <w:rsid w:val="00F00448"/>
    <w:rsid w:val="00F06AEB"/>
    <w:rsid w:val="00F11A71"/>
    <w:rsid w:val="00F171BF"/>
    <w:rsid w:val="00F2121B"/>
    <w:rsid w:val="00F25504"/>
    <w:rsid w:val="00F314A6"/>
    <w:rsid w:val="00F34035"/>
    <w:rsid w:val="00F341D3"/>
    <w:rsid w:val="00F35917"/>
    <w:rsid w:val="00F435C1"/>
    <w:rsid w:val="00F44835"/>
    <w:rsid w:val="00F51608"/>
    <w:rsid w:val="00F55F19"/>
    <w:rsid w:val="00F60719"/>
    <w:rsid w:val="00F63EAC"/>
    <w:rsid w:val="00F65A78"/>
    <w:rsid w:val="00F66248"/>
    <w:rsid w:val="00F77F1E"/>
    <w:rsid w:val="00F83429"/>
    <w:rsid w:val="00F835FF"/>
    <w:rsid w:val="00F83778"/>
    <w:rsid w:val="00F86875"/>
    <w:rsid w:val="00F90A34"/>
    <w:rsid w:val="00F933C0"/>
    <w:rsid w:val="00F97ACF"/>
    <w:rsid w:val="00FA04AD"/>
    <w:rsid w:val="00FA4A93"/>
    <w:rsid w:val="00FA4CD9"/>
    <w:rsid w:val="00FB5A9E"/>
    <w:rsid w:val="00FB7FC5"/>
    <w:rsid w:val="00FC01B4"/>
    <w:rsid w:val="00FC16CD"/>
    <w:rsid w:val="00FC176C"/>
    <w:rsid w:val="00FC18C6"/>
    <w:rsid w:val="00FC2A3B"/>
    <w:rsid w:val="00FC5147"/>
    <w:rsid w:val="00FD2289"/>
    <w:rsid w:val="00FD5BCC"/>
    <w:rsid w:val="00FE5342"/>
    <w:rsid w:val="00FF4CA4"/>
    <w:rsid w:val="00FF6F25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stroke weight="1.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 Indent" w:uiPriority="0" w:qFormat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BFD"/>
    <w:pPr>
      <w:spacing w:before="300" w:after="0"/>
    </w:pPr>
    <w:rPr>
      <w:rFonts w:ascii="Georgia" w:hAnsi="Georgia"/>
      <w:sz w:val="20"/>
    </w:rPr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756BFD"/>
    <w:pPr>
      <w:spacing w:before="60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BFD"/>
    <w:pPr>
      <w:spacing w:line="240" w:lineRule="auto"/>
      <w:contextualSpacing/>
      <w:outlineLvl w:val="1"/>
    </w:pPr>
    <w:rPr>
      <w:rFonts w:asciiTheme="minorHAnsi" w:eastAsiaTheme="majorEastAsia" w:hAnsiTheme="minorHAnsi" w:cstheme="majorBidi"/>
      <w:b/>
      <w:color w:val="352C6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56BFD"/>
    <w:pPr>
      <w:keepNext/>
      <w:keepLines/>
      <w:outlineLvl w:val="2"/>
    </w:pPr>
    <w:rPr>
      <w:rFonts w:asciiTheme="minorHAnsi" w:eastAsiaTheme="majorEastAsia" w:hAnsiTheme="minorHAnsi" w:cstheme="majorBidi"/>
      <w:b/>
      <w:bCs/>
      <w:color w:val="352C66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56BFD"/>
    <w:pPr>
      <w:keepNext/>
      <w:keepLines/>
      <w:outlineLvl w:val="3"/>
    </w:pPr>
    <w:rPr>
      <w:rFonts w:asciiTheme="minorHAnsi" w:eastAsiaTheme="majorEastAsia" w:hAnsiTheme="minorHAnsi" w:cstheme="majorBidi"/>
      <w:b/>
      <w:bCs/>
      <w:iCs/>
      <w:color w:val="352C66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56BFD"/>
    <w:pPr>
      <w:keepNext/>
      <w:keepLines/>
      <w:spacing w:before="200" w:after="240"/>
      <w:outlineLvl w:val="4"/>
    </w:pPr>
    <w:rPr>
      <w:rFonts w:eastAsiaTheme="majorEastAsia" w:cstheme="majorBidi"/>
      <w:b/>
      <w:color w:val="352C66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56BFD"/>
    <w:pPr>
      <w:keepNext/>
      <w:keepLines/>
      <w:spacing w:before="200"/>
      <w:jc w:val="right"/>
      <w:outlineLvl w:val="5"/>
    </w:pPr>
    <w:rPr>
      <w:rFonts w:ascii="Calibri" w:eastAsiaTheme="majorEastAsia" w:hAnsi="Calibri" w:cstheme="majorBidi"/>
      <w:iCs/>
      <w:smallCaps/>
      <w:spacing w:val="40"/>
      <w:sz w:val="32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756BFD"/>
    <w:pPr>
      <w:pBdr>
        <w:bottom w:val="dotted" w:sz="8" w:space="1" w:color="938953" w:themeColor="background2" w:themeShade="7F"/>
      </w:pBdr>
      <w:spacing w:before="200" w:after="100"/>
      <w:jc w:val="center"/>
      <w:outlineLvl w:val="6"/>
    </w:pPr>
    <w:rPr>
      <w:rFonts w:ascii="Calibri" w:eastAsiaTheme="majorEastAsia" w:hAnsi="Calibri" w:cstheme="majorBidi"/>
      <w:bCs/>
      <w:smallCaps/>
      <w:spacing w:val="40"/>
      <w:sz w:val="32"/>
      <w:szCs w:val="16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756BF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756BFD"/>
    <w:pPr>
      <w:spacing w:before="240"/>
      <w:outlineLvl w:val="8"/>
    </w:pPr>
    <w:rPr>
      <w:rFonts w:ascii="Calibri" w:eastAsiaTheme="majorEastAsia" w:hAnsi="Calibri" w:cstheme="majorBidi"/>
      <w:b/>
      <w:smallCaps/>
      <w:color w:val="4A442A" w:themeColor="background2" w:themeShade="40"/>
      <w:spacing w:val="20"/>
      <w:szCs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link w:val="TabletextChar"/>
    <w:qFormat/>
    <w:rsid w:val="00756BFD"/>
    <w:pPr>
      <w:spacing w:before="120" w:after="120"/>
    </w:pPr>
    <w:rPr>
      <w:rFonts w:ascii="Georgia" w:hAnsi="Georgia"/>
      <w:color w:val="000000" w:themeColor="text1"/>
      <w:sz w:val="20"/>
      <w:szCs w:val="20"/>
    </w:rPr>
  </w:style>
  <w:style w:type="character" w:customStyle="1" w:styleId="TabletextChar">
    <w:name w:val="Table text Char"/>
    <w:basedOn w:val="DefaultParagraphFont"/>
    <w:link w:val="Tabletext"/>
    <w:rsid w:val="00756BFD"/>
    <w:rPr>
      <w:rFonts w:ascii="Georgia" w:hAnsi="Georgia"/>
      <w:color w:val="000000" w:themeColor="text1"/>
      <w:sz w:val="20"/>
      <w:szCs w:val="20"/>
    </w:rPr>
  </w:style>
  <w:style w:type="paragraph" w:customStyle="1" w:styleId="Tablenumber">
    <w:name w:val="Table number"/>
    <w:basedOn w:val="Tabletext"/>
    <w:link w:val="TablenumberChar"/>
    <w:qFormat/>
    <w:rsid w:val="00756BFD"/>
    <w:pPr>
      <w:numPr>
        <w:numId w:val="1"/>
      </w:numPr>
      <w:spacing w:line="240" w:lineRule="auto"/>
    </w:pPr>
    <w:rPr>
      <w:lang w:bidi="en-US"/>
    </w:rPr>
  </w:style>
  <w:style w:type="character" w:customStyle="1" w:styleId="TablenumberChar">
    <w:name w:val="Table number Char"/>
    <w:basedOn w:val="TabletextChar"/>
    <w:link w:val="Tablenumber"/>
    <w:rsid w:val="00756BFD"/>
    <w:rPr>
      <w:rFonts w:ascii="Georgia" w:hAnsi="Georgia"/>
      <w:color w:val="000000" w:themeColor="text1"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B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BF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46C7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56BFD"/>
    <w:rPr>
      <w:rFonts w:eastAsiaTheme="majorEastAsia" w:cstheme="majorBidi"/>
      <w:b/>
      <w:color w:val="352C66"/>
      <w:sz w:val="28"/>
      <w:szCs w:val="28"/>
    </w:rPr>
  </w:style>
  <w:style w:type="paragraph" w:styleId="BodyTextIndent">
    <w:name w:val="Body Text Indent"/>
    <w:basedOn w:val="Normal"/>
    <w:link w:val="BodyTextIndentChar"/>
    <w:qFormat/>
    <w:rsid w:val="00756BFD"/>
    <w:pPr>
      <w:ind w:left="720" w:right="1008"/>
      <w:contextualSpacing/>
    </w:pPr>
    <w:rPr>
      <w:rFonts w:eastAsia="Times New Roman" w:cs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756BFD"/>
    <w:rPr>
      <w:rFonts w:ascii="Georgia" w:eastAsia="Times New Roman" w:hAnsi="Georgia" w:cs="Times New Roman"/>
      <w:sz w:val="20"/>
      <w:szCs w:val="24"/>
    </w:rPr>
  </w:style>
  <w:style w:type="paragraph" w:customStyle="1" w:styleId="Bullet1">
    <w:name w:val="Bullet 1"/>
    <w:basedOn w:val="Normal"/>
    <w:qFormat/>
    <w:rsid w:val="00756BFD"/>
    <w:pPr>
      <w:numPr>
        <w:numId w:val="2"/>
      </w:numPr>
      <w:spacing w:before="120" w:after="120"/>
      <w:ind w:left="1224"/>
      <w:contextualSpacing/>
      <w:outlineLvl w:val="2"/>
    </w:pPr>
  </w:style>
  <w:style w:type="numbering" w:customStyle="1" w:styleId="NumberList">
    <w:name w:val="Number List"/>
    <w:basedOn w:val="NoList"/>
    <w:uiPriority w:val="99"/>
    <w:rsid w:val="00756BFD"/>
    <w:pPr>
      <w:numPr>
        <w:numId w:val="8"/>
      </w:numPr>
    </w:pPr>
  </w:style>
  <w:style w:type="paragraph" w:customStyle="1" w:styleId="Bullet2">
    <w:name w:val="Bullet 2"/>
    <w:basedOn w:val="Normal"/>
    <w:qFormat/>
    <w:rsid w:val="00756BFD"/>
    <w:pPr>
      <w:numPr>
        <w:numId w:val="3"/>
      </w:numPr>
      <w:spacing w:before="120" w:after="120"/>
      <w:contextualSpacing/>
    </w:pPr>
    <w:rPr>
      <w:szCs w:val="20"/>
    </w:rPr>
  </w:style>
  <w:style w:type="paragraph" w:customStyle="1" w:styleId="Bullet3">
    <w:name w:val="Bullet 3"/>
    <w:basedOn w:val="Bullet2"/>
    <w:qFormat/>
    <w:rsid w:val="00756BFD"/>
    <w:pPr>
      <w:numPr>
        <w:numId w:val="4"/>
      </w:numPr>
    </w:pPr>
  </w:style>
  <w:style w:type="paragraph" w:customStyle="1" w:styleId="Page2Header">
    <w:name w:val="Page 2 Header"/>
    <w:basedOn w:val="Normal"/>
    <w:link w:val="Page2HeaderChar"/>
    <w:qFormat/>
    <w:rsid w:val="00756BFD"/>
    <w:pPr>
      <w:spacing w:before="600" w:after="600"/>
      <w:jc w:val="right"/>
    </w:pPr>
    <w:rPr>
      <w:rFonts w:ascii="Calibri" w:hAnsi="Calibri" w:cs="Arial"/>
      <w:color w:val="005595"/>
      <w:sz w:val="24"/>
      <w:szCs w:val="32"/>
    </w:rPr>
  </w:style>
  <w:style w:type="character" w:customStyle="1" w:styleId="Page2HeaderChar">
    <w:name w:val="Page 2 Header Char"/>
    <w:basedOn w:val="DefaultParagraphFont"/>
    <w:link w:val="Page2Header"/>
    <w:rsid w:val="00756BFD"/>
    <w:rPr>
      <w:rFonts w:ascii="Calibri" w:hAnsi="Calibri" w:cs="Arial"/>
      <w:color w:val="005595"/>
      <w:sz w:val="24"/>
      <w:szCs w:val="32"/>
    </w:rPr>
  </w:style>
  <w:style w:type="paragraph" w:customStyle="1" w:styleId="CheckBullet">
    <w:name w:val="Check Bullet"/>
    <w:basedOn w:val="Normal"/>
    <w:qFormat/>
    <w:rsid w:val="00946C73"/>
    <w:pPr>
      <w:ind w:left="806" w:hanging="360"/>
      <w:contextualSpacing/>
    </w:pPr>
    <w:rPr>
      <w:szCs w:val="20"/>
    </w:rPr>
  </w:style>
  <w:style w:type="paragraph" w:styleId="Revision">
    <w:name w:val="Revision"/>
    <w:hidden/>
    <w:uiPriority w:val="99"/>
    <w:semiHidden/>
    <w:rsid w:val="00756BF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56B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6BFD"/>
    <w:rPr>
      <w:color w:val="000000" w:themeColor="text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6BFD"/>
    <w:rPr>
      <w:rFonts w:ascii="Georgia" w:hAnsi="Georgia"/>
      <w:color w:val="000000" w:themeColor="text1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6B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6BFD"/>
    <w:rPr>
      <w:rFonts w:ascii="Georgia" w:hAnsi="Georgia"/>
      <w:b/>
      <w:bCs/>
      <w:color w:val="000000" w:themeColor="text1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56BF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56BF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56BFD"/>
    <w:rPr>
      <w:color w:val="800080" w:themeColor="followedHyperlink"/>
      <w:u w:val="single"/>
    </w:rPr>
  </w:style>
  <w:style w:type="table" w:customStyle="1" w:styleId="a">
    <w:basedOn w:val="TableNormal"/>
    <w:next w:val="TableNormal"/>
    <w:uiPriority w:val="61"/>
    <w:rsid w:val="00B81DE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56BFD"/>
    <w:rPr>
      <w:rFonts w:eastAsiaTheme="majorEastAsia" w:cstheme="majorBidi"/>
      <w:b/>
      <w:color w:val="352C66"/>
      <w:sz w:val="28"/>
      <w:szCs w:val="28"/>
    </w:rPr>
  </w:style>
  <w:style w:type="paragraph" w:styleId="ListBullet4">
    <w:name w:val="List Bullet 4"/>
    <w:basedOn w:val="Normal"/>
    <w:uiPriority w:val="99"/>
    <w:semiHidden/>
    <w:unhideWhenUsed/>
    <w:rsid w:val="00756BFD"/>
    <w:pPr>
      <w:contextualSpacing/>
    </w:pPr>
  </w:style>
  <w:style w:type="paragraph" w:customStyle="1" w:styleId="TableOverview">
    <w:name w:val="Table Overview"/>
    <w:basedOn w:val="Normal"/>
    <w:link w:val="TableOverviewChar"/>
    <w:qFormat/>
    <w:rsid w:val="00756BFD"/>
    <w:pPr>
      <w:spacing w:before="120" w:line="240" w:lineRule="auto"/>
      <w:ind w:left="288" w:right="288"/>
    </w:pPr>
    <w:rPr>
      <w:rFonts w:cs="Segoe UI"/>
      <w:lang w:bidi="en-US"/>
    </w:rPr>
  </w:style>
  <w:style w:type="character" w:customStyle="1" w:styleId="TableOverviewChar">
    <w:name w:val="Table Overview Char"/>
    <w:basedOn w:val="DefaultParagraphFont"/>
    <w:link w:val="TableOverview"/>
    <w:rsid w:val="00756BFD"/>
    <w:rPr>
      <w:rFonts w:ascii="Georgia" w:hAnsi="Georgia" w:cs="Segoe UI"/>
      <w:sz w:val="20"/>
      <w:lang w:bidi="en-US"/>
    </w:rPr>
  </w:style>
  <w:style w:type="paragraph" w:customStyle="1" w:styleId="Page1Header">
    <w:name w:val="Page 1 Header"/>
    <w:basedOn w:val="Normal"/>
    <w:qFormat/>
    <w:rsid w:val="00756BFD"/>
    <w:pPr>
      <w:tabs>
        <w:tab w:val="center" w:pos="4680"/>
        <w:tab w:val="right" w:pos="9360"/>
      </w:tabs>
      <w:spacing w:before="2000" w:line="240" w:lineRule="auto"/>
    </w:pPr>
    <w:rPr>
      <w:rFonts w:asciiTheme="minorHAnsi" w:hAnsiTheme="minorHAnsi"/>
      <w:b/>
      <w:color w:val="766661"/>
      <w:sz w:val="41"/>
      <w:szCs w:val="41"/>
    </w:rPr>
  </w:style>
  <w:style w:type="character" w:customStyle="1" w:styleId="Heading3Char">
    <w:name w:val="Heading 3 Char"/>
    <w:basedOn w:val="DefaultParagraphFont"/>
    <w:link w:val="Heading3"/>
    <w:uiPriority w:val="9"/>
    <w:rsid w:val="00756BFD"/>
    <w:rPr>
      <w:rFonts w:eastAsiaTheme="majorEastAsia" w:cstheme="majorBidi"/>
      <w:b/>
      <w:bCs/>
      <w:color w:val="352C66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56BFD"/>
    <w:rPr>
      <w:rFonts w:eastAsiaTheme="majorEastAsia" w:cstheme="majorBidi"/>
      <w:b/>
      <w:bCs/>
      <w:iCs/>
      <w:color w:val="352C66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56BFD"/>
    <w:rPr>
      <w:rFonts w:ascii="Georgia" w:eastAsiaTheme="majorEastAsia" w:hAnsi="Georgia" w:cstheme="majorBidi"/>
      <w:b/>
      <w:color w:val="352C66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56BFD"/>
    <w:rPr>
      <w:rFonts w:ascii="Calibri" w:eastAsiaTheme="majorEastAsia" w:hAnsi="Calibri" w:cstheme="majorBidi"/>
      <w:iCs/>
      <w:smallCaps/>
      <w:spacing w:val="40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rsid w:val="00756BFD"/>
    <w:rPr>
      <w:rFonts w:ascii="Calibri" w:eastAsiaTheme="majorEastAsia" w:hAnsi="Calibri" w:cstheme="majorBidi"/>
      <w:bCs/>
      <w:smallCaps/>
      <w:spacing w:val="40"/>
      <w:sz w:val="32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sid w:val="00756BFD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56BFD"/>
    <w:rPr>
      <w:rFonts w:ascii="Calibri" w:eastAsiaTheme="majorEastAsia" w:hAnsi="Calibri" w:cstheme="majorBidi"/>
      <w:b/>
      <w:smallCaps/>
      <w:color w:val="4A442A" w:themeColor="background2" w:themeShade="40"/>
      <w:spacing w:val="20"/>
      <w:sz w:val="20"/>
      <w:szCs w:val="16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56BF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56BFD"/>
    <w:rPr>
      <w:rFonts w:ascii="Consolas" w:hAnsi="Consolas" w:cs="Consolas"/>
      <w:sz w:val="21"/>
      <w:szCs w:val="21"/>
    </w:rPr>
  </w:style>
  <w:style w:type="paragraph" w:customStyle="1" w:styleId="TableBullet2">
    <w:name w:val="Table Bullet 2"/>
    <w:basedOn w:val="Normal"/>
    <w:qFormat/>
    <w:rsid w:val="00756BFD"/>
    <w:pPr>
      <w:numPr>
        <w:numId w:val="19"/>
      </w:numPr>
      <w:spacing w:before="60" w:after="60" w:line="240" w:lineRule="auto"/>
      <w:ind w:left="936"/>
    </w:pPr>
    <w:rPr>
      <w:color w:val="000000" w:themeColor="text1"/>
      <w:szCs w:val="20"/>
      <w:lang w:bidi="en-US"/>
    </w:rPr>
  </w:style>
  <w:style w:type="table" w:styleId="TableGrid">
    <w:name w:val="Table Grid"/>
    <w:basedOn w:val="TableNormal"/>
    <w:uiPriority w:val="59"/>
    <w:rsid w:val="00756B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1">
    <w:name w:val="Table Heading 1"/>
    <w:basedOn w:val="Normal"/>
    <w:next w:val="Normal"/>
    <w:link w:val="TableHeading1Char"/>
    <w:rsid w:val="00756BFD"/>
    <w:pPr>
      <w:spacing w:before="120" w:after="120" w:line="240" w:lineRule="auto"/>
      <w:jc w:val="center"/>
      <w:outlineLvl w:val="0"/>
    </w:pPr>
    <w:rPr>
      <w:rFonts w:asciiTheme="minorHAnsi" w:eastAsiaTheme="majorEastAsia" w:hAnsiTheme="minorHAnsi" w:cstheme="majorBidi"/>
      <w:b/>
      <w:bCs/>
      <w:color w:val="FFFFFF" w:themeColor="background1"/>
      <w:sz w:val="28"/>
      <w:szCs w:val="16"/>
    </w:rPr>
  </w:style>
  <w:style w:type="character" w:customStyle="1" w:styleId="TableHeading1Char">
    <w:name w:val="Table Heading 1 Char"/>
    <w:basedOn w:val="DefaultParagraphFont"/>
    <w:link w:val="TableHeading1"/>
    <w:rsid w:val="00756BFD"/>
    <w:rPr>
      <w:rFonts w:eastAsiaTheme="majorEastAsia" w:cstheme="majorBidi"/>
      <w:b/>
      <w:bCs/>
      <w:color w:val="FFFFFF" w:themeColor="background1"/>
      <w:sz w:val="28"/>
      <w:szCs w:val="16"/>
    </w:rPr>
  </w:style>
  <w:style w:type="paragraph" w:customStyle="1" w:styleId="Objectivebullet">
    <w:name w:val="Objective bullet"/>
    <w:basedOn w:val="Normal"/>
    <w:link w:val="ObjectivebulletChar"/>
    <w:qFormat/>
    <w:rsid w:val="00370CE8"/>
    <w:pPr>
      <w:ind w:left="936" w:hanging="360"/>
      <w:contextualSpacing/>
    </w:pPr>
    <w:rPr>
      <w:i/>
      <w:color w:val="000000" w:themeColor="text1"/>
      <w:szCs w:val="20"/>
      <w:lang w:bidi="en-US"/>
    </w:rPr>
  </w:style>
  <w:style w:type="character" w:customStyle="1" w:styleId="ObjectivebulletChar">
    <w:name w:val="Objective bullet Char"/>
    <w:basedOn w:val="DefaultParagraphFont"/>
    <w:link w:val="Objectivebullet"/>
    <w:rsid w:val="00370CE8"/>
    <w:rPr>
      <w:rFonts w:ascii="Georgia" w:hAnsi="Georgia"/>
      <w:i/>
      <w:color w:val="000000" w:themeColor="text1"/>
      <w:sz w:val="20"/>
      <w:szCs w:val="20"/>
      <w:lang w:bidi="en-US"/>
    </w:rPr>
  </w:style>
  <w:style w:type="table" w:styleId="LightGrid-Accent5">
    <w:name w:val="Light Grid Accent 5"/>
    <w:basedOn w:val="TableNormal"/>
    <w:uiPriority w:val="62"/>
    <w:rsid w:val="00756B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CodeExample">
    <w:name w:val="Code Example"/>
    <w:basedOn w:val="Normal"/>
    <w:autoRedefine/>
    <w:qFormat/>
    <w:rsid w:val="00756BFD"/>
    <w:pPr>
      <w:keepNext/>
      <w:framePr w:w="9965" w:wrap="around" w:vAnchor="text" w:hAnchor="page" w:x="1201" w:y="334" w:anchorLock="1"/>
      <w:pBdr>
        <w:left w:val="single" w:sz="8" w:space="6" w:color="F26522"/>
        <w:right w:val="single" w:sz="8" w:space="6" w:color="F26522"/>
      </w:pBdr>
      <w:shd w:val="clear" w:color="auto" w:fill="FFFFFF" w:themeFill="background1"/>
      <w:spacing w:before="240" w:after="240" w:line="240" w:lineRule="auto"/>
      <w:ind w:left="1440" w:right="1440"/>
      <w:contextualSpacing/>
    </w:pPr>
    <w:rPr>
      <w:rFonts w:ascii="Courier New" w:hAnsi="Courier New"/>
      <w:color w:val="766661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56BFD"/>
    <w:rPr>
      <w:rFonts w:ascii="Courier New" w:eastAsia="Times New Roman" w:hAnsi="Courier New" w:cs="Courier New"/>
      <w:sz w:val="20"/>
      <w:szCs w:val="20"/>
    </w:rPr>
  </w:style>
  <w:style w:type="table" w:styleId="LightShading-Accent5">
    <w:name w:val="Light Shading Accent 5"/>
    <w:basedOn w:val="TableNormal"/>
    <w:uiPriority w:val="60"/>
    <w:rsid w:val="00756BF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ediumShading1-Accent11">
    <w:name w:val="Medium Shading 1 - Accent 11"/>
    <w:basedOn w:val="TableNormal"/>
    <w:uiPriority w:val="63"/>
    <w:rsid w:val="00756B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756B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56BFD"/>
    <w:rPr>
      <w:color w:val="352C66"/>
      <w:u w:val="single"/>
    </w:rPr>
  </w:style>
  <w:style w:type="character" w:styleId="PlaceholderText">
    <w:name w:val="Placeholder Text"/>
    <w:basedOn w:val="DefaultParagraphFont"/>
    <w:uiPriority w:val="99"/>
    <w:semiHidden/>
    <w:rsid w:val="00756BFD"/>
    <w:rPr>
      <w:color w:val="808080"/>
    </w:rPr>
  </w:style>
  <w:style w:type="paragraph" w:customStyle="1" w:styleId="KeyPointsBullet">
    <w:name w:val="Key Points Bullet"/>
    <w:basedOn w:val="Normal"/>
    <w:qFormat/>
    <w:rsid w:val="00756BFD"/>
    <w:pPr>
      <w:numPr>
        <w:numId w:val="6"/>
      </w:numPr>
      <w:spacing w:before="60"/>
    </w:pPr>
    <w:rPr>
      <w:szCs w:val="20"/>
    </w:rPr>
  </w:style>
  <w:style w:type="table" w:customStyle="1" w:styleId="1">
    <w:name w:val="1"/>
    <w:basedOn w:val="TableNormal"/>
    <w:next w:val="TableNormal"/>
    <w:uiPriority w:val="61"/>
    <w:rsid w:val="00756BF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756BFD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56BFD"/>
    <w:rPr>
      <w:i/>
      <w:iCs/>
    </w:rPr>
  </w:style>
  <w:style w:type="paragraph" w:customStyle="1" w:styleId="KeyPointsNumber">
    <w:name w:val="Key Points Number"/>
    <w:basedOn w:val="Normal"/>
    <w:qFormat/>
    <w:rsid w:val="00756BFD"/>
    <w:pPr>
      <w:numPr>
        <w:numId w:val="7"/>
      </w:numPr>
      <w:ind w:left="907"/>
      <w:contextualSpacing/>
    </w:pPr>
    <w:rPr>
      <w:szCs w:val="20"/>
    </w:rPr>
  </w:style>
  <w:style w:type="table" w:customStyle="1" w:styleId="LightGrid-Accent11">
    <w:name w:val="Light Grid - Accent 11"/>
    <w:basedOn w:val="TableNormal"/>
    <w:uiPriority w:val="62"/>
    <w:rsid w:val="00756B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1">
    <w:name w:val="Light Grid1"/>
    <w:basedOn w:val="TableNormal"/>
    <w:uiPriority w:val="62"/>
    <w:rsid w:val="00756B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756BF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56BF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756BF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">
    <w:name w:val="Light Shading"/>
    <w:basedOn w:val="TableNormal"/>
    <w:uiPriority w:val="60"/>
    <w:rsid w:val="00756BFD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4">
    <w:name w:val="Light Shading Accent 4"/>
    <w:basedOn w:val="TableNormal"/>
    <w:uiPriority w:val="60"/>
    <w:rsid w:val="00756BF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6">
    <w:name w:val="Light Shading Accent 6"/>
    <w:basedOn w:val="TableNormal"/>
    <w:uiPriority w:val="60"/>
    <w:rsid w:val="00756BFD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Bullet3">
    <w:name w:val="List Bullet 3"/>
    <w:basedOn w:val="Normal"/>
    <w:uiPriority w:val="99"/>
    <w:semiHidden/>
    <w:unhideWhenUsed/>
    <w:rsid w:val="00756BFD"/>
  </w:style>
  <w:style w:type="paragraph" w:customStyle="1" w:styleId="TableBullet">
    <w:name w:val="Table Bullet"/>
    <w:basedOn w:val="Normal"/>
    <w:autoRedefine/>
    <w:qFormat/>
    <w:rsid w:val="00186B58"/>
    <w:pPr>
      <w:spacing w:before="120" w:line="240" w:lineRule="auto"/>
    </w:pPr>
    <w:rPr>
      <w:color w:val="000000" w:themeColor="text1"/>
    </w:rPr>
  </w:style>
  <w:style w:type="paragraph" w:customStyle="1" w:styleId="TableBullet3">
    <w:name w:val="Table Bullet 3"/>
    <w:basedOn w:val="Normal"/>
    <w:qFormat/>
    <w:rsid w:val="00756BFD"/>
    <w:pPr>
      <w:numPr>
        <w:numId w:val="20"/>
      </w:numPr>
      <w:spacing w:before="60" w:after="60" w:line="240" w:lineRule="auto"/>
      <w:ind w:left="1368"/>
    </w:pPr>
    <w:rPr>
      <w:color w:val="000000" w:themeColor="text1"/>
      <w:szCs w:val="20"/>
      <w:lang w:bidi="en-US"/>
    </w:rPr>
  </w:style>
  <w:style w:type="paragraph" w:customStyle="1" w:styleId="TableHeading2">
    <w:name w:val="Table Heading 2"/>
    <w:basedOn w:val="Normal"/>
    <w:link w:val="TableHeading2Char"/>
    <w:qFormat/>
    <w:rsid w:val="00756BFD"/>
    <w:pPr>
      <w:spacing w:before="120" w:after="120" w:line="240" w:lineRule="auto"/>
      <w:jc w:val="center"/>
    </w:pPr>
    <w:rPr>
      <w:rFonts w:asciiTheme="minorHAnsi" w:eastAsiaTheme="majorEastAsia" w:hAnsiTheme="minorHAnsi" w:cstheme="majorBidi"/>
      <w:b/>
      <w:bCs/>
      <w:color w:val="000000" w:themeColor="text1"/>
      <w:sz w:val="24"/>
      <w:szCs w:val="16"/>
    </w:rPr>
  </w:style>
  <w:style w:type="character" w:customStyle="1" w:styleId="TableHeading2Char">
    <w:name w:val="Table Heading 2 Char"/>
    <w:basedOn w:val="DefaultParagraphFont"/>
    <w:link w:val="TableHeading2"/>
    <w:rsid w:val="00756BFD"/>
    <w:rPr>
      <w:rFonts w:eastAsiaTheme="majorEastAsia" w:cstheme="majorBidi"/>
      <w:b/>
      <w:bCs/>
      <w:color w:val="000000" w:themeColor="text1"/>
      <w:sz w:val="24"/>
      <w:szCs w:val="16"/>
    </w:rPr>
  </w:style>
  <w:style w:type="paragraph" w:customStyle="1" w:styleId="TableIndent">
    <w:name w:val="Table Indent"/>
    <w:basedOn w:val="TableBullet"/>
    <w:next w:val="TableBullet"/>
    <w:qFormat/>
    <w:rsid w:val="00186B58"/>
    <w:pPr>
      <w:spacing w:after="60"/>
      <w:ind w:left="432"/>
    </w:pPr>
    <w:rPr>
      <w:lang w:bidi="en-US"/>
    </w:rPr>
  </w:style>
  <w:style w:type="paragraph" w:customStyle="1" w:styleId="TableNote">
    <w:name w:val="Table Note"/>
    <w:basedOn w:val="Normal"/>
    <w:qFormat/>
    <w:rsid w:val="00756BFD"/>
    <w:pPr>
      <w:framePr w:wrap="around" w:vAnchor="text" w:hAnchor="text" w:y="1"/>
      <w:pBdr>
        <w:top w:val="single" w:sz="4" w:space="4" w:color="352C66" w:shadow="1"/>
        <w:left w:val="single" w:sz="4" w:space="4" w:color="352C66" w:shadow="1"/>
        <w:bottom w:val="single" w:sz="4" w:space="4" w:color="352C66" w:shadow="1"/>
        <w:right w:val="single" w:sz="4" w:space="4" w:color="352C66" w:shadow="1"/>
      </w:pBdr>
      <w:spacing w:before="120"/>
      <w:ind w:left="720" w:right="432" w:hanging="288"/>
    </w:pPr>
    <w:rPr>
      <w:rFonts w:eastAsiaTheme="minorEastAsia"/>
      <w:color w:val="766661"/>
      <w:sz w:val="18"/>
    </w:rPr>
  </w:style>
  <w:style w:type="paragraph" w:styleId="Header">
    <w:name w:val="header"/>
    <w:basedOn w:val="Normal"/>
    <w:link w:val="HeaderChar"/>
    <w:uiPriority w:val="99"/>
    <w:unhideWhenUsed/>
    <w:rsid w:val="00756BF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BFD"/>
    <w:rPr>
      <w:rFonts w:ascii="Georgia" w:hAnsi="Georgia"/>
      <w:sz w:val="20"/>
    </w:rPr>
  </w:style>
  <w:style w:type="paragraph" w:styleId="Footer">
    <w:name w:val="footer"/>
    <w:basedOn w:val="Normal"/>
    <w:link w:val="FooterChar"/>
    <w:uiPriority w:val="99"/>
    <w:unhideWhenUsed/>
    <w:rsid w:val="00756BF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BFD"/>
    <w:rPr>
      <w:rFonts w:ascii="Georgia" w:hAnsi="Georgia"/>
      <w:sz w:val="20"/>
    </w:rPr>
  </w:style>
  <w:style w:type="paragraph" w:styleId="ListParagraph">
    <w:name w:val="List Paragraph"/>
    <w:basedOn w:val="Normal"/>
    <w:uiPriority w:val="34"/>
    <w:qFormat/>
    <w:rsid w:val="0025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644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2">
    <w:name w:val="2"/>
    <w:basedOn w:val="TableNormal"/>
    <w:next w:val="TableNormal"/>
    <w:uiPriority w:val="61"/>
    <w:rsid w:val="00756BF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ObjectiveBullet1">
    <w:name w:val="Objective Bullet 1"/>
    <w:basedOn w:val="Normal"/>
    <w:link w:val="ObjectiveBullet1Char"/>
    <w:qFormat/>
    <w:rsid w:val="00756BFD"/>
    <w:pPr>
      <w:ind w:left="720"/>
      <w:contextualSpacing/>
    </w:pPr>
    <w:rPr>
      <w:i/>
      <w:color w:val="000000" w:themeColor="text1"/>
      <w:szCs w:val="20"/>
      <w:lang w:bidi="en-US"/>
    </w:rPr>
  </w:style>
  <w:style w:type="character" w:customStyle="1" w:styleId="ObjectiveBullet1Char">
    <w:name w:val="Objective Bullet 1 Char"/>
    <w:basedOn w:val="DefaultParagraphFont"/>
    <w:link w:val="ObjectiveBullet1"/>
    <w:rsid w:val="00756BFD"/>
    <w:rPr>
      <w:rFonts w:ascii="Georgia" w:hAnsi="Georgia"/>
      <w:i/>
      <w:color w:val="000000" w:themeColor="text1"/>
      <w:sz w:val="20"/>
      <w:szCs w:val="20"/>
      <w:lang w:bidi="en-US"/>
    </w:rPr>
  </w:style>
  <w:style w:type="paragraph" w:customStyle="1" w:styleId="TableBullet1">
    <w:name w:val="Table Bullet 1"/>
    <w:basedOn w:val="Normal"/>
    <w:autoRedefine/>
    <w:qFormat/>
    <w:rsid w:val="00756BFD"/>
    <w:pPr>
      <w:numPr>
        <w:numId w:val="18"/>
      </w:numPr>
      <w:spacing w:before="120" w:line="240" w:lineRule="auto"/>
      <w:ind w:left="576" w:hanging="288"/>
    </w:pPr>
    <w:rPr>
      <w:color w:val="000000" w:themeColor="text1"/>
    </w:rPr>
  </w:style>
  <w:style w:type="paragraph" w:customStyle="1" w:styleId="Note">
    <w:name w:val="Note"/>
    <w:basedOn w:val="Normal"/>
    <w:qFormat/>
    <w:rsid w:val="00756BFD"/>
    <w:pPr>
      <w:keepNext/>
      <w:framePr w:wrap="notBeside" w:vAnchor="text" w:hAnchor="text" w:y="1"/>
      <w:pBdr>
        <w:top w:val="single" w:sz="6" w:space="6" w:color="352C66" w:shadow="1"/>
        <w:left w:val="single" w:sz="6" w:space="4" w:color="352C66" w:shadow="1"/>
        <w:bottom w:val="single" w:sz="6" w:space="6" w:color="352C66" w:shadow="1"/>
        <w:right w:val="single" w:sz="6" w:space="4" w:color="352C66" w:shadow="1"/>
      </w:pBdr>
      <w:spacing w:before="120" w:after="120" w:line="240" w:lineRule="auto"/>
      <w:ind w:left="1584" w:right="864" w:hanging="720"/>
      <w:contextualSpacing/>
    </w:pPr>
    <w:rPr>
      <w:rFonts w:eastAsiaTheme="minorEastAsia"/>
      <w:color w:val="766661"/>
    </w:rPr>
  </w:style>
  <w:style w:type="paragraph" w:customStyle="1" w:styleId="ObjectiveBullet2">
    <w:name w:val="Objective Bullet 2"/>
    <w:basedOn w:val="Normal"/>
    <w:rsid w:val="00756BFD"/>
    <w:pPr>
      <w:spacing w:before="120" w:line="240" w:lineRule="auto"/>
      <w:ind w:left="1152"/>
      <w:contextualSpacing/>
    </w:pPr>
    <w:rPr>
      <w:i/>
      <w:color w:val="000000" w:themeColor="text1"/>
      <w:szCs w:val="20"/>
      <w:lang w:bidi="en-US"/>
    </w:rPr>
  </w:style>
  <w:style w:type="character" w:styleId="Strong">
    <w:name w:val="Strong"/>
    <w:basedOn w:val="DefaultParagraphFont"/>
    <w:uiPriority w:val="22"/>
    <w:qFormat/>
    <w:rsid w:val="00DD641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 Indent" w:uiPriority="0" w:qFormat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BFD"/>
    <w:pPr>
      <w:spacing w:before="300" w:after="0"/>
    </w:pPr>
    <w:rPr>
      <w:rFonts w:ascii="Georgia" w:hAnsi="Georgia"/>
      <w:sz w:val="20"/>
    </w:rPr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756BFD"/>
    <w:pPr>
      <w:spacing w:before="60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BFD"/>
    <w:pPr>
      <w:spacing w:line="240" w:lineRule="auto"/>
      <w:contextualSpacing/>
      <w:outlineLvl w:val="1"/>
    </w:pPr>
    <w:rPr>
      <w:rFonts w:asciiTheme="minorHAnsi" w:eastAsiaTheme="majorEastAsia" w:hAnsiTheme="minorHAnsi" w:cstheme="majorBidi"/>
      <w:b/>
      <w:color w:val="352C6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56BFD"/>
    <w:pPr>
      <w:keepNext/>
      <w:keepLines/>
      <w:outlineLvl w:val="2"/>
    </w:pPr>
    <w:rPr>
      <w:rFonts w:asciiTheme="minorHAnsi" w:eastAsiaTheme="majorEastAsia" w:hAnsiTheme="minorHAnsi" w:cstheme="majorBidi"/>
      <w:b/>
      <w:bCs/>
      <w:color w:val="352C66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56BFD"/>
    <w:pPr>
      <w:keepNext/>
      <w:keepLines/>
      <w:outlineLvl w:val="3"/>
    </w:pPr>
    <w:rPr>
      <w:rFonts w:asciiTheme="minorHAnsi" w:eastAsiaTheme="majorEastAsia" w:hAnsiTheme="minorHAnsi" w:cstheme="majorBidi"/>
      <w:b/>
      <w:bCs/>
      <w:iCs/>
      <w:color w:val="352C66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56BFD"/>
    <w:pPr>
      <w:keepNext/>
      <w:keepLines/>
      <w:spacing w:before="200" w:after="240"/>
      <w:outlineLvl w:val="4"/>
    </w:pPr>
    <w:rPr>
      <w:rFonts w:eastAsiaTheme="majorEastAsia" w:cstheme="majorBidi"/>
      <w:b/>
      <w:color w:val="352C66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56BFD"/>
    <w:pPr>
      <w:keepNext/>
      <w:keepLines/>
      <w:spacing w:before="200"/>
      <w:jc w:val="right"/>
      <w:outlineLvl w:val="5"/>
    </w:pPr>
    <w:rPr>
      <w:rFonts w:ascii="Calibri" w:eastAsiaTheme="majorEastAsia" w:hAnsi="Calibri" w:cstheme="majorBidi"/>
      <w:iCs/>
      <w:smallCaps/>
      <w:spacing w:val="40"/>
      <w:sz w:val="32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756BFD"/>
    <w:pPr>
      <w:pBdr>
        <w:bottom w:val="dotted" w:sz="8" w:space="1" w:color="938953" w:themeColor="background2" w:themeShade="7F"/>
      </w:pBdr>
      <w:spacing w:before="200" w:after="100"/>
      <w:jc w:val="center"/>
      <w:outlineLvl w:val="6"/>
    </w:pPr>
    <w:rPr>
      <w:rFonts w:ascii="Calibri" w:eastAsiaTheme="majorEastAsia" w:hAnsi="Calibri" w:cstheme="majorBidi"/>
      <w:bCs/>
      <w:smallCaps/>
      <w:spacing w:val="40"/>
      <w:sz w:val="32"/>
      <w:szCs w:val="16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756BF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756BFD"/>
    <w:pPr>
      <w:spacing w:before="240"/>
      <w:outlineLvl w:val="8"/>
    </w:pPr>
    <w:rPr>
      <w:rFonts w:ascii="Calibri" w:eastAsiaTheme="majorEastAsia" w:hAnsi="Calibri" w:cstheme="majorBidi"/>
      <w:b/>
      <w:smallCaps/>
      <w:color w:val="4A442A" w:themeColor="background2" w:themeShade="40"/>
      <w:spacing w:val="20"/>
      <w:szCs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link w:val="TabletextChar"/>
    <w:qFormat/>
    <w:rsid w:val="00756BFD"/>
    <w:pPr>
      <w:spacing w:before="120" w:after="120"/>
    </w:pPr>
    <w:rPr>
      <w:rFonts w:ascii="Georgia" w:hAnsi="Georgia"/>
      <w:color w:val="000000" w:themeColor="text1"/>
      <w:sz w:val="20"/>
      <w:szCs w:val="20"/>
    </w:rPr>
  </w:style>
  <w:style w:type="character" w:customStyle="1" w:styleId="TabletextChar">
    <w:name w:val="Table text Char"/>
    <w:basedOn w:val="DefaultParagraphFont"/>
    <w:link w:val="Tabletext"/>
    <w:rsid w:val="00756BFD"/>
    <w:rPr>
      <w:rFonts w:ascii="Georgia" w:hAnsi="Georgia"/>
      <w:color w:val="000000" w:themeColor="text1"/>
      <w:sz w:val="20"/>
      <w:szCs w:val="20"/>
    </w:rPr>
  </w:style>
  <w:style w:type="paragraph" w:customStyle="1" w:styleId="Tablenumber">
    <w:name w:val="Table number"/>
    <w:basedOn w:val="Tabletext"/>
    <w:link w:val="TablenumberChar"/>
    <w:qFormat/>
    <w:rsid w:val="00756BFD"/>
    <w:pPr>
      <w:numPr>
        <w:numId w:val="1"/>
      </w:numPr>
      <w:spacing w:line="240" w:lineRule="auto"/>
    </w:pPr>
    <w:rPr>
      <w:lang w:bidi="en-US"/>
    </w:rPr>
  </w:style>
  <w:style w:type="character" w:customStyle="1" w:styleId="TablenumberChar">
    <w:name w:val="Table number Char"/>
    <w:basedOn w:val="TabletextChar"/>
    <w:link w:val="Tablenumber"/>
    <w:rsid w:val="00756BFD"/>
    <w:rPr>
      <w:rFonts w:ascii="Georgia" w:hAnsi="Georgia"/>
      <w:color w:val="000000" w:themeColor="text1"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B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BF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46C7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56BFD"/>
    <w:rPr>
      <w:rFonts w:eastAsiaTheme="majorEastAsia" w:cstheme="majorBidi"/>
      <w:b/>
      <w:color w:val="352C66"/>
      <w:sz w:val="28"/>
      <w:szCs w:val="28"/>
    </w:rPr>
  </w:style>
  <w:style w:type="paragraph" w:styleId="BodyTextIndent">
    <w:name w:val="Body Text Indent"/>
    <w:basedOn w:val="Normal"/>
    <w:link w:val="BodyTextIndentChar"/>
    <w:qFormat/>
    <w:rsid w:val="00756BFD"/>
    <w:pPr>
      <w:ind w:left="720" w:right="1008"/>
      <w:contextualSpacing/>
    </w:pPr>
    <w:rPr>
      <w:rFonts w:eastAsia="Times New Roman" w:cs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756BFD"/>
    <w:rPr>
      <w:rFonts w:ascii="Georgia" w:eastAsia="Times New Roman" w:hAnsi="Georgia" w:cs="Times New Roman"/>
      <w:sz w:val="20"/>
      <w:szCs w:val="24"/>
    </w:rPr>
  </w:style>
  <w:style w:type="paragraph" w:customStyle="1" w:styleId="Bullet1">
    <w:name w:val="Bullet 1"/>
    <w:basedOn w:val="Normal"/>
    <w:qFormat/>
    <w:rsid w:val="00756BFD"/>
    <w:pPr>
      <w:numPr>
        <w:numId w:val="2"/>
      </w:numPr>
      <w:spacing w:before="120" w:after="120"/>
      <w:ind w:left="1224"/>
      <w:contextualSpacing/>
      <w:outlineLvl w:val="2"/>
    </w:pPr>
  </w:style>
  <w:style w:type="numbering" w:customStyle="1" w:styleId="NumberList">
    <w:name w:val="Number List"/>
    <w:basedOn w:val="NoList"/>
    <w:uiPriority w:val="99"/>
    <w:rsid w:val="00756BFD"/>
    <w:pPr>
      <w:numPr>
        <w:numId w:val="8"/>
      </w:numPr>
    </w:pPr>
  </w:style>
  <w:style w:type="paragraph" w:customStyle="1" w:styleId="Bullet2">
    <w:name w:val="Bullet 2"/>
    <w:basedOn w:val="Normal"/>
    <w:qFormat/>
    <w:rsid w:val="00756BFD"/>
    <w:pPr>
      <w:numPr>
        <w:numId w:val="3"/>
      </w:numPr>
      <w:spacing w:before="120" w:after="120"/>
      <w:contextualSpacing/>
    </w:pPr>
    <w:rPr>
      <w:szCs w:val="20"/>
    </w:rPr>
  </w:style>
  <w:style w:type="paragraph" w:customStyle="1" w:styleId="Bullet3">
    <w:name w:val="Bullet 3"/>
    <w:basedOn w:val="Bullet2"/>
    <w:qFormat/>
    <w:rsid w:val="00756BFD"/>
    <w:pPr>
      <w:numPr>
        <w:numId w:val="4"/>
      </w:numPr>
    </w:pPr>
  </w:style>
  <w:style w:type="paragraph" w:customStyle="1" w:styleId="Page2Header">
    <w:name w:val="Page 2 Header"/>
    <w:basedOn w:val="Normal"/>
    <w:link w:val="Page2HeaderChar"/>
    <w:qFormat/>
    <w:rsid w:val="00756BFD"/>
    <w:pPr>
      <w:spacing w:before="600" w:after="600"/>
      <w:jc w:val="right"/>
    </w:pPr>
    <w:rPr>
      <w:rFonts w:ascii="Calibri" w:hAnsi="Calibri" w:cs="Arial"/>
      <w:color w:val="005595"/>
      <w:sz w:val="24"/>
      <w:szCs w:val="32"/>
    </w:rPr>
  </w:style>
  <w:style w:type="character" w:customStyle="1" w:styleId="Page2HeaderChar">
    <w:name w:val="Page 2 Header Char"/>
    <w:basedOn w:val="DefaultParagraphFont"/>
    <w:link w:val="Page2Header"/>
    <w:rsid w:val="00756BFD"/>
    <w:rPr>
      <w:rFonts w:ascii="Calibri" w:hAnsi="Calibri" w:cs="Arial"/>
      <w:color w:val="005595"/>
      <w:sz w:val="24"/>
      <w:szCs w:val="32"/>
    </w:rPr>
  </w:style>
  <w:style w:type="paragraph" w:customStyle="1" w:styleId="CheckBullet">
    <w:name w:val="Check Bullet"/>
    <w:basedOn w:val="Normal"/>
    <w:qFormat/>
    <w:rsid w:val="00946C73"/>
    <w:pPr>
      <w:ind w:left="806" w:hanging="360"/>
      <w:contextualSpacing/>
    </w:pPr>
    <w:rPr>
      <w:szCs w:val="20"/>
    </w:rPr>
  </w:style>
  <w:style w:type="paragraph" w:styleId="Revision">
    <w:name w:val="Revision"/>
    <w:hidden/>
    <w:uiPriority w:val="99"/>
    <w:semiHidden/>
    <w:rsid w:val="00756BF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56B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6BFD"/>
    <w:rPr>
      <w:color w:val="000000" w:themeColor="text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6BFD"/>
    <w:rPr>
      <w:rFonts w:ascii="Georgia" w:hAnsi="Georgia"/>
      <w:color w:val="000000" w:themeColor="text1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6B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6BFD"/>
    <w:rPr>
      <w:rFonts w:ascii="Georgia" w:hAnsi="Georgia"/>
      <w:b/>
      <w:bCs/>
      <w:color w:val="000000" w:themeColor="text1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56BF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56BF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56BFD"/>
    <w:rPr>
      <w:color w:val="800080" w:themeColor="followedHyperlink"/>
      <w:u w:val="single"/>
    </w:rPr>
  </w:style>
  <w:style w:type="table" w:customStyle="1" w:styleId="a">
    <w:basedOn w:val="TableNormal"/>
    <w:next w:val="TableNormal"/>
    <w:uiPriority w:val="61"/>
    <w:rsid w:val="00B81DE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56BFD"/>
    <w:rPr>
      <w:rFonts w:eastAsiaTheme="majorEastAsia" w:cstheme="majorBidi"/>
      <w:b/>
      <w:color w:val="352C66"/>
      <w:sz w:val="28"/>
      <w:szCs w:val="28"/>
    </w:rPr>
  </w:style>
  <w:style w:type="paragraph" w:styleId="ListBullet4">
    <w:name w:val="List Bullet 4"/>
    <w:basedOn w:val="Normal"/>
    <w:uiPriority w:val="99"/>
    <w:semiHidden/>
    <w:unhideWhenUsed/>
    <w:rsid w:val="00756BFD"/>
    <w:pPr>
      <w:contextualSpacing/>
    </w:pPr>
  </w:style>
  <w:style w:type="paragraph" w:customStyle="1" w:styleId="TableOverview">
    <w:name w:val="Table Overview"/>
    <w:basedOn w:val="Normal"/>
    <w:link w:val="TableOverviewChar"/>
    <w:qFormat/>
    <w:rsid w:val="00756BFD"/>
    <w:pPr>
      <w:spacing w:before="120" w:line="240" w:lineRule="auto"/>
      <w:ind w:left="288" w:right="288"/>
    </w:pPr>
    <w:rPr>
      <w:rFonts w:cs="Segoe UI"/>
      <w:lang w:bidi="en-US"/>
    </w:rPr>
  </w:style>
  <w:style w:type="character" w:customStyle="1" w:styleId="TableOverviewChar">
    <w:name w:val="Table Overview Char"/>
    <w:basedOn w:val="DefaultParagraphFont"/>
    <w:link w:val="TableOverview"/>
    <w:rsid w:val="00756BFD"/>
    <w:rPr>
      <w:rFonts w:ascii="Georgia" w:hAnsi="Georgia" w:cs="Segoe UI"/>
      <w:sz w:val="20"/>
      <w:lang w:bidi="en-US"/>
    </w:rPr>
  </w:style>
  <w:style w:type="paragraph" w:customStyle="1" w:styleId="Page1Header">
    <w:name w:val="Page 1 Header"/>
    <w:basedOn w:val="Normal"/>
    <w:qFormat/>
    <w:rsid w:val="00756BFD"/>
    <w:pPr>
      <w:tabs>
        <w:tab w:val="center" w:pos="4680"/>
        <w:tab w:val="right" w:pos="9360"/>
      </w:tabs>
      <w:spacing w:before="2000" w:line="240" w:lineRule="auto"/>
    </w:pPr>
    <w:rPr>
      <w:rFonts w:asciiTheme="minorHAnsi" w:hAnsiTheme="minorHAnsi"/>
      <w:b/>
      <w:color w:val="766661"/>
      <w:sz w:val="41"/>
      <w:szCs w:val="41"/>
    </w:rPr>
  </w:style>
  <w:style w:type="character" w:customStyle="1" w:styleId="Heading3Char">
    <w:name w:val="Heading 3 Char"/>
    <w:basedOn w:val="DefaultParagraphFont"/>
    <w:link w:val="Heading3"/>
    <w:uiPriority w:val="9"/>
    <w:rsid w:val="00756BFD"/>
    <w:rPr>
      <w:rFonts w:eastAsiaTheme="majorEastAsia" w:cstheme="majorBidi"/>
      <w:b/>
      <w:bCs/>
      <w:color w:val="352C66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56BFD"/>
    <w:rPr>
      <w:rFonts w:eastAsiaTheme="majorEastAsia" w:cstheme="majorBidi"/>
      <w:b/>
      <w:bCs/>
      <w:iCs/>
      <w:color w:val="352C66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56BFD"/>
    <w:rPr>
      <w:rFonts w:ascii="Georgia" w:eastAsiaTheme="majorEastAsia" w:hAnsi="Georgia" w:cstheme="majorBidi"/>
      <w:b/>
      <w:color w:val="352C66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56BFD"/>
    <w:rPr>
      <w:rFonts w:ascii="Calibri" w:eastAsiaTheme="majorEastAsia" w:hAnsi="Calibri" w:cstheme="majorBidi"/>
      <w:iCs/>
      <w:smallCaps/>
      <w:spacing w:val="40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rsid w:val="00756BFD"/>
    <w:rPr>
      <w:rFonts w:ascii="Calibri" w:eastAsiaTheme="majorEastAsia" w:hAnsi="Calibri" w:cstheme="majorBidi"/>
      <w:bCs/>
      <w:smallCaps/>
      <w:spacing w:val="40"/>
      <w:sz w:val="32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sid w:val="00756BFD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56BFD"/>
    <w:rPr>
      <w:rFonts w:ascii="Calibri" w:eastAsiaTheme="majorEastAsia" w:hAnsi="Calibri" w:cstheme="majorBidi"/>
      <w:b/>
      <w:smallCaps/>
      <w:color w:val="4A442A" w:themeColor="background2" w:themeShade="40"/>
      <w:spacing w:val="20"/>
      <w:sz w:val="20"/>
      <w:szCs w:val="16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56BF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56BFD"/>
    <w:rPr>
      <w:rFonts w:ascii="Consolas" w:hAnsi="Consolas" w:cs="Consolas"/>
      <w:sz w:val="21"/>
      <w:szCs w:val="21"/>
    </w:rPr>
  </w:style>
  <w:style w:type="paragraph" w:customStyle="1" w:styleId="TableBullet2">
    <w:name w:val="Table Bullet 2"/>
    <w:basedOn w:val="Normal"/>
    <w:qFormat/>
    <w:rsid w:val="00756BFD"/>
    <w:pPr>
      <w:numPr>
        <w:numId w:val="19"/>
      </w:numPr>
      <w:spacing w:before="60" w:after="60" w:line="240" w:lineRule="auto"/>
      <w:ind w:left="936"/>
    </w:pPr>
    <w:rPr>
      <w:color w:val="000000" w:themeColor="text1"/>
      <w:szCs w:val="20"/>
      <w:lang w:bidi="en-US"/>
    </w:rPr>
  </w:style>
  <w:style w:type="table" w:styleId="TableGrid">
    <w:name w:val="Table Grid"/>
    <w:basedOn w:val="TableNormal"/>
    <w:uiPriority w:val="59"/>
    <w:rsid w:val="00756B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1">
    <w:name w:val="Table Heading 1"/>
    <w:basedOn w:val="Normal"/>
    <w:next w:val="Normal"/>
    <w:link w:val="TableHeading1Char"/>
    <w:rsid w:val="00756BFD"/>
    <w:pPr>
      <w:spacing w:before="120" w:after="120" w:line="240" w:lineRule="auto"/>
      <w:jc w:val="center"/>
      <w:outlineLvl w:val="0"/>
    </w:pPr>
    <w:rPr>
      <w:rFonts w:asciiTheme="minorHAnsi" w:eastAsiaTheme="majorEastAsia" w:hAnsiTheme="minorHAnsi" w:cstheme="majorBidi"/>
      <w:b/>
      <w:bCs/>
      <w:color w:val="FFFFFF" w:themeColor="background1"/>
      <w:sz w:val="28"/>
      <w:szCs w:val="16"/>
    </w:rPr>
  </w:style>
  <w:style w:type="character" w:customStyle="1" w:styleId="TableHeading1Char">
    <w:name w:val="Table Heading 1 Char"/>
    <w:basedOn w:val="DefaultParagraphFont"/>
    <w:link w:val="TableHeading1"/>
    <w:rsid w:val="00756BFD"/>
    <w:rPr>
      <w:rFonts w:eastAsiaTheme="majorEastAsia" w:cstheme="majorBidi"/>
      <w:b/>
      <w:bCs/>
      <w:color w:val="FFFFFF" w:themeColor="background1"/>
      <w:sz w:val="28"/>
      <w:szCs w:val="16"/>
    </w:rPr>
  </w:style>
  <w:style w:type="paragraph" w:customStyle="1" w:styleId="Objectivebullet">
    <w:name w:val="Objective bullet"/>
    <w:basedOn w:val="Normal"/>
    <w:link w:val="ObjectivebulletChar"/>
    <w:qFormat/>
    <w:rsid w:val="00370CE8"/>
    <w:pPr>
      <w:ind w:left="936" w:hanging="360"/>
      <w:contextualSpacing/>
    </w:pPr>
    <w:rPr>
      <w:i/>
      <w:color w:val="000000" w:themeColor="text1"/>
      <w:szCs w:val="20"/>
      <w:lang w:bidi="en-US"/>
    </w:rPr>
  </w:style>
  <w:style w:type="character" w:customStyle="1" w:styleId="ObjectivebulletChar">
    <w:name w:val="Objective bullet Char"/>
    <w:basedOn w:val="DefaultParagraphFont"/>
    <w:link w:val="Objectivebullet"/>
    <w:rsid w:val="00370CE8"/>
    <w:rPr>
      <w:rFonts w:ascii="Georgia" w:hAnsi="Georgia"/>
      <w:i/>
      <w:color w:val="000000" w:themeColor="text1"/>
      <w:sz w:val="20"/>
      <w:szCs w:val="20"/>
      <w:lang w:bidi="en-US"/>
    </w:rPr>
  </w:style>
  <w:style w:type="table" w:styleId="LightGrid-Accent5">
    <w:name w:val="Light Grid Accent 5"/>
    <w:basedOn w:val="TableNormal"/>
    <w:uiPriority w:val="62"/>
    <w:rsid w:val="00756B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CodeExample">
    <w:name w:val="Code Example"/>
    <w:basedOn w:val="Normal"/>
    <w:autoRedefine/>
    <w:qFormat/>
    <w:rsid w:val="00756BFD"/>
    <w:pPr>
      <w:keepNext/>
      <w:framePr w:w="9965" w:wrap="around" w:vAnchor="text" w:hAnchor="page" w:x="1201" w:y="334" w:anchorLock="1"/>
      <w:pBdr>
        <w:left w:val="single" w:sz="8" w:space="6" w:color="F26522"/>
        <w:right w:val="single" w:sz="8" w:space="6" w:color="F26522"/>
      </w:pBdr>
      <w:shd w:val="clear" w:color="auto" w:fill="FFFFFF" w:themeFill="background1"/>
      <w:spacing w:before="240" w:after="240" w:line="240" w:lineRule="auto"/>
      <w:ind w:left="1440" w:right="1440"/>
      <w:contextualSpacing/>
    </w:pPr>
    <w:rPr>
      <w:rFonts w:ascii="Courier New" w:hAnsi="Courier New"/>
      <w:color w:val="766661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56BFD"/>
    <w:rPr>
      <w:rFonts w:ascii="Courier New" w:eastAsia="Times New Roman" w:hAnsi="Courier New" w:cs="Courier New"/>
      <w:sz w:val="20"/>
      <w:szCs w:val="20"/>
    </w:rPr>
  </w:style>
  <w:style w:type="table" w:styleId="LightShading-Accent5">
    <w:name w:val="Light Shading Accent 5"/>
    <w:basedOn w:val="TableNormal"/>
    <w:uiPriority w:val="60"/>
    <w:rsid w:val="00756BF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ediumShading1-Accent11">
    <w:name w:val="Medium Shading 1 - Accent 11"/>
    <w:basedOn w:val="TableNormal"/>
    <w:uiPriority w:val="63"/>
    <w:rsid w:val="00756B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756B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56BFD"/>
    <w:rPr>
      <w:color w:val="352C66"/>
      <w:u w:val="single"/>
    </w:rPr>
  </w:style>
  <w:style w:type="character" w:styleId="PlaceholderText">
    <w:name w:val="Placeholder Text"/>
    <w:basedOn w:val="DefaultParagraphFont"/>
    <w:uiPriority w:val="99"/>
    <w:semiHidden/>
    <w:rsid w:val="00756BFD"/>
    <w:rPr>
      <w:color w:val="808080"/>
    </w:rPr>
  </w:style>
  <w:style w:type="paragraph" w:customStyle="1" w:styleId="KeyPointsBullet">
    <w:name w:val="Key Points Bullet"/>
    <w:basedOn w:val="Normal"/>
    <w:qFormat/>
    <w:rsid w:val="00756BFD"/>
    <w:pPr>
      <w:numPr>
        <w:numId w:val="6"/>
      </w:numPr>
      <w:spacing w:before="60"/>
    </w:pPr>
    <w:rPr>
      <w:szCs w:val="20"/>
    </w:rPr>
  </w:style>
  <w:style w:type="table" w:customStyle="1" w:styleId="1">
    <w:name w:val="1"/>
    <w:basedOn w:val="TableNormal"/>
    <w:next w:val="TableNormal"/>
    <w:uiPriority w:val="61"/>
    <w:rsid w:val="00756BF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756BFD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56BFD"/>
    <w:rPr>
      <w:i/>
      <w:iCs/>
    </w:rPr>
  </w:style>
  <w:style w:type="paragraph" w:customStyle="1" w:styleId="KeyPointsNumber">
    <w:name w:val="Key Points Number"/>
    <w:basedOn w:val="Normal"/>
    <w:qFormat/>
    <w:rsid w:val="00756BFD"/>
    <w:pPr>
      <w:numPr>
        <w:numId w:val="7"/>
      </w:numPr>
      <w:ind w:left="907"/>
      <w:contextualSpacing/>
    </w:pPr>
    <w:rPr>
      <w:szCs w:val="20"/>
    </w:rPr>
  </w:style>
  <w:style w:type="table" w:customStyle="1" w:styleId="LightGrid-Accent11">
    <w:name w:val="Light Grid - Accent 11"/>
    <w:basedOn w:val="TableNormal"/>
    <w:uiPriority w:val="62"/>
    <w:rsid w:val="00756B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1">
    <w:name w:val="Light Grid1"/>
    <w:basedOn w:val="TableNormal"/>
    <w:uiPriority w:val="62"/>
    <w:rsid w:val="00756B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756BF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56BF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756BF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">
    <w:name w:val="Light Shading"/>
    <w:basedOn w:val="TableNormal"/>
    <w:uiPriority w:val="60"/>
    <w:rsid w:val="00756BFD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4">
    <w:name w:val="Light Shading Accent 4"/>
    <w:basedOn w:val="TableNormal"/>
    <w:uiPriority w:val="60"/>
    <w:rsid w:val="00756BF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6">
    <w:name w:val="Light Shading Accent 6"/>
    <w:basedOn w:val="TableNormal"/>
    <w:uiPriority w:val="60"/>
    <w:rsid w:val="00756BFD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Bullet3">
    <w:name w:val="List Bullet 3"/>
    <w:basedOn w:val="Normal"/>
    <w:uiPriority w:val="99"/>
    <w:semiHidden/>
    <w:unhideWhenUsed/>
    <w:rsid w:val="00756BFD"/>
  </w:style>
  <w:style w:type="paragraph" w:customStyle="1" w:styleId="TableBullet">
    <w:name w:val="Table Bullet"/>
    <w:basedOn w:val="Normal"/>
    <w:autoRedefine/>
    <w:qFormat/>
    <w:rsid w:val="00186B58"/>
    <w:pPr>
      <w:spacing w:before="120" w:line="240" w:lineRule="auto"/>
    </w:pPr>
    <w:rPr>
      <w:color w:val="000000" w:themeColor="text1"/>
    </w:rPr>
  </w:style>
  <w:style w:type="paragraph" w:customStyle="1" w:styleId="TableBullet3">
    <w:name w:val="Table Bullet 3"/>
    <w:basedOn w:val="Normal"/>
    <w:qFormat/>
    <w:rsid w:val="00756BFD"/>
    <w:pPr>
      <w:numPr>
        <w:numId w:val="20"/>
      </w:numPr>
      <w:spacing w:before="60" w:after="60" w:line="240" w:lineRule="auto"/>
      <w:ind w:left="1368"/>
    </w:pPr>
    <w:rPr>
      <w:color w:val="000000" w:themeColor="text1"/>
      <w:szCs w:val="20"/>
      <w:lang w:bidi="en-US"/>
    </w:rPr>
  </w:style>
  <w:style w:type="paragraph" w:customStyle="1" w:styleId="TableHeading2">
    <w:name w:val="Table Heading 2"/>
    <w:basedOn w:val="Normal"/>
    <w:link w:val="TableHeading2Char"/>
    <w:qFormat/>
    <w:rsid w:val="00756BFD"/>
    <w:pPr>
      <w:spacing w:before="120" w:after="120" w:line="240" w:lineRule="auto"/>
      <w:jc w:val="center"/>
    </w:pPr>
    <w:rPr>
      <w:rFonts w:asciiTheme="minorHAnsi" w:eastAsiaTheme="majorEastAsia" w:hAnsiTheme="minorHAnsi" w:cstheme="majorBidi"/>
      <w:b/>
      <w:bCs/>
      <w:color w:val="000000" w:themeColor="text1"/>
      <w:sz w:val="24"/>
      <w:szCs w:val="16"/>
    </w:rPr>
  </w:style>
  <w:style w:type="character" w:customStyle="1" w:styleId="TableHeading2Char">
    <w:name w:val="Table Heading 2 Char"/>
    <w:basedOn w:val="DefaultParagraphFont"/>
    <w:link w:val="TableHeading2"/>
    <w:rsid w:val="00756BFD"/>
    <w:rPr>
      <w:rFonts w:eastAsiaTheme="majorEastAsia" w:cstheme="majorBidi"/>
      <w:b/>
      <w:bCs/>
      <w:color w:val="000000" w:themeColor="text1"/>
      <w:sz w:val="24"/>
      <w:szCs w:val="16"/>
    </w:rPr>
  </w:style>
  <w:style w:type="paragraph" w:customStyle="1" w:styleId="TableIndent">
    <w:name w:val="Table Indent"/>
    <w:basedOn w:val="TableBullet"/>
    <w:next w:val="TableBullet"/>
    <w:qFormat/>
    <w:rsid w:val="00186B58"/>
    <w:pPr>
      <w:spacing w:after="60"/>
      <w:ind w:left="432"/>
    </w:pPr>
    <w:rPr>
      <w:lang w:bidi="en-US"/>
    </w:rPr>
  </w:style>
  <w:style w:type="paragraph" w:customStyle="1" w:styleId="TableNote">
    <w:name w:val="Table Note"/>
    <w:basedOn w:val="Normal"/>
    <w:qFormat/>
    <w:rsid w:val="00756BFD"/>
    <w:pPr>
      <w:framePr w:wrap="around" w:vAnchor="text" w:hAnchor="text" w:y="1"/>
      <w:pBdr>
        <w:top w:val="single" w:sz="4" w:space="4" w:color="352C66" w:shadow="1"/>
        <w:left w:val="single" w:sz="4" w:space="4" w:color="352C66" w:shadow="1"/>
        <w:bottom w:val="single" w:sz="4" w:space="4" w:color="352C66" w:shadow="1"/>
        <w:right w:val="single" w:sz="4" w:space="4" w:color="352C66" w:shadow="1"/>
      </w:pBdr>
      <w:spacing w:before="120"/>
      <w:ind w:left="720" w:right="432" w:hanging="288"/>
    </w:pPr>
    <w:rPr>
      <w:rFonts w:eastAsiaTheme="minorEastAsia"/>
      <w:color w:val="766661"/>
      <w:sz w:val="18"/>
    </w:rPr>
  </w:style>
  <w:style w:type="paragraph" w:styleId="Header">
    <w:name w:val="header"/>
    <w:basedOn w:val="Normal"/>
    <w:link w:val="HeaderChar"/>
    <w:uiPriority w:val="99"/>
    <w:unhideWhenUsed/>
    <w:rsid w:val="00756BF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BFD"/>
    <w:rPr>
      <w:rFonts w:ascii="Georgia" w:hAnsi="Georgia"/>
      <w:sz w:val="20"/>
    </w:rPr>
  </w:style>
  <w:style w:type="paragraph" w:styleId="Footer">
    <w:name w:val="footer"/>
    <w:basedOn w:val="Normal"/>
    <w:link w:val="FooterChar"/>
    <w:uiPriority w:val="99"/>
    <w:unhideWhenUsed/>
    <w:rsid w:val="00756BF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BFD"/>
    <w:rPr>
      <w:rFonts w:ascii="Georgia" w:hAnsi="Georgia"/>
      <w:sz w:val="20"/>
    </w:rPr>
  </w:style>
  <w:style w:type="paragraph" w:styleId="ListParagraph">
    <w:name w:val="List Paragraph"/>
    <w:basedOn w:val="Normal"/>
    <w:uiPriority w:val="34"/>
    <w:qFormat/>
    <w:rsid w:val="0025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644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2">
    <w:name w:val="2"/>
    <w:basedOn w:val="TableNormal"/>
    <w:next w:val="TableNormal"/>
    <w:uiPriority w:val="61"/>
    <w:rsid w:val="00756BF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ObjectiveBullet1">
    <w:name w:val="Objective Bullet 1"/>
    <w:basedOn w:val="Normal"/>
    <w:link w:val="ObjectiveBullet1Char"/>
    <w:qFormat/>
    <w:rsid w:val="00756BFD"/>
    <w:pPr>
      <w:ind w:left="720"/>
      <w:contextualSpacing/>
    </w:pPr>
    <w:rPr>
      <w:i/>
      <w:color w:val="000000" w:themeColor="text1"/>
      <w:szCs w:val="20"/>
      <w:lang w:bidi="en-US"/>
    </w:rPr>
  </w:style>
  <w:style w:type="character" w:customStyle="1" w:styleId="ObjectiveBullet1Char">
    <w:name w:val="Objective Bullet 1 Char"/>
    <w:basedOn w:val="DefaultParagraphFont"/>
    <w:link w:val="ObjectiveBullet1"/>
    <w:rsid w:val="00756BFD"/>
    <w:rPr>
      <w:rFonts w:ascii="Georgia" w:hAnsi="Georgia"/>
      <w:i/>
      <w:color w:val="000000" w:themeColor="text1"/>
      <w:sz w:val="20"/>
      <w:szCs w:val="20"/>
      <w:lang w:bidi="en-US"/>
    </w:rPr>
  </w:style>
  <w:style w:type="paragraph" w:customStyle="1" w:styleId="TableBullet1">
    <w:name w:val="Table Bullet 1"/>
    <w:basedOn w:val="Normal"/>
    <w:autoRedefine/>
    <w:qFormat/>
    <w:rsid w:val="00756BFD"/>
    <w:pPr>
      <w:numPr>
        <w:numId w:val="18"/>
      </w:numPr>
      <w:spacing w:before="120" w:line="240" w:lineRule="auto"/>
      <w:ind w:left="576" w:hanging="288"/>
    </w:pPr>
    <w:rPr>
      <w:color w:val="000000" w:themeColor="text1"/>
    </w:rPr>
  </w:style>
  <w:style w:type="paragraph" w:customStyle="1" w:styleId="Note">
    <w:name w:val="Note"/>
    <w:basedOn w:val="Normal"/>
    <w:qFormat/>
    <w:rsid w:val="00756BFD"/>
    <w:pPr>
      <w:keepNext/>
      <w:framePr w:wrap="notBeside" w:vAnchor="text" w:hAnchor="text" w:y="1"/>
      <w:pBdr>
        <w:top w:val="single" w:sz="6" w:space="6" w:color="352C66" w:shadow="1"/>
        <w:left w:val="single" w:sz="6" w:space="4" w:color="352C66" w:shadow="1"/>
        <w:bottom w:val="single" w:sz="6" w:space="6" w:color="352C66" w:shadow="1"/>
        <w:right w:val="single" w:sz="6" w:space="4" w:color="352C66" w:shadow="1"/>
      </w:pBdr>
      <w:spacing w:before="120" w:after="120" w:line="240" w:lineRule="auto"/>
      <w:ind w:left="1584" w:right="864" w:hanging="720"/>
      <w:contextualSpacing/>
    </w:pPr>
    <w:rPr>
      <w:rFonts w:eastAsiaTheme="minorEastAsia"/>
      <w:color w:val="766661"/>
    </w:rPr>
  </w:style>
  <w:style w:type="paragraph" w:customStyle="1" w:styleId="ObjectiveBullet2">
    <w:name w:val="Objective Bullet 2"/>
    <w:basedOn w:val="Normal"/>
    <w:rsid w:val="00756BFD"/>
    <w:pPr>
      <w:spacing w:before="120" w:line="240" w:lineRule="auto"/>
      <w:ind w:left="1152"/>
      <w:contextualSpacing/>
    </w:pPr>
    <w:rPr>
      <w:i/>
      <w:color w:val="000000" w:themeColor="text1"/>
      <w:szCs w:val="20"/>
      <w:lang w:bidi="en-US"/>
    </w:rPr>
  </w:style>
  <w:style w:type="character" w:styleId="Strong">
    <w:name w:val="Strong"/>
    <w:basedOn w:val="DefaultParagraphFont"/>
    <w:uiPriority w:val="22"/>
    <w:qFormat/>
    <w:rsid w:val="00DD64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7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3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6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8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2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thakkar\Desktop\WQU601\WQU_Curriculum_Template_v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ContentTypeId xmlns="http://schemas.microsoft.com/sharepoint/v3">0x00551D6B91BB16074EAF647164630BB02B</ContentTypeId>
    <_SourceUrl xmlns="http://schemas.microsoft.com/sharepoint/v3" xsi:nil="true"/>
    <AutoVersionDisabled xmlns="http://schemas.microsoft.com/sharepoint/v3">false</AutoVersionDisabled>
    <ItemType xmlns="http://schemas.microsoft.com/sharepoint/v3">1</ItemType>
    <Order xmlns="http://schemas.microsoft.com/sharepoint/v3" xsi:nil="true"/>
    <_SharedFileIndex xmlns="http://schemas.microsoft.com/sharepoint/v3" xsi:nil="true"/>
    <MetaInfo xmlns="http://schemas.microsoft.com/sharepoint/v3" xsi:nil="true"/>
    <Description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551D6B91BB16074EAF647164630BB02B" ma:contentTypeVersion="" ma:contentTypeDescription="" ma:contentTypeScope="" ma:versionID="8e96f9eda990dbb3ddf06bba90ae8378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878F1-27D5-4935-B919-3B3D8F315ABF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129C9E1-D4B5-4A71-9139-03AA1F894C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1E510A1-83C7-490A-8E5D-68DC7B3A5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WQU_Curriculum_Template_v1</Template>
  <TotalTime>92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MyLaptop</Company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trossi</dc:creator>
  <cp:lastModifiedBy>Tiberiu</cp:lastModifiedBy>
  <cp:revision>282</cp:revision>
  <cp:lastPrinted>2017-07-19T15:12:00Z</cp:lastPrinted>
  <dcterms:created xsi:type="dcterms:W3CDTF">2017-07-31T16:45:00Z</dcterms:created>
  <dcterms:modified xsi:type="dcterms:W3CDTF">2017-08-19T13:42:00Z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DocumentEventProcessedFirstTime">
    <vt:lpwstr>True</vt:lpwstr>
  </property>
  <property fmtid="{D5CDD505-2E9C-101B-9397-08002B2CF9AE}" pid="3" name="AddDocumentEventProcessedFileUniqueId">
    <vt:lpwstr>6ecf4999-7d08-4d6d-89a5-2971acf6fac4</vt:lpwstr>
  </property>
  <property fmtid="{D5CDD505-2E9C-101B-9397-08002B2CF9AE}" pid="4" name="LastObjectUpdateEventProcessedVersion">
    <vt:lpwstr>9.0</vt:lpwstr>
  </property>
  <property fmtid="{D5CDD505-2E9C-101B-9397-08002B2CF9AE}" pid="5" name="AddDocumentEventProcessedId">
    <vt:lpwstr>1db31a3e-3d75-41fb-a55d-d517dcc392ea</vt:lpwstr>
  </property>
</Properties>
</file>